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3ABEB" w14:textId="77777777" w:rsidR="00220B9B" w:rsidRPr="00583FA6" w:rsidRDefault="007766B6" w:rsidP="00220B9B">
      <w:pPr>
        <w:rPr>
          <w:noProof/>
        </w:rPr>
      </w:pPr>
      <w:r w:rsidRPr="00583FA6">
        <w:rPr>
          <w:noProof/>
          <w:lang w:bidi="es-ES"/>
        </w:rPr>
        <mc:AlternateContent>
          <mc:Choice Requires="wpg">
            <w:drawing>
              <wp:anchor distT="0" distB="0" distL="114300" distR="114300" simplePos="0" relativeHeight="251712512" behindDoc="1" locked="1" layoutInCell="1" allowOverlap="1" wp14:anchorId="305D94CF" wp14:editId="3EC4754F">
                <wp:simplePos x="0" y="0"/>
                <wp:positionH relativeFrom="column">
                  <wp:posOffset>-681990</wp:posOffset>
                </wp:positionH>
                <wp:positionV relativeFrom="paragraph">
                  <wp:posOffset>-678815</wp:posOffset>
                </wp:positionV>
                <wp:extent cx="7772400" cy="7820025"/>
                <wp:effectExtent l="0" t="0" r="0" b="9525"/>
                <wp:wrapNone/>
                <wp:docPr id="2" name="Grup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7820025"/>
                          <a:chOff x="0" y="-47633"/>
                          <a:chExt cx="7772400" cy="7821303"/>
                        </a:xfrm>
                      </wpg:grpSpPr>
                      <wps:wsp>
                        <wps:cNvPr id="1" name="Rectángulo 1">
                          <a:extLst>
                            <a:ext uri="{C183D7F6-B498-43B3-948B-1728B52AA6E4}">
                              <adec:decorative xmlns:adec="http://schemas.microsoft.com/office/drawing/2017/decorative" val="1"/>
                            </a:ext>
                          </a:extLst>
                        </wps:cNvPr>
                        <wps:cNvSpPr/>
                        <wps:spPr>
                          <a:xfrm>
                            <a:off x="0" y="323902"/>
                            <a:ext cx="7772400" cy="744913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114C7"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Rectángulo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Imagen 4"/>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bwMode="auto">
                          <a:xfrm>
                            <a:off x="0" y="-47633"/>
                            <a:ext cx="7772400" cy="4814299"/>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05D94CF" id="Grupo 2" o:spid="_x0000_s1026" alt="&quot;&quot;" style="position:absolute;margin-left:-53.7pt;margin-top:-53.45pt;width:612pt;height:615.75pt;z-index:-251603968;mso-height-relative:margin" coordorigin=",-476" coordsize="77724,78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">
                <v:rect id="Rectángulo 1" o:spid="_x0000_s1027" alt="&quot;&quot;" style="position:absolute;top:3239;width:77724;height:744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14756e [3204]" stroked="f" strokeweight="1pt">
                  <v:textbox>
                    <w:txbxContent>
                      <w:p w14:paraId="44D114C7" w14:textId="77777777" w:rsidR="004E5762" w:rsidRPr="0006324A" w:rsidRDefault="004E5762" w:rsidP="00220B9B"/>
                    </w:txbxContent>
                  </v:textbox>
                </v:rect>
                <v:rect id="Rectángulo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9" type="#_x0000_t75" style="position:absolute;top:-476;width:77724;height:48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">
                  <v:imagedata r:id="rId12" o:title=""/>
                </v:shape>
                <w10:anchorlock/>
              </v:group>
            </w:pict>
          </mc:Fallback>
        </mc:AlternateContent>
      </w:r>
    </w:p>
    <w:tbl>
      <w:tblPr>
        <w:tblW w:w="0" w:type="auto"/>
        <w:tblCellMar>
          <w:left w:w="0" w:type="dxa"/>
          <w:right w:w="0" w:type="dxa"/>
        </w:tblCellMar>
        <w:tblLook w:val="04A0" w:firstRow="1" w:lastRow="0" w:firstColumn="1" w:lastColumn="0" w:noHBand="0" w:noVBand="1"/>
      </w:tblPr>
      <w:tblGrid>
        <w:gridCol w:w="7655"/>
        <w:gridCol w:w="2431"/>
      </w:tblGrid>
      <w:tr w:rsidR="00FF2BC5" w:rsidRPr="00583FA6" w14:paraId="41C2B271" w14:textId="77777777" w:rsidTr="00D528B9">
        <w:trPr>
          <w:trHeight w:val="3168"/>
        </w:trPr>
        <w:tc>
          <w:tcPr>
            <w:tcW w:w="7655" w:type="dxa"/>
            <w:tcMar>
              <w:top w:w="7200" w:type="dxa"/>
            </w:tcMar>
            <w:vAlign w:val="bottom"/>
          </w:tcPr>
          <w:p w14:paraId="0CE714CA" w14:textId="2FA60D12" w:rsidR="00FF2BC5" w:rsidRPr="00CC1FE3" w:rsidRDefault="00CC1FE3" w:rsidP="00D528B9">
            <w:pPr>
              <w:pStyle w:val="Ttulo"/>
              <w:rPr>
                <w:noProof/>
                <w:sz w:val="56"/>
                <w:szCs w:val="52"/>
              </w:rPr>
            </w:pPr>
            <w:r w:rsidRPr="00CC1FE3">
              <w:rPr>
                <w:noProof/>
                <w:sz w:val="56"/>
                <w:szCs w:val="52"/>
              </w:rPr>
              <w:t>Programación de Juegos 2D en Unity</w:t>
            </w:r>
            <w:r w:rsidR="00D528B9" w:rsidRPr="00CC1FE3">
              <w:rPr>
                <w:noProof/>
                <w:sz w:val="56"/>
                <w:szCs w:val="52"/>
                <w:lang w:bidi="es-ES"/>
              </w:rPr>
              <w:t xml:space="preserve"> </w:t>
            </w:r>
          </w:p>
          <w:p w14:paraId="181548A0" w14:textId="0E3B9F00" w:rsidR="00FF2BC5" w:rsidRPr="00583FA6" w:rsidRDefault="00CC1FE3" w:rsidP="00D528B9">
            <w:pPr>
              <w:pStyle w:val="Subttulo"/>
              <w:rPr>
                <w:noProof/>
              </w:rPr>
            </w:pPr>
            <w:r w:rsidRPr="00CC1FE3">
              <w:rPr>
                <w:noProof/>
                <w:sz w:val="144"/>
                <w:szCs w:val="20"/>
              </w:rPr>
              <w:t>STEEL JUSTICE</w:t>
            </w:r>
          </w:p>
        </w:tc>
        <w:tc>
          <w:tcPr>
            <w:tcW w:w="2431" w:type="dxa"/>
          </w:tcPr>
          <w:p w14:paraId="038FE14B" w14:textId="77777777" w:rsidR="00FF2BC5" w:rsidRPr="00583FA6" w:rsidRDefault="00FF2BC5" w:rsidP="00220B9B">
            <w:pPr>
              <w:pStyle w:val="Ttulo"/>
              <w:rPr>
                <w:noProof/>
              </w:rPr>
            </w:pPr>
          </w:p>
        </w:tc>
      </w:tr>
      <w:tr w:rsidR="00FF2BC5" w:rsidRPr="00583FA6" w14:paraId="315E91FB" w14:textId="77777777" w:rsidTr="00FF2BC5">
        <w:tc>
          <w:tcPr>
            <w:tcW w:w="7655" w:type="dxa"/>
            <w:tcMar>
              <w:top w:w="454" w:type="dxa"/>
            </w:tcMar>
          </w:tcPr>
          <w:p w14:paraId="01CEAC05" w14:textId="7AB32043" w:rsidR="00CC1FE3" w:rsidRDefault="00CC1FE3" w:rsidP="00CC1FE3">
            <w:pPr>
              <w:pStyle w:val="Introduccin"/>
              <w:rPr>
                <w:noProof/>
              </w:rPr>
            </w:pPr>
            <w:r>
              <w:rPr>
                <w:noProof/>
              </w:rPr>
              <w:t>Juan Alberto Domínguez Vázquez</w:t>
            </w:r>
          </w:p>
          <w:p w14:paraId="30A7D3AC" w14:textId="420AE3EF" w:rsidR="00CC1FE3" w:rsidRPr="00CC1FE3" w:rsidRDefault="00CC1FE3" w:rsidP="00CC1FE3">
            <w:pPr>
              <w:pStyle w:val="Introduccin"/>
              <w:rPr>
                <w:noProof/>
              </w:rPr>
            </w:pPr>
            <w:r>
              <w:rPr>
                <w:noProof/>
              </w:rPr>
              <w:t>Saúl Rodríguez Naranjo</w:t>
            </w:r>
          </w:p>
          <w:p w14:paraId="0F4B973E" w14:textId="694469AF" w:rsidR="00FF2BC5" w:rsidRPr="00CC1FE3" w:rsidRDefault="00CC1FE3" w:rsidP="00D528B9">
            <w:pPr>
              <w:pStyle w:val="Autor"/>
              <w:rPr>
                <w:noProof/>
                <w:u w:val="single"/>
              </w:rPr>
            </w:pPr>
            <w:r>
              <w:rPr>
                <w:noProof/>
              </w:rPr>
              <w:t>Universidad de Huelva | Ingeniería Informática | Programación de Juegos (2024)</w:t>
            </w:r>
          </w:p>
        </w:tc>
        <w:tc>
          <w:tcPr>
            <w:tcW w:w="2431" w:type="dxa"/>
          </w:tcPr>
          <w:p w14:paraId="61F5E4FC" w14:textId="77777777" w:rsidR="00FF2BC5" w:rsidRPr="00583FA6" w:rsidRDefault="00FF2BC5" w:rsidP="00FF2BC5">
            <w:pPr>
              <w:rPr>
                <w:noProof/>
              </w:rPr>
            </w:pPr>
          </w:p>
        </w:tc>
      </w:tr>
    </w:tbl>
    <w:p w14:paraId="3C34990B" w14:textId="77777777" w:rsidR="007766B6" w:rsidRPr="00583FA6" w:rsidRDefault="007766B6" w:rsidP="00220B9B">
      <w:pPr>
        <w:rPr>
          <w:noProof/>
        </w:rPr>
        <w:sectPr w:rsidR="007766B6" w:rsidRPr="00583FA6" w:rsidSect="00506027">
          <w:type w:val="continuous"/>
          <w:pgSz w:w="11906" w:h="16838" w:code="9"/>
          <w:pgMar w:top="994" w:right="864" w:bottom="720" w:left="864" w:header="706" w:footer="706" w:gutter="0"/>
          <w:cols w:space="851"/>
          <w:docGrid w:linePitch="360"/>
        </w:sectPr>
      </w:pPr>
    </w:p>
    <w:sdt>
      <w:sdtPr>
        <w:rPr>
          <w:rFonts w:asciiTheme="minorHAnsi" w:eastAsiaTheme="minorHAnsi" w:hAnsiTheme="minorHAnsi" w:cstheme="minorBidi"/>
          <w:color w:val="595959" w:themeColor="text1" w:themeTint="A6"/>
          <w:sz w:val="22"/>
          <w:szCs w:val="22"/>
          <w:lang w:eastAsia="en-US"/>
        </w:rPr>
        <w:id w:val="-1283195949"/>
        <w:docPartObj>
          <w:docPartGallery w:val="Table of Contents"/>
          <w:docPartUnique/>
        </w:docPartObj>
      </w:sdtPr>
      <w:sdtEndPr>
        <w:rPr>
          <w:b/>
          <w:bCs/>
        </w:rPr>
      </w:sdtEndPr>
      <w:sdtContent>
        <w:p w14:paraId="49D6EFBC" w14:textId="031BDCFB" w:rsidR="00904666" w:rsidRPr="004B2908" w:rsidRDefault="004B2908">
          <w:pPr>
            <w:pStyle w:val="TtuloTDC"/>
            <w:rPr>
              <w:b/>
              <w:bCs/>
              <w:color w:val="14756E" w:themeColor="accent1"/>
              <w:sz w:val="40"/>
              <w:szCs w:val="40"/>
            </w:rPr>
          </w:pPr>
          <w:r w:rsidRPr="004B2908">
            <w:rPr>
              <w:b/>
              <w:bCs/>
              <w:color w:val="14756E" w:themeColor="accent1"/>
              <w:sz w:val="40"/>
              <w:szCs w:val="40"/>
            </w:rPr>
            <w:t>ÍNDICE</w:t>
          </w:r>
        </w:p>
        <w:p w14:paraId="17A7D2F4" w14:textId="77777777" w:rsidR="004B2908" w:rsidRPr="004B2908" w:rsidRDefault="004B2908" w:rsidP="004B2908">
          <w:pPr>
            <w:rPr>
              <w:lang w:eastAsia="es-ES"/>
            </w:rPr>
          </w:pPr>
        </w:p>
        <w:p w14:paraId="5A9765E2" w14:textId="528DC7DE" w:rsidR="004B2908" w:rsidRPr="004B2908" w:rsidRDefault="00904666">
          <w:pPr>
            <w:pStyle w:val="TDC1"/>
            <w:tabs>
              <w:tab w:val="right" w:leader="dot" w:pos="10168"/>
            </w:tabs>
            <w:rPr>
              <w:rFonts w:eastAsiaTheme="minorEastAsia"/>
              <w:noProof/>
              <w:color w:val="auto"/>
              <w:kern w:val="2"/>
              <w:sz w:val="24"/>
              <w:szCs w:val="24"/>
              <w:lang w:eastAsia="es-ES"/>
              <w14:ligatures w14:val="standardContextual"/>
            </w:rPr>
          </w:pPr>
          <w:r w:rsidRPr="004B2908">
            <w:rPr>
              <w:color w:val="auto"/>
            </w:rPr>
            <w:fldChar w:fldCharType="begin"/>
          </w:r>
          <w:r w:rsidRPr="004B2908">
            <w:rPr>
              <w:color w:val="auto"/>
            </w:rPr>
            <w:instrText xml:space="preserve"> TOC \o "1-3" \h \z \u </w:instrText>
          </w:r>
          <w:r w:rsidRPr="004B2908">
            <w:rPr>
              <w:color w:val="auto"/>
            </w:rPr>
            <w:fldChar w:fldCharType="separate"/>
          </w:r>
          <w:hyperlink w:anchor="_Toc165123825" w:history="1">
            <w:r w:rsidR="004B2908" w:rsidRPr="004B2908">
              <w:rPr>
                <w:rStyle w:val="Hipervnculo"/>
                <w:noProof/>
                <w:color w:val="auto"/>
              </w:rPr>
              <w:t>INTRODUCCIÓN</w:t>
            </w:r>
            <w:r w:rsidR="004B2908" w:rsidRPr="004B2908">
              <w:rPr>
                <w:noProof/>
                <w:webHidden/>
                <w:color w:val="auto"/>
              </w:rPr>
              <w:tab/>
            </w:r>
            <w:r w:rsidR="004B2908" w:rsidRPr="004B2908">
              <w:rPr>
                <w:noProof/>
                <w:webHidden/>
                <w:color w:val="auto"/>
              </w:rPr>
              <w:fldChar w:fldCharType="begin"/>
            </w:r>
            <w:r w:rsidR="004B2908" w:rsidRPr="004B2908">
              <w:rPr>
                <w:noProof/>
                <w:webHidden/>
                <w:color w:val="auto"/>
              </w:rPr>
              <w:instrText xml:space="preserve"> PAGEREF _Toc165123825 \h </w:instrText>
            </w:r>
            <w:r w:rsidR="004B2908" w:rsidRPr="004B2908">
              <w:rPr>
                <w:noProof/>
                <w:webHidden/>
                <w:color w:val="auto"/>
              </w:rPr>
            </w:r>
            <w:r w:rsidR="004B2908" w:rsidRPr="004B2908">
              <w:rPr>
                <w:noProof/>
                <w:webHidden/>
                <w:color w:val="auto"/>
              </w:rPr>
              <w:fldChar w:fldCharType="separate"/>
            </w:r>
            <w:r w:rsidR="004B2908" w:rsidRPr="004B2908">
              <w:rPr>
                <w:noProof/>
                <w:webHidden/>
                <w:color w:val="auto"/>
              </w:rPr>
              <w:t>3</w:t>
            </w:r>
            <w:r w:rsidR="004B2908" w:rsidRPr="004B2908">
              <w:rPr>
                <w:noProof/>
                <w:webHidden/>
                <w:color w:val="auto"/>
              </w:rPr>
              <w:fldChar w:fldCharType="end"/>
            </w:r>
          </w:hyperlink>
        </w:p>
        <w:p w14:paraId="7D2C67E3" w14:textId="5EC03DF5" w:rsidR="004B2908" w:rsidRPr="004B2908" w:rsidRDefault="00000000">
          <w:pPr>
            <w:pStyle w:val="TDC1"/>
            <w:tabs>
              <w:tab w:val="right" w:leader="dot" w:pos="10168"/>
            </w:tabs>
            <w:rPr>
              <w:rFonts w:eastAsiaTheme="minorEastAsia"/>
              <w:noProof/>
              <w:color w:val="auto"/>
              <w:kern w:val="2"/>
              <w:sz w:val="24"/>
              <w:szCs w:val="24"/>
              <w:lang w:eastAsia="es-ES"/>
              <w14:ligatures w14:val="standardContextual"/>
            </w:rPr>
          </w:pPr>
          <w:hyperlink w:anchor="_Toc165123826" w:history="1">
            <w:r w:rsidR="004B2908" w:rsidRPr="004B2908">
              <w:rPr>
                <w:rStyle w:val="Hipervnculo"/>
                <w:noProof/>
                <w:color w:val="auto"/>
              </w:rPr>
              <w:t>PANTALLA DE TÍTULO</w:t>
            </w:r>
            <w:r w:rsidR="004B2908" w:rsidRPr="004B2908">
              <w:rPr>
                <w:noProof/>
                <w:webHidden/>
                <w:color w:val="auto"/>
              </w:rPr>
              <w:tab/>
            </w:r>
            <w:r w:rsidR="004B2908" w:rsidRPr="004B2908">
              <w:rPr>
                <w:noProof/>
                <w:webHidden/>
                <w:color w:val="auto"/>
              </w:rPr>
              <w:fldChar w:fldCharType="begin"/>
            </w:r>
            <w:r w:rsidR="004B2908" w:rsidRPr="004B2908">
              <w:rPr>
                <w:noProof/>
                <w:webHidden/>
                <w:color w:val="auto"/>
              </w:rPr>
              <w:instrText xml:space="preserve"> PAGEREF _Toc165123826 \h </w:instrText>
            </w:r>
            <w:r w:rsidR="004B2908" w:rsidRPr="004B2908">
              <w:rPr>
                <w:noProof/>
                <w:webHidden/>
                <w:color w:val="auto"/>
              </w:rPr>
            </w:r>
            <w:r w:rsidR="004B2908" w:rsidRPr="004B2908">
              <w:rPr>
                <w:noProof/>
                <w:webHidden/>
                <w:color w:val="auto"/>
              </w:rPr>
              <w:fldChar w:fldCharType="separate"/>
            </w:r>
            <w:r w:rsidR="004B2908" w:rsidRPr="004B2908">
              <w:rPr>
                <w:noProof/>
                <w:webHidden/>
                <w:color w:val="auto"/>
              </w:rPr>
              <w:t>3</w:t>
            </w:r>
            <w:r w:rsidR="004B2908" w:rsidRPr="004B2908">
              <w:rPr>
                <w:noProof/>
                <w:webHidden/>
                <w:color w:val="auto"/>
              </w:rPr>
              <w:fldChar w:fldCharType="end"/>
            </w:r>
          </w:hyperlink>
        </w:p>
        <w:p w14:paraId="2B9A7909" w14:textId="6B1FBB1B" w:rsidR="004B2908" w:rsidRPr="004B2908" w:rsidRDefault="00000000">
          <w:pPr>
            <w:pStyle w:val="TDC1"/>
            <w:tabs>
              <w:tab w:val="right" w:leader="dot" w:pos="10168"/>
            </w:tabs>
            <w:rPr>
              <w:rFonts w:eastAsiaTheme="minorEastAsia"/>
              <w:noProof/>
              <w:color w:val="auto"/>
              <w:kern w:val="2"/>
              <w:sz w:val="24"/>
              <w:szCs w:val="24"/>
              <w:lang w:eastAsia="es-ES"/>
              <w14:ligatures w14:val="standardContextual"/>
            </w:rPr>
          </w:pPr>
          <w:hyperlink w:anchor="_Toc165123827" w:history="1">
            <w:r w:rsidR="004B2908" w:rsidRPr="004B2908">
              <w:rPr>
                <w:rStyle w:val="Hipervnculo"/>
                <w:noProof/>
                <w:color w:val="auto"/>
              </w:rPr>
              <w:t>PRIMER NIVEL</w:t>
            </w:r>
            <w:r w:rsidR="004B2908" w:rsidRPr="004B2908">
              <w:rPr>
                <w:noProof/>
                <w:webHidden/>
                <w:color w:val="auto"/>
              </w:rPr>
              <w:tab/>
            </w:r>
            <w:r w:rsidR="004B2908" w:rsidRPr="004B2908">
              <w:rPr>
                <w:noProof/>
                <w:webHidden/>
                <w:color w:val="auto"/>
              </w:rPr>
              <w:fldChar w:fldCharType="begin"/>
            </w:r>
            <w:r w:rsidR="004B2908" w:rsidRPr="004B2908">
              <w:rPr>
                <w:noProof/>
                <w:webHidden/>
                <w:color w:val="auto"/>
              </w:rPr>
              <w:instrText xml:space="preserve"> PAGEREF _Toc165123827 \h </w:instrText>
            </w:r>
            <w:r w:rsidR="004B2908" w:rsidRPr="004B2908">
              <w:rPr>
                <w:noProof/>
                <w:webHidden/>
                <w:color w:val="auto"/>
              </w:rPr>
            </w:r>
            <w:r w:rsidR="004B2908" w:rsidRPr="004B2908">
              <w:rPr>
                <w:noProof/>
                <w:webHidden/>
                <w:color w:val="auto"/>
              </w:rPr>
              <w:fldChar w:fldCharType="separate"/>
            </w:r>
            <w:r w:rsidR="004B2908" w:rsidRPr="004B2908">
              <w:rPr>
                <w:noProof/>
                <w:webHidden/>
                <w:color w:val="auto"/>
              </w:rPr>
              <w:t>3</w:t>
            </w:r>
            <w:r w:rsidR="004B2908" w:rsidRPr="004B2908">
              <w:rPr>
                <w:noProof/>
                <w:webHidden/>
                <w:color w:val="auto"/>
              </w:rPr>
              <w:fldChar w:fldCharType="end"/>
            </w:r>
          </w:hyperlink>
        </w:p>
        <w:p w14:paraId="602214A0" w14:textId="20C89640" w:rsidR="004B2908" w:rsidRPr="004B2908" w:rsidRDefault="00000000">
          <w:pPr>
            <w:pStyle w:val="TDC1"/>
            <w:tabs>
              <w:tab w:val="right" w:leader="dot" w:pos="10168"/>
            </w:tabs>
            <w:rPr>
              <w:rFonts w:eastAsiaTheme="minorEastAsia"/>
              <w:noProof/>
              <w:color w:val="auto"/>
              <w:kern w:val="2"/>
              <w:sz w:val="24"/>
              <w:szCs w:val="24"/>
              <w:lang w:eastAsia="es-ES"/>
              <w14:ligatures w14:val="standardContextual"/>
            </w:rPr>
          </w:pPr>
          <w:hyperlink w:anchor="_Toc165123828" w:history="1">
            <w:r w:rsidR="004B2908" w:rsidRPr="004B2908">
              <w:rPr>
                <w:rStyle w:val="Hipervnculo"/>
                <w:noProof/>
                <w:color w:val="auto"/>
              </w:rPr>
              <w:t>SEGUNDO NIVEL</w:t>
            </w:r>
            <w:r w:rsidR="004B2908" w:rsidRPr="004B2908">
              <w:rPr>
                <w:noProof/>
                <w:webHidden/>
                <w:color w:val="auto"/>
              </w:rPr>
              <w:tab/>
            </w:r>
            <w:r w:rsidR="004B2908" w:rsidRPr="004B2908">
              <w:rPr>
                <w:noProof/>
                <w:webHidden/>
                <w:color w:val="auto"/>
              </w:rPr>
              <w:fldChar w:fldCharType="begin"/>
            </w:r>
            <w:r w:rsidR="004B2908" w:rsidRPr="004B2908">
              <w:rPr>
                <w:noProof/>
                <w:webHidden/>
                <w:color w:val="auto"/>
              </w:rPr>
              <w:instrText xml:space="preserve"> PAGEREF _Toc165123828 \h </w:instrText>
            </w:r>
            <w:r w:rsidR="004B2908" w:rsidRPr="004B2908">
              <w:rPr>
                <w:noProof/>
                <w:webHidden/>
                <w:color w:val="auto"/>
              </w:rPr>
            </w:r>
            <w:r w:rsidR="004B2908" w:rsidRPr="004B2908">
              <w:rPr>
                <w:noProof/>
                <w:webHidden/>
                <w:color w:val="auto"/>
              </w:rPr>
              <w:fldChar w:fldCharType="separate"/>
            </w:r>
            <w:r w:rsidR="004B2908" w:rsidRPr="004B2908">
              <w:rPr>
                <w:noProof/>
                <w:webHidden/>
                <w:color w:val="auto"/>
              </w:rPr>
              <w:t>3</w:t>
            </w:r>
            <w:r w:rsidR="004B2908" w:rsidRPr="004B2908">
              <w:rPr>
                <w:noProof/>
                <w:webHidden/>
                <w:color w:val="auto"/>
              </w:rPr>
              <w:fldChar w:fldCharType="end"/>
            </w:r>
          </w:hyperlink>
        </w:p>
        <w:p w14:paraId="167E2D79" w14:textId="3DCA45AC" w:rsidR="004B2908" w:rsidRPr="004B2908" w:rsidRDefault="00000000">
          <w:pPr>
            <w:pStyle w:val="TDC1"/>
            <w:tabs>
              <w:tab w:val="right" w:leader="dot" w:pos="10168"/>
            </w:tabs>
            <w:rPr>
              <w:rFonts w:eastAsiaTheme="minorEastAsia"/>
              <w:noProof/>
              <w:color w:val="auto"/>
              <w:kern w:val="2"/>
              <w:sz w:val="24"/>
              <w:szCs w:val="24"/>
              <w:lang w:eastAsia="es-ES"/>
              <w14:ligatures w14:val="standardContextual"/>
            </w:rPr>
          </w:pPr>
          <w:hyperlink w:anchor="_Toc165123829" w:history="1">
            <w:r w:rsidR="004B2908" w:rsidRPr="004B2908">
              <w:rPr>
                <w:rStyle w:val="Hipervnculo"/>
                <w:noProof/>
                <w:color w:val="auto"/>
              </w:rPr>
              <w:t>PANTALLA DE PUNTUACIÓN</w:t>
            </w:r>
            <w:r w:rsidR="004B2908" w:rsidRPr="004B2908">
              <w:rPr>
                <w:noProof/>
                <w:webHidden/>
                <w:color w:val="auto"/>
              </w:rPr>
              <w:tab/>
            </w:r>
            <w:r w:rsidR="004B2908" w:rsidRPr="004B2908">
              <w:rPr>
                <w:noProof/>
                <w:webHidden/>
                <w:color w:val="auto"/>
              </w:rPr>
              <w:fldChar w:fldCharType="begin"/>
            </w:r>
            <w:r w:rsidR="004B2908" w:rsidRPr="004B2908">
              <w:rPr>
                <w:noProof/>
                <w:webHidden/>
                <w:color w:val="auto"/>
              </w:rPr>
              <w:instrText xml:space="preserve"> PAGEREF _Toc165123829 \h </w:instrText>
            </w:r>
            <w:r w:rsidR="004B2908" w:rsidRPr="004B2908">
              <w:rPr>
                <w:noProof/>
                <w:webHidden/>
                <w:color w:val="auto"/>
              </w:rPr>
            </w:r>
            <w:r w:rsidR="004B2908" w:rsidRPr="004B2908">
              <w:rPr>
                <w:noProof/>
                <w:webHidden/>
                <w:color w:val="auto"/>
              </w:rPr>
              <w:fldChar w:fldCharType="separate"/>
            </w:r>
            <w:r w:rsidR="004B2908" w:rsidRPr="004B2908">
              <w:rPr>
                <w:noProof/>
                <w:webHidden/>
                <w:color w:val="auto"/>
              </w:rPr>
              <w:t>3</w:t>
            </w:r>
            <w:r w:rsidR="004B2908" w:rsidRPr="004B2908">
              <w:rPr>
                <w:noProof/>
                <w:webHidden/>
                <w:color w:val="auto"/>
              </w:rPr>
              <w:fldChar w:fldCharType="end"/>
            </w:r>
          </w:hyperlink>
        </w:p>
        <w:p w14:paraId="01A32B4A" w14:textId="37C82CF3" w:rsidR="004B2908" w:rsidRPr="004B2908" w:rsidRDefault="00000000">
          <w:pPr>
            <w:pStyle w:val="TDC1"/>
            <w:tabs>
              <w:tab w:val="right" w:leader="dot" w:pos="10168"/>
            </w:tabs>
            <w:rPr>
              <w:rFonts w:eastAsiaTheme="minorEastAsia"/>
              <w:noProof/>
              <w:color w:val="auto"/>
              <w:kern w:val="2"/>
              <w:sz w:val="24"/>
              <w:szCs w:val="24"/>
              <w:lang w:eastAsia="es-ES"/>
              <w14:ligatures w14:val="standardContextual"/>
            </w:rPr>
          </w:pPr>
          <w:hyperlink w:anchor="_Toc165123830" w:history="1">
            <w:r w:rsidR="004B2908" w:rsidRPr="004B2908">
              <w:rPr>
                <w:rStyle w:val="Hipervnculo"/>
                <w:noProof/>
                <w:color w:val="auto"/>
              </w:rPr>
              <w:t>RECURSOS EXTERNOS</w:t>
            </w:r>
            <w:r w:rsidR="004B2908" w:rsidRPr="004B2908">
              <w:rPr>
                <w:noProof/>
                <w:webHidden/>
                <w:color w:val="auto"/>
              </w:rPr>
              <w:tab/>
            </w:r>
            <w:r w:rsidR="004B2908" w:rsidRPr="004B2908">
              <w:rPr>
                <w:noProof/>
                <w:webHidden/>
                <w:color w:val="auto"/>
              </w:rPr>
              <w:fldChar w:fldCharType="begin"/>
            </w:r>
            <w:r w:rsidR="004B2908" w:rsidRPr="004B2908">
              <w:rPr>
                <w:noProof/>
                <w:webHidden/>
                <w:color w:val="auto"/>
              </w:rPr>
              <w:instrText xml:space="preserve"> PAGEREF _Toc165123830 \h </w:instrText>
            </w:r>
            <w:r w:rsidR="004B2908" w:rsidRPr="004B2908">
              <w:rPr>
                <w:noProof/>
                <w:webHidden/>
                <w:color w:val="auto"/>
              </w:rPr>
            </w:r>
            <w:r w:rsidR="004B2908" w:rsidRPr="004B2908">
              <w:rPr>
                <w:noProof/>
                <w:webHidden/>
                <w:color w:val="auto"/>
              </w:rPr>
              <w:fldChar w:fldCharType="separate"/>
            </w:r>
            <w:r w:rsidR="004B2908" w:rsidRPr="004B2908">
              <w:rPr>
                <w:noProof/>
                <w:webHidden/>
                <w:color w:val="auto"/>
              </w:rPr>
              <w:t>3</w:t>
            </w:r>
            <w:r w:rsidR="004B2908" w:rsidRPr="004B2908">
              <w:rPr>
                <w:noProof/>
                <w:webHidden/>
                <w:color w:val="auto"/>
              </w:rPr>
              <w:fldChar w:fldCharType="end"/>
            </w:r>
          </w:hyperlink>
        </w:p>
        <w:p w14:paraId="55B7D29E" w14:textId="6BC06F6D" w:rsidR="00904666" w:rsidRDefault="00904666">
          <w:r w:rsidRPr="004B2908">
            <w:rPr>
              <w:b/>
              <w:bCs/>
              <w:color w:val="auto"/>
            </w:rPr>
            <w:fldChar w:fldCharType="end"/>
          </w:r>
        </w:p>
      </w:sdtContent>
    </w:sdt>
    <w:p w14:paraId="4FE1A225" w14:textId="1DA9733C" w:rsidR="0086215B" w:rsidRDefault="0086215B" w:rsidP="007F7985">
      <w:pPr>
        <w:jc w:val="both"/>
      </w:pPr>
    </w:p>
    <w:p w14:paraId="575D8C81" w14:textId="77777777" w:rsidR="00904666" w:rsidRDefault="00904666" w:rsidP="007F7985">
      <w:pPr>
        <w:jc w:val="both"/>
      </w:pPr>
    </w:p>
    <w:p w14:paraId="5BD15229" w14:textId="77777777" w:rsidR="00904666" w:rsidRDefault="00904666" w:rsidP="007F7985">
      <w:pPr>
        <w:jc w:val="both"/>
      </w:pPr>
    </w:p>
    <w:p w14:paraId="352A73F4" w14:textId="77777777" w:rsidR="00904666" w:rsidRDefault="00904666" w:rsidP="007F7985">
      <w:pPr>
        <w:jc w:val="both"/>
      </w:pPr>
    </w:p>
    <w:p w14:paraId="4BBE8D5C" w14:textId="77777777" w:rsidR="00904666" w:rsidRDefault="00904666" w:rsidP="007F7985">
      <w:pPr>
        <w:jc w:val="both"/>
      </w:pPr>
    </w:p>
    <w:p w14:paraId="708E1DE1" w14:textId="77777777" w:rsidR="00904666" w:rsidRDefault="00904666" w:rsidP="007F7985">
      <w:pPr>
        <w:jc w:val="both"/>
      </w:pPr>
    </w:p>
    <w:p w14:paraId="52F94BD4" w14:textId="77777777" w:rsidR="00904666" w:rsidRDefault="00904666" w:rsidP="007F7985">
      <w:pPr>
        <w:jc w:val="both"/>
      </w:pPr>
    </w:p>
    <w:p w14:paraId="354E6BE9" w14:textId="77777777" w:rsidR="00904666" w:rsidRDefault="00904666" w:rsidP="007F7985">
      <w:pPr>
        <w:jc w:val="both"/>
      </w:pPr>
    </w:p>
    <w:p w14:paraId="65D25830" w14:textId="77777777" w:rsidR="00904666" w:rsidRDefault="00904666" w:rsidP="007F7985">
      <w:pPr>
        <w:jc w:val="both"/>
      </w:pPr>
    </w:p>
    <w:p w14:paraId="65557577" w14:textId="77777777" w:rsidR="00904666" w:rsidRDefault="00904666" w:rsidP="007F7985">
      <w:pPr>
        <w:jc w:val="both"/>
      </w:pPr>
    </w:p>
    <w:p w14:paraId="2BDEFA44" w14:textId="77777777" w:rsidR="00904666" w:rsidRDefault="00904666" w:rsidP="007F7985">
      <w:pPr>
        <w:jc w:val="both"/>
      </w:pPr>
    </w:p>
    <w:p w14:paraId="41C1EF3A" w14:textId="77777777" w:rsidR="00904666" w:rsidRDefault="00904666" w:rsidP="007F7985">
      <w:pPr>
        <w:jc w:val="both"/>
      </w:pPr>
    </w:p>
    <w:p w14:paraId="2059338E" w14:textId="77777777" w:rsidR="00904666" w:rsidRDefault="00904666" w:rsidP="007F7985">
      <w:pPr>
        <w:jc w:val="both"/>
      </w:pPr>
    </w:p>
    <w:p w14:paraId="3DFB17DF" w14:textId="77777777" w:rsidR="00904666" w:rsidRDefault="00904666" w:rsidP="007F7985">
      <w:pPr>
        <w:jc w:val="both"/>
      </w:pPr>
    </w:p>
    <w:p w14:paraId="472675B8" w14:textId="77777777" w:rsidR="00904666" w:rsidRDefault="00904666" w:rsidP="007F7985">
      <w:pPr>
        <w:jc w:val="both"/>
      </w:pPr>
    </w:p>
    <w:p w14:paraId="26285DA0" w14:textId="77777777" w:rsidR="00904666" w:rsidRDefault="00904666" w:rsidP="007F7985">
      <w:pPr>
        <w:jc w:val="both"/>
      </w:pPr>
    </w:p>
    <w:p w14:paraId="4A463947" w14:textId="77777777" w:rsidR="00904666" w:rsidRDefault="00904666" w:rsidP="007F7985">
      <w:pPr>
        <w:jc w:val="both"/>
      </w:pPr>
    </w:p>
    <w:p w14:paraId="6EBE6413" w14:textId="77777777" w:rsidR="00904666" w:rsidRDefault="00904666" w:rsidP="007F7985">
      <w:pPr>
        <w:jc w:val="both"/>
      </w:pPr>
    </w:p>
    <w:p w14:paraId="3639BB12" w14:textId="77777777" w:rsidR="00904666" w:rsidRDefault="00904666" w:rsidP="007F7985">
      <w:pPr>
        <w:jc w:val="both"/>
      </w:pPr>
    </w:p>
    <w:p w14:paraId="0DBAD319" w14:textId="77777777" w:rsidR="00904666" w:rsidRDefault="00904666" w:rsidP="007F7985">
      <w:pPr>
        <w:jc w:val="both"/>
      </w:pPr>
    </w:p>
    <w:p w14:paraId="3F293092" w14:textId="77777777" w:rsidR="00904666" w:rsidRDefault="00904666" w:rsidP="007F7985">
      <w:pPr>
        <w:jc w:val="both"/>
      </w:pPr>
    </w:p>
    <w:p w14:paraId="4B5AEBE7" w14:textId="77777777" w:rsidR="00904666" w:rsidRDefault="00904666" w:rsidP="007F7985">
      <w:pPr>
        <w:jc w:val="both"/>
      </w:pPr>
    </w:p>
    <w:p w14:paraId="2836254A" w14:textId="77777777" w:rsidR="00904666" w:rsidRDefault="00904666" w:rsidP="007F7985">
      <w:pPr>
        <w:jc w:val="both"/>
      </w:pPr>
    </w:p>
    <w:p w14:paraId="0ED95F9D" w14:textId="77777777" w:rsidR="00904666" w:rsidRDefault="00904666" w:rsidP="007F7985">
      <w:pPr>
        <w:jc w:val="both"/>
      </w:pPr>
    </w:p>
    <w:p w14:paraId="60B58AF0" w14:textId="7545F43D" w:rsidR="0086215B" w:rsidRDefault="006470AD" w:rsidP="007F7985">
      <w:pPr>
        <w:pStyle w:val="Ttulo1"/>
        <w:jc w:val="both"/>
      </w:pPr>
      <w:bookmarkStart w:id="0" w:name="_Toc165123825"/>
      <w:r>
        <w:lastRenderedPageBreak/>
        <w:t>INTRODUCCIÓN</w:t>
      </w:r>
      <w:bookmarkEnd w:id="0"/>
    </w:p>
    <w:p w14:paraId="7CE833A2" w14:textId="49045DFE" w:rsidR="006470AD" w:rsidRPr="00446BCA" w:rsidRDefault="006470AD" w:rsidP="007F7985">
      <w:pPr>
        <w:jc w:val="both"/>
        <w:rPr>
          <w:color w:val="auto"/>
        </w:rPr>
      </w:pPr>
      <w:r w:rsidRPr="00BD47D4">
        <w:rPr>
          <w:color w:val="auto"/>
        </w:rPr>
        <w:t>S</w:t>
      </w:r>
      <w:r w:rsidR="00BD47D4" w:rsidRPr="00BD47D4">
        <w:rPr>
          <w:color w:val="auto"/>
        </w:rPr>
        <w:t>teel Justice</w:t>
      </w:r>
      <w:r w:rsidR="00BD47D4">
        <w:rPr>
          <w:color w:val="auto"/>
        </w:rPr>
        <w:t xml:space="preserve"> es un videojuego en 2D basado en la jugabilidad de juegos</w:t>
      </w:r>
      <w:r w:rsidR="00357FD7">
        <w:rPr>
          <w:color w:val="auto"/>
        </w:rPr>
        <w:t xml:space="preserve"> retro como pueden ser Megaman, Metal Slug o Contra</w:t>
      </w:r>
      <w:r w:rsidR="00446BCA">
        <w:rPr>
          <w:color w:val="auto"/>
        </w:rPr>
        <w:t>. El contexto en el que se desarrolla es aquel del de una sociedad futurista con tintes cyberpunk, en el que encarnamos a un robot de combate llamado Legión que ha de luchar contra los criminales de la ciudad.</w:t>
      </w:r>
    </w:p>
    <w:p w14:paraId="68C11406" w14:textId="21632AA6" w:rsidR="006470AD" w:rsidRDefault="00A4771F" w:rsidP="007F7985">
      <w:pPr>
        <w:pStyle w:val="Ttulo1"/>
        <w:jc w:val="both"/>
      </w:pPr>
      <w:bookmarkStart w:id="1" w:name="_Toc165123826"/>
      <w:r>
        <w:t>PANTALLA DE TÍTULO</w:t>
      </w:r>
      <w:bookmarkEnd w:id="1"/>
    </w:p>
    <w:p w14:paraId="65D61D3D" w14:textId="11419EBF" w:rsidR="00A4771F" w:rsidRDefault="00A05C83" w:rsidP="007F7985">
      <w:pPr>
        <w:jc w:val="both"/>
      </w:pPr>
      <w:r>
        <w:t>La pantalla de título muestra el nombre del juego junto con dos botones, “COMENZAR”, que cargará el primer nivel del juego y “CONFIGURACIÓN” que abrirá una pequeña ventana de configuración donde se podrán modificar varios parámetros del juego.</w:t>
      </w:r>
    </w:p>
    <w:p w14:paraId="7EE34149" w14:textId="4F25E9AD" w:rsidR="00A05C83" w:rsidRDefault="00A05C83" w:rsidP="007F7985">
      <w:pPr>
        <w:jc w:val="both"/>
      </w:pPr>
      <w:r>
        <w:rPr>
          <w:noProof/>
        </w:rPr>
        <w:drawing>
          <wp:inline distT="0" distB="0" distL="0" distR="0" wp14:anchorId="7C826072" wp14:editId="000E24A3">
            <wp:extent cx="6463030" cy="3028950"/>
            <wp:effectExtent l="0" t="0" r="0" b="0"/>
            <wp:docPr id="834658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58525" name="Imagen 1" descr="Interfaz de usuario gráfica, Sitio web&#10;&#10;Descripción generada automáticamente"/>
                    <pic:cNvPicPr/>
                  </pic:nvPicPr>
                  <pic:blipFill>
                    <a:blip r:embed="rId13"/>
                    <a:stretch>
                      <a:fillRect/>
                    </a:stretch>
                  </pic:blipFill>
                  <pic:spPr>
                    <a:xfrm>
                      <a:off x="0" y="0"/>
                      <a:ext cx="6463030" cy="3028950"/>
                    </a:xfrm>
                    <a:prstGeom prst="rect">
                      <a:avLst/>
                    </a:prstGeom>
                  </pic:spPr>
                </pic:pic>
              </a:graphicData>
            </a:graphic>
          </wp:inline>
        </w:drawing>
      </w:r>
    </w:p>
    <w:p w14:paraId="51DE7E4D" w14:textId="3A8544B9" w:rsidR="00A05C83" w:rsidRDefault="00A05C83" w:rsidP="007F7985">
      <w:pPr>
        <w:jc w:val="both"/>
      </w:pPr>
      <w:r>
        <w:t>En el menú de configuración se encuentran tres parámetros configurables, el número de vidas, el volumen del juego y el tiempo para derrotar al jefe que se encuentra en el nivel 2. Por defecto los valores son de 0.5 para el volumen, una sola vida, y 15 minutos como tiempo límite.</w:t>
      </w:r>
    </w:p>
    <w:p w14:paraId="6D0CFB43" w14:textId="254A0414" w:rsidR="00A05C83" w:rsidRDefault="00A05C83" w:rsidP="007F7985">
      <w:pPr>
        <w:jc w:val="both"/>
      </w:pPr>
      <w:r>
        <w:rPr>
          <w:noProof/>
        </w:rPr>
        <w:drawing>
          <wp:inline distT="0" distB="0" distL="0" distR="0" wp14:anchorId="238B3FD8" wp14:editId="56A3D453">
            <wp:extent cx="6463030" cy="3028315"/>
            <wp:effectExtent l="0" t="0" r="0" b="635"/>
            <wp:docPr id="209506039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60393" name="Imagen 1" descr="Interfaz de usuario gráfica, Sitio web&#10;&#10;Descripción generada automáticamente"/>
                    <pic:cNvPicPr/>
                  </pic:nvPicPr>
                  <pic:blipFill>
                    <a:blip r:embed="rId14"/>
                    <a:stretch>
                      <a:fillRect/>
                    </a:stretch>
                  </pic:blipFill>
                  <pic:spPr>
                    <a:xfrm>
                      <a:off x="0" y="0"/>
                      <a:ext cx="6463030" cy="3028315"/>
                    </a:xfrm>
                    <a:prstGeom prst="rect">
                      <a:avLst/>
                    </a:prstGeom>
                  </pic:spPr>
                </pic:pic>
              </a:graphicData>
            </a:graphic>
          </wp:inline>
        </w:drawing>
      </w:r>
    </w:p>
    <w:p w14:paraId="1F532578" w14:textId="51ECCA70" w:rsidR="00B44E68" w:rsidRDefault="00B44E68" w:rsidP="007F7985">
      <w:pPr>
        <w:jc w:val="both"/>
      </w:pPr>
      <w:r>
        <w:t xml:space="preserve">Esta configuración se almacena en un fichero de texto, que es cargado de forma automática en memoria mediante la clase GameSettings, a la que se accederá a lo largo de todas las escenas para controlar los parámetros </w:t>
      </w:r>
      <w:r>
        <w:lastRenderedPageBreak/>
        <w:t>correspondientes al tiempo de juego, número de vidas del jugador y el volumen tanto de sonidos como de la música de fondo.</w:t>
      </w:r>
    </w:p>
    <w:p w14:paraId="4CEC802E" w14:textId="28A745DE" w:rsidR="004574ED" w:rsidRDefault="004574ED" w:rsidP="007F7985">
      <w:pPr>
        <w:jc w:val="both"/>
      </w:pPr>
      <w:r>
        <w:t>El fichero de texto que almacena dicha configuración se encuentra en la carpeta raíz del proyecto de Unity, cuya ruta es calculada de forma relativa a través del directorio de ejecución.</w:t>
      </w:r>
    </w:p>
    <w:p w14:paraId="346764F1" w14:textId="68E965C9" w:rsidR="004574ED" w:rsidRDefault="004574ED" w:rsidP="007F7985">
      <w:pPr>
        <w:jc w:val="both"/>
      </w:pPr>
      <w:r>
        <w:rPr>
          <w:noProof/>
        </w:rPr>
        <w:drawing>
          <wp:inline distT="0" distB="0" distL="0" distR="0" wp14:anchorId="5CF2C428" wp14:editId="7A6FC2A8">
            <wp:extent cx="6463030" cy="3903980"/>
            <wp:effectExtent l="0" t="0" r="0" b="1270"/>
            <wp:docPr id="11752790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9078" name="Imagen 1" descr="Captura de pantalla de computadora&#10;&#10;Descripción generada automáticamente"/>
                    <pic:cNvPicPr/>
                  </pic:nvPicPr>
                  <pic:blipFill>
                    <a:blip r:embed="rId15"/>
                    <a:stretch>
                      <a:fillRect/>
                    </a:stretch>
                  </pic:blipFill>
                  <pic:spPr>
                    <a:xfrm>
                      <a:off x="0" y="0"/>
                      <a:ext cx="6463030" cy="3903980"/>
                    </a:xfrm>
                    <a:prstGeom prst="rect">
                      <a:avLst/>
                    </a:prstGeom>
                  </pic:spPr>
                </pic:pic>
              </a:graphicData>
            </a:graphic>
          </wp:inline>
        </w:drawing>
      </w:r>
    </w:p>
    <w:p w14:paraId="03200B9E" w14:textId="4670F0B3" w:rsidR="004574ED" w:rsidRDefault="004574ED" w:rsidP="007F7985">
      <w:pPr>
        <w:jc w:val="both"/>
      </w:pPr>
      <w:r>
        <w:rPr>
          <w:noProof/>
        </w:rPr>
        <w:drawing>
          <wp:inline distT="0" distB="0" distL="0" distR="0" wp14:anchorId="75CEDC44" wp14:editId="1BE5035C">
            <wp:extent cx="3914775" cy="1352550"/>
            <wp:effectExtent l="0" t="0" r="9525" b="0"/>
            <wp:docPr id="16201837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3795" name="Imagen 1" descr="Interfaz de usuario gráfica, Texto, Aplicación&#10;&#10;Descripción generada automáticamente"/>
                    <pic:cNvPicPr/>
                  </pic:nvPicPr>
                  <pic:blipFill>
                    <a:blip r:embed="rId16"/>
                    <a:stretch>
                      <a:fillRect/>
                    </a:stretch>
                  </pic:blipFill>
                  <pic:spPr>
                    <a:xfrm>
                      <a:off x="0" y="0"/>
                      <a:ext cx="3914775" cy="1352550"/>
                    </a:xfrm>
                    <a:prstGeom prst="rect">
                      <a:avLst/>
                    </a:prstGeom>
                  </pic:spPr>
                </pic:pic>
              </a:graphicData>
            </a:graphic>
          </wp:inline>
        </w:drawing>
      </w:r>
    </w:p>
    <w:p w14:paraId="3B93D05F" w14:textId="5EF14A49" w:rsidR="004574ED" w:rsidRDefault="00003C99" w:rsidP="007F7985">
      <w:pPr>
        <w:jc w:val="both"/>
      </w:pPr>
      <w:r>
        <w:rPr>
          <w:noProof/>
        </w:rPr>
        <w:drawing>
          <wp:inline distT="0" distB="0" distL="0" distR="0" wp14:anchorId="69BBB5F2" wp14:editId="4B79E5BC">
            <wp:extent cx="6463030" cy="2160270"/>
            <wp:effectExtent l="0" t="0" r="0" b="0"/>
            <wp:docPr id="19338164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6456" name="Imagen 1" descr="Texto&#10;&#10;Descripción generada automáticamente"/>
                    <pic:cNvPicPr/>
                  </pic:nvPicPr>
                  <pic:blipFill>
                    <a:blip r:embed="rId17"/>
                    <a:stretch>
                      <a:fillRect/>
                    </a:stretch>
                  </pic:blipFill>
                  <pic:spPr>
                    <a:xfrm>
                      <a:off x="0" y="0"/>
                      <a:ext cx="6463030" cy="2160270"/>
                    </a:xfrm>
                    <a:prstGeom prst="rect">
                      <a:avLst/>
                    </a:prstGeom>
                  </pic:spPr>
                </pic:pic>
              </a:graphicData>
            </a:graphic>
          </wp:inline>
        </w:drawing>
      </w:r>
    </w:p>
    <w:p w14:paraId="1029AC66" w14:textId="3B615052" w:rsidR="00A05C83" w:rsidRDefault="00B44E68" w:rsidP="007F7985">
      <w:pPr>
        <w:jc w:val="both"/>
      </w:pPr>
      <w:r>
        <w:t>Toda la interfaz tanto de la pantalla de título como de la ventana de configuración se adaptan a las dimensiones de la pantalla utilizando la herramienta de “Anchor” provista por Unity para la construcción de interfaces gráficas.</w:t>
      </w:r>
    </w:p>
    <w:p w14:paraId="125CDA00" w14:textId="1D98DD51" w:rsidR="00A4771F" w:rsidRDefault="00A4771F" w:rsidP="007F7985">
      <w:pPr>
        <w:pStyle w:val="Ttulo1"/>
        <w:jc w:val="both"/>
      </w:pPr>
      <w:bookmarkStart w:id="2" w:name="_Toc165123827"/>
      <w:r>
        <w:lastRenderedPageBreak/>
        <w:t>PRIMER NIVEL</w:t>
      </w:r>
      <w:bookmarkEnd w:id="2"/>
    </w:p>
    <w:p w14:paraId="20895444" w14:textId="7CFE4A87" w:rsidR="00A4771F" w:rsidRDefault="00DB1868" w:rsidP="007F7985">
      <w:pPr>
        <w:jc w:val="both"/>
      </w:pPr>
      <w:r>
        <w:t>En este primer nivel nos encontramos en un laboratorio secreto subterráneo donde deberemos matar a todos los enemigos presentes.</w:t>
      </w:r>
    </w:p>
    <w:p w14:paraId="7D1D2994" w14:textId="12639A78" w:rsidR="003362AB" w:rsidRDefault="003362AB" w:rsidP="007F7985">
      <w:pPr>
        <w:jc w:val="both"/>
      </w:pPr>
      <w:r>
        <w:t>Primero nos centraremos en el diseño del personaje principal y es que nuestro robot Legión, es representado dentro de Unity con el objeto Jugador, el cual usa para poder moverse, el script MovimientoJugador, que cuando pulsamos las teclas A o D, se moverá a izquierda o derecha respectivamente, así como cuando pulsemos la barra espaciadora, se producirá la acción de salto</w:t>
      </w:r>
      <w:r w:rsidR="00997338">
        <w:t xml:space="preserve"> (y se comprobará cuando el personaje vuelve a tocar el suelo mediante el uso de un RayCast2D)</w:t>
      </w:r>
      <w:r>
        <w:t xml:space="preserve"> y cuando pulsemos el click izquierdo del ratón comenzará a disparar bolas de plasma. Cabe añadir que, para dotar de física al personaje, se le han añadido los componentes de Unity BoxCollider2D y RigidBody2D y que también el script posee varias variables serializadas como el poder de salto la velocidad y la capa en la que se muestra al personaje, que podrán ser modificadas en caso de necesidad. </w:t>
      </w:r>
    </w:p>
    <w:p w14:paraId="5C6015AD" w14:textId="1C9EE36C" w:rsidR="003362AB" w:rsidRDefault="003362AB" w:rsidP="007F7985">
      <w:pPr>
        <w:jc w:val="both"/>
      </w:pPr>
      <w:r>
        <w:t>Si volvemos a la acción de disparo, esta es gestionada por el script AtaqueJugador, el cual tiene varias variables serializadas como el tiempo que debe de pasar entre cada disparo, el punto desde el cual se produce el disparo, un array de</w:t>
      </w:r>
      <w:r w:rsidR="00FF0E0C">
        <w:t xml:space="preserve"> objetos de tipo Proyectil, que veremos más adelante </w:t>
      </w:r>
      <w:r w:rsidR="003B19E1">
        <w:t>y,</w:t>
      </w:r>
      <w:r w:rsidR="00FF0E0C">
        <w:t xml:space="preserve"> por último, el sonido de disparo. Este script para la creación de los disparos hace uso de la técnica denominada Object Pooling, la cual consiste en crear un array de objetos para nuestros disparos, en este caso del tipo Proyectil, a continuación, se crea un punto desde el cuál se va a disparar, que ha de coincidir con la animación de disparo de nuestro personaje, y vamos recorriendo dicho array para en cada ejecución “devolver” un proyectil que se encuentre disponible dentro de los tiempos de enfriamiento entre cada acción de disparo. Con esta técnica nos evitamos tener que estar creando</w:t>
      </w:r>
      <w:r w:rsidR="00DA35F4">
        <w:t xml:space="preserve"> </w:t>
      </w:r>
      <w:r w:rsidR="0038262D">
        <w:t>y destruyendo</w:t>
      </w:r>
      <w:r w:rsidR="00FF0E0C">
        <w:t xml:space="preserve"> instancias del objeto proyectil cada vez que el jugador quiera disparar </w:t>
      </w:r>
      <w:r w:rsidR="007C41F0">
        <w:t>y,</w:t>
      </w:r>
      <w:r w:rsidR="00FF0E0C">
        <w:t xml:space="preserve"> por tanto, disminuimos significativamente el uso de recursos del juego y aumentamos su eficiencia al ejecutarse.</w:t>
      </w:r>
    </w:p>
    <w:p w14:paraId="6AC9BCC7" w14:textId="044C3408" w:rsidR="00DA35F4" w:rsidRDefault="00FF0E0C" w:rsidP="007F7985">
      <w:pPr>
        <w:jc w:val="both"/>
      </w:pPr>
      <w:r w:rsidRPr="009920A7">
        <w:t>El script Proyectil, se encarga de definir el comportamiento de cada disparo cuando colisiona con otro objeto gracias al método, OnCollisionEnter2D</w:t>
      </w:r>
      <w:r w:rsidR="00DA35F4" w:rsidRPr="009920A7">
        <w:t xml:space="preserve"> que se llama cuando el proyectil entra en contacto con otro Collider2D. Establece la variable golpeado en true para evitar que el proyectil cause más daño, desactiva el collider del proyectil y reproduce una animación de explosión a través del Animator. Si el objeto con el que colisiona tiene la etiqueta "Enemy", reduce su salud llamando al método </w:t>
      </w:r>
      <w:r w:rsidR="00DA35F4" w:rsidRPr="009920A7">
        <w:rPr>
          <w:rStyle w:val="CdigoHTML"/>
          <w:rFonts w:asciiTheme="minorHAnsi" w:eastAsiaTheme="minorHAnsi" w:hAnsiTheme="minorHAnsi" w:cstheme="minorHAnsi"/>
          <w:sz w:val="22"/>
          <w:szCs w:val="22"/>
        </w:rPr>
        <w:t>TakeDamage()</w:t>
      </w:r>
      <w:r w:rsidR="00DA35F4" w:rsidRPr="009920A7">
        <w:t xml:space="preserve"> del componente </w:t>
      </w:r>
      <w:r w:rsidR="00DA35F4" w:rsidRPr="009920A7">
        <w:rPr>
          <w:rStyle w:val="CdigoHTML"/>
          <w:rFonts w:asciiTheme="minorHAnsi" w:eastAsiaTheme="minorHAnsi" w:hAnsiTheme="minorHAnsi" w:cstheme="minorHAnsi"/>
          <w:sz w:val="22"/>
          <w:szCs w:val="22"/>
        </w:rPr>
        <w:t>Health</w:t>
      </w:r>
      <w:r w:rsidR="00DA35F4" w:rsidRPr="009920A7">
        <w:t xml:space="preserve"> del objeto colisionado. También dentro del método update, si el proyectil ha golpeado algo, simplemente retorna y no hace nada más. Si no ha golpeado nada, mueve el proyectil en la dirección establecida multiplicando la velocidad por el tiempo transcurrido desde el último fotograma. Por último, lleva un seguimiento del tiempo de vida del proyectil y si supera cierto límite (5 segundos en este caso), desactiva el GameObject del proyectil.</w:t>
      </w:r>
    </w:p>
    <w:p w14:paraId="2986B5FB" w14:textId="6A05241D" w:rsidR="003B19E1" w:rsidRDefault="003B19E1" w:rsidP="007F7985">
      <w:pPr>
        <w:jc w:val="both"/>
      </w:pPr>
      <w:r>
        <w:t xml:space="preserve">Por otra parte, para la gestión de las animaciones del personaje, se ha decidido utilizar una máquina de estados finitos de la siguiente forma: </w:t>
      </w:r>
    </w:p>
    <w:p w14:paraId="4C2DAA66" w14:textId="2AB5A186" w:rsidR="003B19E1" w:rsidRDefault="00E45638" w:rsidP="007F7985">
      <w:pPr>
        <w:jc w:val="both"/>
      </w:pPr>
      <w:r>
        <w:rPr>
          <w:noProof/>
        </w:rPr>
        <w:drawing>
          <wp:anchor distT="0" distB="0" distL="114300" distR="114300" simplePos="0" relativeHeight="251713536" behindDoc="0" locked="0" layoutInCell="1" allowOverlap="1" wp14:anchorId="4E89AEC0" wp14:editId="58CD2FE5">
            <wp:simplePos x="0" y="0"/>
            <wp:positionH relativeFrom="margin">
              <wp:align>center</wp:align>
            </wp:positionH>
            <wp:positionV relativeFrom="paragraph">
              <wp:posOffset>258445</wp:posOffset>
            </wp:positionV>
            <wp:extent cx="5334000" cy="1667859"/>
            <wp:effectExtent l="0" t="0" r="0" b="8890"/>
            <wp:wrapNone/>
            <wp:docPr id="32326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16678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F5B6A" w14:textId="0857CD47" w:rsidR="003B19E1" w:rsidRDefault="003B19E1" w:rsidP="007F7985">
      <w:pPr>
        <w:jc w:val="both"/>
      </w:pPr>
    </w:p>
    <w:p w14:paraId="67328068" w14:textId="201397DC" w:rsidR="003B19E1" w:rsidRDefault="003B19E1" w:rsidP="007F7985">
      <w:pPr>
        <w:jc w:val="both"/>
      </w:pPr>
    </w:p>
    <w:p w14:paraId="7F07B6AD" w14:textId="0C6A3506" w:rsidR="003B19E1" w:rsidRDefault="003B19E1" w:rsidP="007F7985">
      <w:pPr>
        <w:jc w:val="both"/>
      </w:pPr>
    </w:p>
    <w:p w14:paraId="5E7799B7" w14:textId="3EDA27F0" w:rsidR="003B19E1" w:rsidRDefault="003B19E1" w:rsidP="007F7985">
      <w:pPr>
        <w:jc w:val="both"/>
      </w:pPr>
    </w:p>
    <w:p w14:paraId="01E707AB" w14:textId="77777777" w:rsidR="00E45638" w:rsidRDefault="00E45638" w:rsidP="007F7985">
      <w:pPr>
        <w:jc w:val="both"/>
      </w:pPr>
    </w:p>
    <w:p w14:paraId="6E08BB3D" w14:textId="77777777" w:rsidR="00E45638" w:rsidRPr="009920A7" w:rsidRDefault="00E45638" w:rsidP="007F7985">
      <w:pPr>
        <w:jc w:val="both"/>
      </w:pPr>
    </w:p>
    <w:p w14:paraId="65F972D4" w14:textId="77DEF0CD" w:rsidR="006F5EA6" w:rsidRDefault="006F5EA6" w:rsidP="007F7985">
      <w:pPr>
        <w:jc w:val="both"/>
      </w:pPr>
      <w:r>
        <w:t>Observamos entonces varios estados:</w:t>
      </w:r>
    </w:p>
    <w:p w14:paraId="144467B8" w14:textId="793C8F01" w:rsidR="006F5EA6" w:rsidRDefault="006F5EA6" w:rsidP="006F5EA6">
      <w:pPr>
        <w:pStyle w:val="Prrafodelista"/>
        <w:numPr>
          <w:ilvl w:val="0"/>
          <w:numId w:val="7"/>
        </w:numPr>
        <w:jc w:val="both"/>
      </w:pPr>
      <w:r w:rsidRPr="009120B0">
        <w:rPr>
          <w:b/>
          <w:bCs/>
        </w:rPr>
        <w:t>Entry</w:t>
      </w:r>
      <w:r>
        <w:t>: el estado por donde comenzara la ejecución de máquina.</w:t>
      </w:r>
    </w:p>
    <w:p w14:paraId="60E0A0A6" w14:textId="364472E0" w:rsidR="006F5EA6" w:rsidRDefault="006F5EA6" w:rsidP="006F5EA6">
      <w:pPr>
        <w:pStyle w:val="Prrafodelista"/>
        <w:numPr>
          <w:ilvl w:val="0"/>
          <w:numId w:val="7"/>
        </w:numPr>
        <w:jc w:val="both"/>
      </w:pPr>
      <w:r w:rsidRPr="009120B0">
        <w:rPr>
          <w:b/>
          <w:bCs/>
        </w:rPr>
        <w:t>Idle</w:t>
      </w:r>
      <w:r>
        <w:t>: estado inactivo, donde nuestro personaje se mantendrá a la espera de órdenes por parte del jugador.</w:t>
      </w:r>
    </w:p>
    <w:p w14:paraId="16AECBFD" w14:textId="50D6122C" w:rsidR="006F5EA6" w:rsidRDefault="006F5EA6" w:rsidP="006F5EA6">
      <w:pPr>
        <w:pStyle w:val="Prrafodelista"/>
        <w:numPr>
          <w:ilvl w:val="0"/>
          <w:numId w:val="7"/>
        </w:numPr>
        <w:jc w:val="both"/>
      </w:pPr>
      <w:r w:rsidRPr="00557B03">
        <w:rPr>
          <w:b/>
          <w:bCs/>
        </w:rPr>
        <w:lastRenderedPageBreak/>
        <w:t>Run</w:t>
      </w:r>
      <w:r>
        <w:t>: estado de movimiento al cual pasaremos siempre y cuando el jugador pulse la tecla A o D y nos mantendremos en él, mientras sigamos pulsando dichas teclas</w:t>
      </w:r>
      <w:r w:rsidR="00997338">
        <w:t>, gestionado en la máquina mediante un parámetro booleano llamado run</w:t>
      </w:r>
      <w:r>
        <w:t>.</w:t>
      </w:r>
    </w:p>
    <w:p w14:paraId="0CE5EA0F" w14:textId="7A9234BB" w:rsidR="00997338" w:rsidRDefault="00997338" w:rsidP="006F5EA6">
      <w:pPr>
        <w:pStyle w:val="Prrafodelista"/>
        <w:numPr>
          <w:ilvl w:val="0"/>
          <w:numId w:val="7"/>
        </w:numPr>
        <w:jc w:val="both"/>
      </w:pPr>
      <w:r w:rsidRPr="009120B0">
        <w:rPr>
          <w:b/>
          <w:bCs/>
        </w:rPr>
        <w:t>Attack</w:t>
      </w:r>
      <w:r>
        <w:t>: estado que representa la acción de disparo, al cuál podremos acceder desde cualquier estado, siempre y cuando pulsemos el click izquierdo, gestionado en la máquina mediante un trigger llamado attack.</w:t>
      </w:r>
    </w:p>
    <w:p w14:paraId="1FB56EEF" w14:textId="522E1EF1" w:rsidR="00997338" w:rsidRDefault="00997338" w:rsidP="006F5EA6">
      <w:pPr>
        <w:pStyle w:val="Prrafodelista"/>
        <w:numPr>
          <w:ilvl w:val="0"/>
          <w:numId w:val="7"/>
        </w:numPr>
        <w:jc w:val="both"/>
      </w:pPr>
      <w:r w:rsidRPr="009120B0">
        <w:rPr>
          <w:b/>
          <w:bCs/>
        </w:rPr>
        <w:t>Jump</w:t>
      </w:r>
      <w:r>
        <w:t>: estado que representa la acción de salto, al cual podremos acceder desde cualquier estado, siempre y cuando pulsemos la barra espaciadora, gestionado en la máquina mediante un parámetro trigger llamado jump y otro parámetro booleano llamado grounded para controlar cuando el personaje se encuentra en el suelo.</w:t>
      </w:r>
    </w:p>
    <w:p w14:paraId="168BC381" w14:textId="2BA21A52" w:rsidR="00C35302" w:rsidRDefault="00C35302" w:rsidP="006F5EA6">
      <w:pPr>
        <w:pStyle w:val="Prrafodelista"/>
        <w:numPr>
          <w:ilvl w:val="0"/>
          <w:numId w:val="7"/>
        </w:numPr>
        <w:jc w:val="both"/>
      </w:pPr>
      <w:r w:rsidRPr="009120B0">
        <w:rPr>
          <w:b/>
          <w:bCs/>
        </w:rPr>
        <w:t>Hurt</w:t>
      </w:r>
      <w:r>
        <w:t>: estado que representa el daño sobre el personaje, se pasará a el mediante un</w:t>
      </w:r>
      <w:r w:rsidR="009120B0">
        <w:t xml:space="preserve"> trigger llamado hurt, que se activará cuando un enemigo dañe al jugador.</w:t>
      </w:r>
    </w:p>
    <w:p w14:paraId="4CACFCFD" w14:textId="12E4BE97" w:rsidR="006F5EA6" w:rsidRDefault="009120B0" w:rsidP="007F7985">
      <w:pPr>
        <w:pStyle w:val="Prrafodelista"/>
        <w:numPr>
          <w:ilvl w:val="0"/>
          <w:numId w:val="7"/>
        </w:numPr>
        <w:jc w:val="both"/>
      </w:pPr>
      <w:r w:rsidRPr="009120B0">
        <w:rPr>
          <w:b/>
          <w:bCs/>
        </w:rPr>
        <w:t>Die</w:t>
      </w:r>
      <w:r>
        <w:t>: estado que representa la muerte del personaje, se pasará a el siempre y cuando el jugador pase a tener 0 vidas, situación controlada mediante un trigger llamado die.</w:t>
      </w:r>
    </w:p>
    <w:p w14:paraId="7E1110BE" w14:textId="5315F95B" w:rsidR="00F12C6D" w:rsidRDefault="00F12C6D" w:rsidP="00F12C6D">
      <w:pPr>
        <w:jc w:val="both"/>
      </w:pPr>
      <w:r>
        <w:t xml:space="preserve">En cuanto al sistema de vida del jugador, se gestiona mediante el script Health, el cual maneja la salud de un objeto en el juego, así como la lógica asociada con los daños recibidos y la invulnerabilidad temporal después de ser golpeado: </w:t>
      </w:r>
    </w:p>
    <w:p w14:paraId="59D1E72B" w14:textId="0FD20738"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r w:rsidRPr="00C271EF">
        <w:rPr>
          <w:rStyle w:val="Textoennegrita"/>
          <w:rFonts w:asciiTheme="minorHAnsi" w:hAnsiTheme="minorHAnsi" w:cstheme="minorHAnsi"/>
          <w:color w:val="565656" w:themeColor="background2" w:themeShade="80"/>
          <w:sz w:val="22"/>
          <w:szCs w:val="22"/>
        </w:rPr>
        <w:t>Variables SerializeField</w:t>
      </w:r>
      <w:r w:rsidRPr="00C271EF">
        <w:rPr>
          <w:rFonts w:asciiTheme="minorHAnsi" w:hAnsiTheme="minorHAnsi" w:cstheme="minorHAnsi"/>
          <w:color w:val="565656" w:themeColor="background2" w:themeShade="80"/>
          <w:sz w:val="22"/>
          <w:szCs w:val="22"/>
        </w:rPr>
        <w:t>: Define varias variables que se pueden ajustar desde el editor de Unity. Estas incluyen la salud inicial (</w:t>
      </w:r>
      <w:r w:rsidRPr="00C271EF">
        <w:rPr>
          <w:rStyle w:val="CdigoHTML"/>
          <w:rFonts w:asciiTheme="minorHAnsi" w:hAnsiTheme="minorHAnsi" w:cstheme="minorHAnsi"/>
          <w:color w:val="565656" w:themeColor="background2" w:themeShade="80"/>
          <w:sz w:val="22"/>
          <w:szCs w:val="22"/>
        </w:rPr>
        <w:t>startingHealth</w:t>
      </w:r>
      <w:r w:rsidRPr="00C271EF">
        <w:rPr>
          <w:rFonts w:asciiTheme="minorHAnsi" w:hAnsiTheme="minorHAnsi" w:cstheme="minorHAnsi"/>
          <w:color w:val="565656" w:themeColor="background2" w:themeShade="80"/>
          <w:sz w:val="22"/>
          <w:szCs w:val="22"/>
        </w:rPr>
        <w:t>), la duración de los frames de invulnerabilidad (</w:t>
      </w:r>
      <w:r w:rsidRPr="00C271EF">
        <w:rPr>
          <w:rStyle w:val="CdigoHTML"/>
          <w:rFonts w:asciiTheme="minorHAnsi" w:hAnsiTheme="minorHAnsi" w:cstheme="minorHAnsi"/>
          <w:color w:val="565656" w:themeColor="background2" w:themeShade="80"/>
          <w:sz w:val="22"/>
          <w:szCs w:val="22"/>
        </w:rPr>
        <w:t>iFramesDuration</w:t>
      </w:r>
      <w:r w:rsidRPr="00C271EF">
        <w:rPr>
          <w:rFonts w:asciiTheme="minorHAnsi" w:hAnsiTheme="minorHAnsi" w:cstheme="minorHAnsi"/>
          <w:color w:val="565656" w:themeColor="background2" w:themeShade="80"/>
          <w:sz w:val="22"/>
          <w:szCs w:val="22"/>
        </w:rPr>
        <w:t>), el número de destellos durante la invulnerabilidad (</w:t>
      </w:r>
      <w:r w:rsidRPr="00C271EF">
        <w:rPr>
          <w:rStyle w:val="CdigoHTML"/>
          <w:rFonts w:asciiTheme="minorHAnsi" w:hAnsiTheme="minorHAnsi" w:cstheme="minorHAnsi"/>
          <w:color w:val="565656" w:themeColor="background2" w:themeShade="80"/>
          <w:sz w:val="22"/>
          <w:szCs w:val="22"/>
        </w:rPr>
        <w:t>numberOffFlashes</w:t>
      </w:r>
      <w:r w:rsidRPr="00C271EF">
        <w:rPr>
          <w:rFonts w:asciiTheme="minorHAnsi" w:hAnsiTheme="minorHAnsi" w:cstheme="minorHAnsi"/>
          <w:color w:val="565656" w:themeColor="background2" w:themeShade="80"/>
          <w:sz w:val="22"/>
          <w:szCs w:val="22"/>
        </w:rPr>
        <w:t>), u</w:t>
      </w:r>
      <w:r w:rsidR="00C271EF">
        <w:rPr>
          <w:rFonts w:asciiTheme="minorHAnsi" w:hAnsiTheme="minorHAnsi" w:cstheme="minorHAnsi"/>
          <w:color w:val="565656" w:themeColor="background2" w:themeShade="80"/>
          <w:sz w:val="22"/>
          <w:szCs w:val="22"/>
        </w:rPr>
        <w:t>n array</w:t>
      </w:r>
      <w:r w:rsidRPr="00C271EF">
        <w:rPr>
          <w:rFonts w:asciiTheme="minorHAnsi" w:hAnsiTheme="minorHAnsi" w:cstheme="minorHAnsi"/>
          <w:color w:val="565656" w:themeColor="background2" w:themeShade="80"/>
          <w:sz w:val="22"/>
          <w:szCs w:val="22"/>
        </w:rPr>
        <w:t xml:space="preserve"> de componentes (</w:t>
      </w:r>
      <w:r w:rsidRPr="00C271EF">
        <w:rPr>
          <w:rStyle w:val="CdigoHTML"/>
          <w:rFonts w:asciiTheme="minorHAnsi" w:hAnsiTheme="minorHAnsi" w:cstheme="minorHAnsi"/>
          <w:color w:val="565656" w:themeColor="background2" w:themeShade="80"/>
          <w:sz w:val="22"/>
          <w:szCs w:val="22"/>
        </w:rPr>
        <w:t>components</w:t>
      </w:r>
      <w:r w:rsidRPr="00C271EF">
        <w:rPr>
          <w:rFonts w:asciiTheme="minorHAnsi" w:hAnsiTheme="minorHAnsi" w:cstheme="minorHAnsi"/>
          <w:color w:val="565656" w:themeColor="background2" w:themeShade="80"/>
          <w:sz w:val="22"/>
          <w:szCs w:val="22"/>
        </w:rPr>
        <w:t>) que se desactivarán al morir y sonidos asociados con la muerte y el daño.</w:t>
      </w:r>
    </w:p>
    <w:p w14:paraId="649E4059" w14:textId="55369E38"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r w:rsidRPr="00C271EF">
        <w:rPr>
          <w:rFonts w:asciiTheme="minorHAnsi" w:hAnsiTheme="minorHAnsi" w:cstheme="minorHAnsi"/>
          <w:color w:val="565656" w:themeColor="background2" w:themeShade="80"/>
          <w:sz w:val="22"/>
          <w:szCs w:val="22"/>
        </w:rPr>
        <w:t xml:space="preserve"> </w:t>
      </w:r>
      <w:r w:rsidRPr="00C271EF">
        <w:rPr>
          <w:rStyle w:val="Textoennegrita"/>
          <w:rFonts w:asciiTheme="minorHAnsi" w:hAnsiTheme="minorHAnsi" w:cstheme="minorHAnsi"/>
          <w:color w:val="565656" w:themeColor="background2" w:themeShade="80"/>
          <w:sz w:val="22"/>
          <w:szCs w:val="22"/>
        </w:rPr>
        <w:t>Variables Privadas</w:t>
      </w:r>
      <w:r w:rsidRPr="00C271EF">
        <w:rPr>
          <w:rFonts w:asciiTheme="minorHAnsi" w:hAnsiTheme="minorHAnsi" w:cstheme="minorHAnsi"/>
          <w:color w:val="565656" w:themeColor="background2" w:themeShade="80"/>
          <w:sz w:val="22"/>
          <w:szCs w:val="22"/>
        </w:rPr>
        <w:t>: Almacena la salud actual del objeto, una referencia al componente Animator y un indicador booleano para saber si el objeto está muerto.</w:t>
      </w:r>
    </w:p>
    <w:p w14:paraId="26178D78" w14:textId="04CE2665"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r w:rsidRPr="00C271EF">
        <w:rPr>
          <w:rFonts w:asciiTheme="minorHAnsi" w:hAnsiTheme="minorHAnsi" w:cstheme="minorHAnsi"/>
          <w:color w:val="565656" w:themeColor="background2" w:themeShade="80"/>
          <w:sz w:val="22"/>
          <w:szCs w:val="22"/>
        </w:rPr>
        <w:t xml:space="preserve"> </w:t>
      </w:r>
      <w:r w:rsidRPr="00C271EF">
        <w:rPr>
          <w:rStyle w:val="Textoennegrita"/>
          <w:rFonts w:asciiTheme="minorHAnsi" w:hAnsiTheme="minorHAnsi" w:cstheme="minorHAnsi"/>
          <w:color w:val="565656" w:themeColor="background2" w:themeShade="80"/>
          <w:sz w:val="22"/>
          <w:szCs w:val="22"/>
        </w:rPr>
        <w:t>Awake()</w:t>
      </w:r>
      <w:r w:rsidRPr="00C271EF">
        <w:rPr>
          <w:rFonts w:asciiTheme="minorHAnsi" w:hAnsiTheme="minorHAnsi" w:cstheme="minorHAnsi"/>
          <w:color w:val="565656" w:themeColor="background2" w:themeShade="80"/>
          <w:sz w:val="22"/>
          <w:szCs w:val="22"/>
        </w:rPr>
        <w:t>: Se ejecuta al inicio para inicializar la salud actual y obtener referencias al Animator y al componente SpriteRenderer del objeto.</w:t>
      </w:r>
    </w:p>
    <w:p w14:paraId="709B0716" w14:textId="3DECDAEA"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r w:rsidRPr="00C271EF">
        <w:rPr>
          <w:rStyle w:val="Textoennegrita"/>
          <w:rFonts w:asciiTheme="minorHAnsi" w:hAnsiTheme="minorHAnsi" w:cstheme="minorHAnsi"/>
          <w:color w:val="565656" w:themeColor="background2" w:themeShade="80"/>
          <w:sz w:val="22"/>
          <w:szCs w:val="22"/>
        </w:rPr>
        <w:t>TakeDamage(float _damage)</w:t>
      </w:r>
      <w:r w:rsidRPr="00C271EF">
        <w:rPr>
          <w:rFonts w:asciiTheme="minorHAnsi" w:hAnsiTheme="minorHAnsi" w:cstheme="minorHAnsi"/>
          <w:color w:val="565656" w:themeColor="background2" w:themeShade="80"/>
          <w:sz w:val="22"/>
          <w:szCs w:val="22"/>
        </w:rPr>
        <w:t>: Esta función se llama cuando el objeto recibe daño. Reduce la salud actual en la cantidad de daño especificada (</w:t>
      </w:r>
      <w:r w:rsidRPr="00C271EF">
        <w:rPr>
          <w:rStyle w:val="CdigoHTML"/>
          <w:rFonts w:asciiTheme="minorHAnsi" w:hAnsiTheme="minorHAnsi" w:cstheme="minorHAnsi"/>
          <w:color w:val="565656" w:themeColor="background2" w:themeShade="80"/>
          <w:sz w:val="22"/>
          <w:szCs w:val="22"/>
        </w:rPr>
        <w:t>_damage</w:t>
      </w:r>
      <w:r w:rsidRPr="00C271EF">
        <w:rPr>
          <w:rFonts w:asciiTheme="minorHAnsi" w:hAnsiTheme="minorHAnsi" w:cstheme="minorHAnsi"/>
          <w:color w:val="565656" w:themeColor="background2" w:themeShade="80"/>
          <w:sz w:val="22"/>
          <w:szCs w:val="22"/>
        </w:rPr>
        <w:t xml:space="preserve">). Si la salud actual es mayor que cero, activa una animación de daño en el Animator, inicia una corutina para hacer al objeto invulnerable temporalmente, y reproduce un sonido de daño. Si la salud cae a cero o menos, activa una animación de muerte en el Animator, desactiva los componentes especificados en </w:t>
      </w:r>
      <w:r w:rsidR="00C271EF">
        <w:rPr>
          <w:rFonts w:asciiTheme="minorHAnsi" w:hAnsiTheme="minorHAnsi" w:cstheme="minorHAnsi"/>
          <w:color w:val="565656" w:themeColor="background2" w:themeShade="80"/>
          <w:sz w:val="22"/>
          <w:szCs w:val="22"/>
        </w:rPr>
        <w:t>el array</w:t>
      </w:r>
      <w:r w:rsidRPr="00C271EF">
        <w:rPr>
          <w:rFonts w:asciiTheme="minorHAnsi" w:hAnsiTheme="minorHAnsi" w:cstheme="minorHAnsi"/>
          <w:color w:val="565656" w:themeColor="background2" w:themeShade="80"/>
          <w:sz w:val="22"/>
          <w:szCs w:val="22"/>
        </w:rPr>
        <w:t xml:space="preserve"> </w:t>
      </w:r>
      <w:r w:rsidRPr="00C271EF">
        <w:rPr>
          <w:rStyle w:val="CdigoHTML"/>
          <w:rFonts w:asciiTheme="minorHAnsi" w:hAnsiTheme="minorHAnsi" w:cstheme="minorHAnsi"/>
          <w:color w:val="565656" w:themeColor="background2" w:themeShade="80"/>
          <w:sz w:val="22"/>
          <w:szCs w:val="22"/>
        </w:rPr>
        <w:t>components</w:t>
      </w:r>
      <w:r w:rsidRPr="00C271EF">
        <w:rPr>
          <w:rFonts w:asciiTheme="minorHAnsi" w:hAnsiTheme="minorHAnsi" w:cstheme="minorHAnsi"/>
          <w:color w:val="565656" w:themeColor="background2" w:themeShade="80"/>
          <w:sz w:val="22"/>
          <w:szCs w:val="22"/>
        </w:rPr>
        <w:t>, marca al objeto como muerto, reproduce un sonido de muerte y aumenta la puntuación del jugador.</w:t>
      </w:r>
    </w:p>
    <w:p w14:paraId="066BD6AD" w14:textId="6949D8E3"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r w:rsidRPr="00C271EF">
        <w:rPr>
          <w:rStyle w:val="Textoennegrita"/>
          <w:rFonts w:asciiTheme="minorHAnsi" w:hAnsiTheme="minorHAnsi" w:cstheme="minorHAnsi"/>
          <w:color w:val="565656" w:themeColor="background2" w:themeShade="80"/>
          <w:sz w:val="22"/>
          <w:szCs w:val="22"/>
        </w:rPr>
        <w:t>addHealth(float _value)</w:t>
      </w:r>
      <w:r w:rsidRPr="00C271EF">
        <w:rPr>
          <w:rFonts w:asciiTheme="minorHAnsi" w:hAnsiTheme="minorHAnsi" w:cstheme="minorHAnsi"/>
          <w:color w:val="565656" w:themeColor="background2" w:themeShade="80"/>
          <w:sz w:val="22"/>
          <w:szCs w:val="22"/>
        </w:rPr>
        <w:t>: Esta función aumenta la salud actual del objeto en la cantidad especificada (</w:t>
      </w:r>
      <w:r w:rsidRPr="00C271EF">
        <w:rPr>
          <w:rStyle w:val="CdigoHTML"/>
          <w:rFonts w:asciiTheme="minorHAnsi" w:hAnsiTheme="minorHAnsi" w:cstheme="minorHAnsi"/>
          <w:color w:val="565656" w:themeColor="background2" w:themeShade="80"/>
          <w:sz w:val="22"/>
          <w:szCs w:val="22"/>
        </w:rPr>
        <w:t>_value</w:t>
      </w:r>
      <w:r w:rsidRPr="00C271EF">
        <w:rPr>
          <w:rFonts w:asciiTheme="minorHAnsi" w:hAnsiTheme="minorHAnsi" w:cstheme="minorHAnsi"/>
          <w:color w:val="565656" w:themeColor="background2" w:themeShade="80"/>
          <w:sz w:val="22"/>
          <w:szCs w:val="22"/>
        </w:rPr>
        <w:t>), asegurándose de que no exceda la salud inicial.</w:t>
      </w:r>
    </w:p>
    <w:p w14:paraId="1EAABD6D" w14:textId="20D14B18" w:rsidR="00F12C6D" w:rsidRDefault="00F12C6D" w:rsidP="00F12C6D">
      <w:pPr>
        <w:pStyle w:val="NormalWeb"/>
        <w:numPr>
          <w:ilvl w:val="0"/>
          <w:numId w:val="7"/>
        </w:numPr>
        <w:jc w:val="both"/>
        <w:rPr>
          <w:rFonts w:asciiTheme="minorHAnsi" w:hAnsiTheme="minorHAnsi" w:cstheme="minorHAnsi"/>
          <w:sz w:val="22"/>
          <w:szCs w:val="22"/>
        </w:rPr>
      </w:pPr>
      <w:r w:rsidRPr="00C271EF">
        <w:rPr>
          <w:rStyle w:val="Textoennegrita"/>
          <w:rFonts w:asciiTheme="minorHAnsi" w:hAnsiTheme="minorHAnsi" w:cstheme="minorHAnsi"/>
          <w:color w:val="565656" w:themeColor="background2" w:themeShade="80"/>
          <w:sz w:val="22"/>
          <w:szCs w:val="22"/>
        </w:rPr>
        <w:t>Invulnerability()</w:t>
      </w:r>
      <w:r w:rsidRPr="00C271EF">
        <w:rPr>
          <w:rFonts w:asciiTheme="minorHAnsi" w:hAnsiTheme="minorHAnsi" w:cstheme="minorHAnsi"/>
          <w:color w:val="565656" w:themeColor="background2" w:themeShade="80"/>
          <w:sz w:val="22"/>
          <w:szCs w:val="22"/>
        </w:rPr>
        <w:t>: Una corutina que hace al objeto invulnerable durante un período de tiempo específico (</w:t>
      </w:r>
      <w:r w:rsidRPr="00C271EF">
        <w:rPr>
          <w:rStyle w:val="CdigoHTML"/>
          <w:rFonts w:asciiTheme="minorHAnsi" w:hAnsiTheme="minorHAnsi" w:cstheme="minorHAnsi"/>
          <w:color w:val="565656" w:themeColor="background2" w:themeShade="80"/>
          <w:sz w:val="22"/>
          <w:szCs w:val="22"/>
        </w:rPr>
        <w:t>iFramesDuration</w:t>
      </w:r>
      <w:r w:rsidRPr="00C271EF">
        <w:rPr>
          <w:rFonts w:asciiTheme="minorHAnsi" w:hAnsiTheme="minorHAnsi" w:cstheme="minorHAnsi"/>
          <w:color w:val="565656" w:themeColor="background2" w:themeShade="80"/>
          <w:sz w:val="22"/>
          <w:szCs w:val="22"/>
        </w:rPr>
        <w:t>). Durante este tiempo, el objeto parpadea alternando entre el color rojo y su color original. También ignora las colisiones con las capas 10 y 11 durante este tiempo</w:t>
      </w:r>
      <w:r w:rsidRPr="00F12C6D">
        <w:rPr>
          <w:rFonts w:asciiTheme="minorHAnsi" w:hAnsiTheme="minorHAnsi" w:cstheme="minorHAnsi"/>
          <w:sz w:val="22"/>
          <w:szCs w:val="22"/>
        </w:rPr>
        <w:t>.</w:t>
      </w:r>
    </w:p>
    <w:p w14:paraId="43CE8711" w14:textId="14CBB9C8" w:rsidR="00E77245" w:rsidRPr="00E77245" w:rsidRDefault="00E77245" w:rsidP="00E77245">
      <w:pPr>
        <w:pStyle w:val="NormalWeb"/>
        <w:jc w:val="both"/>
        <w:rPr>
          <w:rFonts w:asciiTheme="minorHAnsi" w:hAnsiTheme="minorHAnsi" w:cstheme="minorHAnsi"/>
          <w:sz w:val="22"/>
          <w:szCs w:val="22"/>
        </w:rPr>
      </w:pPr>
      <w:r>
        <w:rPr>
          <w:rStyle w:val="Textoennegrita"/>
          <w:rFonts w:asciiTheme="minorHAnsi" w:hAnsiTheme="minorHAnsi" w:cstheme="minorHAnsi"/>
          <w:b w:val="0"/>
          <w:bCs w:val="0"/>
          <w:color w:val="565656" w:themeColor="background2" w:themeShade="80"/>
          <w:sz w:val="22"/>
          <w:szCs w:val="22"/>
        </w:rPr>
        <w:t>Dicho script es usado también por los enemigos para recibir daño y representar su vida.</w:t>
      </w:r>
      <w:r w:rsidR="00EE1177">
        <w:rPr>
          <w:rStyle w:val="Textoennegrita"/>
          <w:rFonts w:asciiTheme="minorHAnsi" w:hAnsiTheme="minorHAnsi" w:cstheme="minorHAnsi"/>
          <w:b w:val="0"/>
          <w:bCs w:val="0"/>
          <w:color w:val="565656" w:themeColor="background2" w:themeShade="80"/>
          <w:sz w:val="22"/>
          <w:szCs w:val="22"/>
        </w:rPr>
        <w:t xml:space="preserve"> </w:t>
      </w:r>
    </w:p>
    <w:p w14:paraId="3B75E021" w14:textId="61774933" w:rsidR="007614FF" w:rsidRPr="00EE1177" w:rsidRDefault="00EE1177" w:rsidP="00EE1177">
      <w:pPr>
        <w:pStyle w:val="NormalWeb"/>
        <w:jc w:val="both"/>
        <w:rPr>
          <w:rFonts w:asciiTheme="minorHAnsi" w:hAnsiTheme="minorHAnsi" w:cstheme="minorHAnsi"/>
          <w:sz w:val="22"/>
          <w:szCs w:val="22"/>
        </w:rPr>
      </w:pPr>
      <w:r>
        <w:rPr>
          <w:rStyle w:val="Textoennegrita"/>
          <w:rFonts w:asciiTheme="minorHAnsi" w:hAnsiTheme="minorHAnsi" w:cstheme="minorHAnsi"/>
          <w:b w:val="0"/>
          <w:bCs w:val="0"/>
          <w:color w:val="565656" w:themeColor="background2" w:themeShade="80"/>
          <w:sz w:val="22"/>
          <w:szCs w:val="22"/>
        </w:rPr>
        <w:t xml:space="preserve">Para la representación de las vidas del jugador se usa el objeto UICanvas y sus objetos HealthBar y HealthBarCurrent que dibujan en la pantalla arriba a la izquierda los corazones que le quedan al jugador. </w:t>
      </w:r>
      <w:r w:rsidR="007614FF" w:rsidRPr="00EE1177">
        <w:rPr>
          <w:rFonts w:asciiTheme="minorHAnsi" w:hAnsiTheme="minorHAnsi" w:cstheme="minorHAnsi"/>
          <w:color w:val="565656" w:themeColor="background2" w:themeShade="80"/>
          <w:sz w:val="22"/>
          <w:szCs w:val="22"/>
        </w:rPr>
        <w:t>Por otra parte, cabe añadir que el objeto main camera del nivel posee un script llamado ControlCamara, el cual se encarga de seguir al jugador allá por donde vaya.</w:t>
      </w:r>
    </w:p>
    <w:p w14:paraId="6E4DCC6F" w14:textId="3F28AF79" w:rsidR="007614FF" w:rsidRDefault="00DB1868" w:rsidP="007F7985">
      <w:pPr>
        <w:jc w:val="both"/>
      </w:pPr>
      <w:r>
        <w:t xml:space="preserve">En cuanto </w:t>
      </w:r>
      <w:r w:rsidR="003362AB">
        <w:t xml:space="preserve">a </w:t>
      </w:r>
      <w:r w:rsidR="007614FF">
        <w:t>la</w:t>
      </w:r>
      <w:r w:rsidR="00F811C6">
        <w:t xml:space="preserve"> estructura</w:t>
      </w:r>
      <w:r w:rsidR="007614FF">
        <w:t xml:space="preserve"> del nivel</w:t>
      </w:r>
      <w:r>
        <w:t>,</w:t>
      </w:r>
      <w:r w:rsidR="00F811C6">
        <w:t xml:space="preserve"> tenemos dos habitaciones,</w:t>
      </w:r>
      <w:r>
        <w:t xml:space="preserve"> </w:t>
      </w:r>
      <w:r w:rsidR="00F811C6">
        <w:t>en la</w:t>
      </w:r>
      <w:r>
        <w:t xml:space="preserve"> primera se nos presentan trampas que deberemos de sortear y el primer enemigo a batir,</w:t>
      </w:r>
      <w:r w:rsidR="00DD144C">
        <w:t xml:space="preserve"> llamado espectro,</w:t>
      </w:r>
      <w:r>
        <w:t xml:space="preserve"> el </w:t>
      </w:r>
      <w:r w:rsidR="003362AB">
        <w:t>cual</w:t>
      </w:r>
      <w:r>
        <w:t xml:space="preserve"> tiene </w:t>
      </w:r>
      <w:r w:rsidR="003B19E1">
        <w:t>aplicado</w:t>
      </w:r>
      <w:r>
        <w:t xml:space="preserve"> un algoritmo A* para el seguimiento de caminos, que en este caso su objetivo es perseguir al jugador hasta acabar con él. Dicho algoritmo se ha </w:t>
      </w:r>
      <w:r w:rsidR="003B19E1">
        <w:t>implementado</w:t>
      </w:r>
      <w:r>
        <w:t xml:space="preserve"> con la ayuda de la librería astarpathfindingproyect, la </w:t>
      </w:r>
      <w:r w:rsidR="003B19E1">
        <w:t>cual</w:t>
      </w:r>
      <w:r>
        <w:t xml:space="preserve"> nos ofrece la posibilidad de dar esta cualidad a nuestros objetos del juego de manera sencilla, simplemente añadiendo varios script</w:t>
      </w:r>
      <w:r w:rsidR="003362AB">
        <w:t>s</w:t>
      </w:r>
      <w:r>
        <w:t xml:space="preserve"> al mismo y configurando el comportamiento, alcance</w:t>
      </w:r>
      <w:r w:rsidR="003362AB">
        <w:t xml:space="preserve"> y velocidad de seguimiento.</w:t>
      </w:r>
      <w:r w:rsidR="003B19E1">
        <w:t xml:space="preserve"> </w:t>
      </w:r>
    </w:p>
    <w:p w14:paraId="5F180BEC" w14:textId="16284BB2" w:rsidR="00FC0D61" w:rsidRDefault="00FC0D61" w:rsidP="007F7985">
      <w:pPr>
        <w:jc w:val="both"/>
      </w:pPr>
      <w:r>
        <w:rPr>
          <w:noProof/>
        </w:rPr>
        <w:drawing>
          <wp:anchor distT="0" distB="0" distL="114300" distR="114300" simplePos="0" relativeHeight="251715584" behindDoc="0" locked="0" layoutInCell="1" allowOverlap="1" wp14:anchorId="6ADBBA89" wp14:editId="75A4DC02">
            <wp:simplePos x="0" y="0"/>
            <wp:positionH relativeFrom="margin">
              <wp:posOffset>400050</wp:posOffset>
            </wp:positionH>
            <wp:positionV relativeFrom="paragraph">
              <wp:posOffset>10160</wp:posOffset>
            </wp:positionV>
            <wp:extent cx="2390775" cy="4523267"/>
            <wp:effectExtent l="0" t="0" r="0" b="0"/>
            <wp:wrapNone/>
            <wp:docPr id="18782467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0775" cy="45232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043BE5C7" wp14:editId="236ADF1D">
            <wp:simplePos x="0" y="0"/>
            <wp:positionH relativeFrom="column">
              <wp:posOffset>3175635</wp:posOffset>
            </wp:positionH>
            <wp:positionV relativeFrom="paragraph">
              <wp:posOffset>10160</wp:posOffset>
            </wp:positionV>
            <wp:extent cx="2116922" cy="4491862"/>
            <wp:effectExtent l="0" t="0" r="0" b="4445"/>
            <wp:wrapNone/>
            <wp:docPr id="16374124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6922" cy="44918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FE1DFC" w14:textId="060A41B2" w:rsidR="00FC0D61" w:rsidRDefault="00FC0D61" w:rsidP="007F7985">
      <w:pPr>
        <w:jc w:val="both"/>
      </w:pPr>
    </w:p>
    <w:p w14:paraId="6A94EBCE" w14:textId="2A405FAC" w:rsidR="00FC0D61" w:rsidRDefault="00FC0D61" w:rsidP="007F7985">
      <w:pPr>
        <w:jc w:val="both"/>
      </w:pPr>
    </w:p>
    <w:p w14:paraId="718122F1" w14:textId="30EF0944" w:rsidR="00FC0D61" w:rsidRDefault="00FC0D61" w:rsidP="007F7985">
      <w:pPr>
        <w:jc w:val="both"/>
      </w:pPr>
    </w:p>
    <w:p w14:paraId="16D30FA0" w14:textId="6535AA7A" w:rsidR="00FC0D61" w:rsidRDefault="00FC0D61" w:rsidP="007F7985">
      <w:pPr>
        <w:jc w:val="both"/>
      </w:pPr>
    </w:p>
    <w:p w14:paraId="585EB793" w14:textId="6F218073" w:rsidR="00FC0D61" w:rsidRDefault="00FC0D61" w:rsidP="007F7985">
      <w:pPr>
        <w:jc w:val="both"/>
      </w:pPr>
    </w:p>
    <w:p w14:paraId="7FDC62F2" w14:textId="77777777" w:rsidR="00FC0D61" w:rsidRDefault="00FC0D61" w:rsidP="007F7985">
      <w:pPr>
        <w:jc w:val="both"/>
      </w:pPr>
    </w:p>
    <w:p w14:paraId="02BCB349" w14:textId="77777777" w:rsidR="00FC0D61" w:rsidRDefault="00FC0D61" w:rsidP="007F7985">
      <w:pPr>
        <w:jc w:val="both"/>
      </w:pPr>
    </w:p>
    <w:p w14:paraId="7A759159" w14:textId="77777777" w:rsidR="00FC0D61" w:rsidRDefault="00FC0D61" w:rsidP="007F7985">
      <w:pPr>
        <w:jc w:val="both"/>
      </w:pPr>
    </w:p>
    <w:p w14:paraId="7CFDBA15" w14:textId="77777777" w:rsidR="00FC0D61" w:rsidRDefault="00FC0D61" w:rsidP="007F7985">
      <w:pPr>
        <w:jc w:val="both"/>
      </w:pPr>
    </w:p>
    <w:p w14:paraId="11C0902A" w14:textId="77777777" w:rsidR="00FC0D61" w:rsidRDefault="00FC0D61" w:rsidP="007F7985">
      <w:pPr>
        <w:jc w:val="both"/>
      </w:pPr>
    </w:p>
    <w:p w14:paraId="4FC55721" w14:textId="77777777" w:rsidR="00FC0D61" w:rsidRDefault="00FC0D61" w:rsidP="007F7985">
      <w:pPr>
        <w:jc w:val="both"/>
      </w:pPr>
    </w:p>
    <w:p w14:paraId="5122827D" w14:textId="77777777" w:rsidR="00FC0D61" w:rsidRDefault="00FC0D61" w:rsidP="007F7985">
      <w:pPr>
        <w:jc w:val="both"/>
      </w:pPr>
    </w:p>
    <w:p w14:paraId="52AE3130" w14:textId="77777777" w:rsidR="00FC0D61" w:rsidRDefault="00FC0D61" w:rsidP="007F7985">
      <w:pPr>
        <w:jc w:val="both"/>
      </w:pPr>
    </w:p>
    <w:p w14:paraId="5E6280E5" w14:textId="77777777" w:rsidR="007614FF" w:rsidRDefault="007614FF" w:rsidP="007F7985">
      <w:pPr>
        <w:jc w:val="both"/>
      </w:pPr>
    </w:p>
    <w:p w14:paraId="531CC9C1" w14:textId="77777777" w:rsidR="0021311C" w:rsidRDefault="0021311C" w:rsidP="007F7985">
      <w:pPr>
        <w:jc w:val="both"/>
      </w:pPr>
    </w:p>
    <w:p w14:paraId="7C7F5CD5" w14:textId="58266552" w:rsidR="00DB1868" w:rsidRDefault="003B19E1" w:rsidP="007F7985">
      <w:pPr>
        <w:jc w:val="both"/>
      </w:pPr>
      <w:r>
        <w:t xml:space="preserve">También para la gestión de las animaciones se ha usado una máquina de estados finitos de la siguiente forma: </w:t>
      </w:r>
    </w:p>
    <w:p w14:paraId="0515FE27" w14:textId="5409DDD8" w:rsidR="00EF50A4" w:rsidRDefault="00EF50A4" w:rsidP="007F7985">
      <w:pPr>
        <w:jc w:val="both"/>
      </w:pPr>
      <w:r>
        <w:rPr>
          <w:noProof/>
        </w:rPr>
        <w:drawing>
          <wp:anchor distT="0" distB="0" distL="114300" distR="114300" simplePos="0" relativeHeight="251716608" behindDoc="0" locked="0" layoutInCell="1" allowOverlap="1" wp14:anchorId="62B7010C" wp14:editId="19908641">
            <wp:simplePos x="0" y="0"/>
            <wp:positionH relativeFrom="margin">
              <wp:align>right</wp:align>
            </wp:positionH>
            <wp:positionV relativeFrom="paragraph">
              <wp:posOffset>6985</wp:posOffset>
            </wp:positionV>
            <wp:extent cx="6457950" cy="2714625"/>
            <wp:effectExtent l="0" t="0" r="0" b="9525"/>
            <wp:wrapNone/>
            <wp:docPr id="6323686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57950" cy="2714625"/>
                    </a:xfrm>
                    <a:prstGeom prst="rect">
                      <a:avLst/>
                    </a:prstGeom>
                    <a:noFill/>
                    <a:ln>
                      <a:noFill/>
                    </a:ln>
                  </pic:spPr>
                </pic:pic>
              </a:graphicData>
            </a:graphic>
          </wp:anchor>
        </w:drawing>
      </w:r>
    </w:p>
    <w:p w14:paraId="16F87316" w14:textId="77777777" w:rsidR="00EF50A4" w:rsidRDefault="00EF50A4" w:rsidP="007F7985">
      <w:pPr>
        <w:jc w:val="both"/>
      </w:pPr>
    </w:p>
    <w:p w14:paraId="750F2EE7" w14:textId="77777777" w:rsidR="00EF50A4" w:rsidRDefault="00EF50A4" w:rsidP="007F7985">
      <w:pPr>
        <w:jc w:val="both"/>
      </w:pPr>
    </w:p>
    <w:p w14:paraId="4FAAE4A1" w14:textId="77777777" w:rsidR="00EF50A4" w:rsidRDefault="00EF50A4" w:rsidP="007F7985">
      <w:pPr>
        <w:jc w:val="both"/>
      </w:pPr>
    </w:p>
    <w:p w14:paraId="6766A972" w14:textId="77777777" w:rsidR="00EF50A4" w:rsidRDefault="00EF50A4" w:rsidP="007F7985">
      <w:pPr>
        <w:jc w:val="both"/>
      </w:pPr>
    </w:p>
    <w:p w14:paraId="0DD9CA28" w14:textId="77777777" w:rsidR="00EF50A4" w:rsidRDefault="00EF50A4" w:rsidP="007F7985">
      <w:pPr>
        <w:jc w:val="both"/>
      </w:pPr>
    </w:p>
    <w:p w14:paraId="7FE9363E" w14:textId="77777777" w:rsidR="00EF50A4" w:rsidRDefault="00EF50A4" w:rsidP="007F7985">
      <w:pPr>
        <w:jc w:val="both"/>
      </w:pPr>
    </w:p>
    <w:p w14:paraId="0B339B46" w14:textId="77777777" w:rsidR="00EF50A4" w:rsidRDefault="00EF50A4" w:rsidP="007F7985">
      <w:pPr>
        <w:jc w:val="both"/>
      </w:pPr>
    </w:p>
    <w:p w14:paraId="3435279B" w14:textId="77777777" w:rsidR="00EF50A4" w:rsidRDefault="00EF50A4" w:rsidP="007F7985">
      <w:pPr>
        <w:jc w:val="both"/>
      </w:pPr>
    </w:p>
    <w:p w14:paraId="18B19F62" w14:textId="77777777" w:rsidR="00EF50A4" w:rsidRDefault="00EF50A4" w:rsidP="007F7985">
      <w:pPr>
        <w:jc w:val="both"/>
      </w:pPr>
    </w:p>
    <w:p w14:paraId="1C46C3BE" w14:textId="77777777" w:rsidR="006E2F4D" w:rsidRDefault="006E2F4D" w:rsidP="006E2F4D">
      <w:pPr>
        <w:jc w:val="both"/>
      </w:pPr>
      <w:r>
        <w:t>Observamos entonces varios estados:</w:t>
      </w:r>
    </w:p>
    <w:p w14:paraId="61D000BA" w14:textId="77777777" w:rsidR="006E2F4D" w:rsidRDefault="006E2F4D" w:rsidP="006E2F4D">
      <w:pPr>
        <w:pStyle w:val="Prrafodelista"/>
        <w:numPr>
          <w:ilvl w:val="0"/>
          <w:numId w:val="7"/>
        </w:numPr>
        <w:jc w:val="both"/>
      </w:pPr>
      <w:r w:rsidRPr="009120B0">
        <w:rPr>
          <w:b/>
          <w:bCs/>
        </w:rPr>
        <w:t>Entry</w:t>
      </w:r>
      <w:r>
        <w:t>: el estado por donde comenzara la ejecución de máquina.</w:t>
      </w:r>
    </w:p>
    <w:p w14:paraId="03B8BBF6" w14:textId="0304C4AF" w:rsidR="006E2F4D" w:rsidRDefault="006E2F4D" w:rsidP="006E2F4D">
      <w:pPr>
        <w:pStyle w:val="Prrafodelista"/>
        <w:numPr>
          <w:ilvl w:val="0"/>
          <w:numId w:val="7"/>
        </w:numPr>
        <w:jc w:val="both"/>
      </w:pPr>
      <w:r w:rsidRPr="009120B0">
        <w:rPr>
          <w:b/>
          <w:bCs/>
        </w:rPr>
        <w:t>Idle</w:t>
      </w:r>
      <w:r>
        <w:t>: estado inactivo, donde nuestro enemigo se mantendrá a la espera de que el jugador entre en su zona habilitada para seguirlo.</w:t>
      </w:r>
    </w:p>
    <w:p w14:paraId="610F7E6B" w14:textId="3281D0C0" w:rsidR="006E2F4D" w:rsidRDefault="006E2F4D" w:rsidP="006E2F4D">
      <w:pPr>
        <w:pStyle w:val="Prrafodelista"/>
        <w:numPr>
          <w:ilvl w:val="0"/>
          <w:numId w:val="7"/>
        </w:numPr>
        <w:jc w:val="both"/>
      </w:pPr>
      <w:r w:rsidRPr="006E2F4D">
        <w:rPr>
          <w:b/>
          <w:bCs/>
        </w:rPr>
        <w:t>Run</w:t>
      </w:r>
      <w:r>
        <w:t>: estado de movimiento al cual pasaremos siempre que detectemos al jugador y vaya a perseguirlo, gestionado en la máquina mediante un parámetro booleano llamado run.</w:t>
      </w:r>
    </w:p>
    <w:p w14:paraId="2A71B599" w14:textId="4C6D5BB4" w:rsidR="006E2F4D" w:rsidRDefault="006E2F4D" w:rsidP="006E2F4D">
      <w:pPr>
        <w:pStyle w:val="Prrafodelista"/>
        <w:numPr>
          <w:ilvl w:val="0"/>
          <w:numId w:val="7"/>
        </w:numPr>
        <w:jc w:val="both"/>
      </w:pPr>
      <w:r w:rsidRPr="009120B0">
        <w:rPr>
          <w:b/>
          <w:bCs/>
        </w:rPr>
        <w:t>Attack</w:t>
      </w:r>
      <w:r>
        <w:t>: estado que representa la acción de disparo, al cual podremos acceder desde cualquier estado, siempre y cuando detectemos al jugador en nuestro alcance, gestionado en la máquina mediante un trigger llamado attack</w:t>
      </w:r>
      <w:r w:rsidR="009F3A7C">
        <w:t>, saldremos de él cuándo no estemos dentro de nuestro alcance</w:t>
      </w:r>
      <w:r>
        <w:t>.</w:t>
      </w:r>
    </w:p>
    <w:p w14:paraId="17B986F8" w14:textId="067B6A02" w:rsidR="006E2F4D" w:rsidRDefault="006E2F4D" w:rsidP="006E2F4D">
      <w:pPr>
        <w:pStyle w:val="Prrafodelista"/>
        <w:numPr>
          <w:ilvl w:val="0"/>
          <w:numId w:val="7"/>
        </w:numPr>
        <w:jc w:val="both"/>
      </w:pPr>
      <w:r w:rsidRPr="009120B0">
        <w:rPr>
          <w:b/>
          <w:bCs/>
        </w:rPr>
        <w:t>Hurt</w:t>
      </w:r>
      <w:r>
        <w:t>: estado que representa el daño sobre el enemigo, se pasará a él mediante un trigger llamado hurt, que se activará cuando el jugador dañe al enemigo.</w:t>
      </w:r>
    </w:p>
    <w:p w14:paraId="437B9A08" w14:textId="4378AE00" w:rsidR="006E2F4D" w:rsidRDefault="006E2F4D" w:rsidP="006E2F4D">
      <w:pPr>
        <w:pStyle w:val="Prrafodelista"/>
        <w:numPr>
          <w:ilvl w:val="0"/>
          <w:numId w:val="7"/>
        </w:numPr>
        <w:jc w:val="both"/>
      </w:pPr>
      <w:r w:rsidRPr="009120B0">
        <w:rPr>
          <w:b/>
          <w:bCs/>
        </w:rPr>
        <w:lastRenderedPageBreak/>
        <w:t>Die</w:t>
      </w:r>
      <w:r>
        <w:t xml:space="preserve">: estado que representa la muerte del enemigo, se pasará a él siempre y </w:t>
      </w:r>
      <w:r w:rsidR="009F3A7C">
        <w:t>cuando pase</w:t>
      </w:r>
      <w:r>
        <w:t xml:space="preserve"> a tener 0 vidas, situación controlada mediante un trigger llamado die.</w:t>
      </w:r>
    </w:p>
    <w:p w14:paraId="33E524F1" w14:textId="741B74FF" w:rsidR="00EF50A4" w:rsidRDefault="00CE723D" w:rsidP="007F7985">
      <w:pPr>
        <w:jc w:val="both"/>
      </w:pPr>
      <w:r>
        <w:t>En cuanto a las trampas todas del nivel funcionan de manera similar, gestionadas</w:t>
      </w:r>
      <w:r w:rsidR="00B927D2">
        <w:t xml:space="preserve"> sus animaciones</w:t>
      </w:r>
      <w:r>
        <w:t xml:space="preserve"> también mediante una máquina de estados de la siguiente forma: </w:t>
      </w:r>
    </w:p>
    <w:p w14:paraId="27E809CD" w14:textId="5720F19C" w:rsidR="0021311C" w:rsidRDefault="005377D4" w:rsidP="007F7985">
      <w:pPr>
        <w:jc w:val="both"/>
      </w:pPr>
      <w:r>
        <w:rPr>
          <w:noProof/>
        </w:rPr>
        <w:drawing>
          <wp:anchor distT="0" distB="0" distL="114300" distR="114300" simplePos="0" relativeHeight="251717632" behindDoc="0" locked="0" layoutInCell="1" allowOverlap="1" wp14:anchorId="41D31720" wp14:editId="610EC581">
            <wp:simplePos x="0" y="0"/>
            <wp:positionH relativeFrom="column">
              <wp:posOffset>822960</wp:posOffset>
            </wp:positionH>
            <wp:positionV relativeFrom="paragraph">
              <wp:posOffset>5080</wp:posOffset>
            </wp:positionV>
            <wp:extent cx="4791075" cy="1790700"/>
            <wp:effectExtent l="0" t="0" r="9525" b="0"/>
            <wp:wrapNone/>
            <wp:docPr id="208037550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1790700"/>
                    </a:xfrm>
                    <a:prstGeom prst="rect">
                      <a:avLst/>
                    </a:prstGeom>
                    <a:noFill/>
                    <a:ln>
                      <a:noFill/>
                    </a:ln>
                  </pic:spPr>
                </pic:pic>
              </a:graphicData>
            </a:graphic>
          </wp:anchor>
        </w:drawing>
      </w:r>
    </w:p>
    <w:p w14:paraId="4C3C0BEF" w14:textId="00F4AD5D" w:rsidR="0021311C" w:rsidRDefault="0021311C" w:rsidP="007F7985">
      <w:pPr>
        <w:jc w:val="both"/>
      </w:pPr>
    </w:p>
    <w:p w14:paraId="18429CB8" w14:textId="6F7EEB89" w:rsidR="0021311C" w:rsidRDefault="0021311C" w:rsidP="007F7985">
      <w:pPr>
        <w:jc w:val="both"/>
      </w:pPr>
    </w:p>
    <w:p w14:paraId="11B398A9" w14:textId="339C651B" w:rsidR="0021311C" w:rsidRDefault="0021311C" w:rsidP="007F7985">
      <w:pPr>
        <w:jc w:val="both"/>
      </w:pPr>
    </w:p>
    <w:p w14:paraId="04250B48" w14:textId="760D7138" w:rsidR="0021311C" w:rsidRDefault="0021311C" w:rsidP="007F7985">
      <w:pPr>
        <w:jc w:val="both"/>
      </w:pPr>
    </w:p>
    <w:p w14:paraId="3F40AEE5" w14:textId="695FFC6B" w:rsidR="0021311C" w:rsidRDefault="0021311C" w:rsidP="007F7985">
      <w:pPr>
        <w:jc w:val="both"/>
      </w:pPr>
    </w:p>
    <w:p w14:paraId="34700882" w14:textId="17C9EBE8" w:rsidR="0021311C" w:rsidRDefault="0021311C" w:rsidP="007F7985">
      <w:pPr>
        <w:jc w:val="both"/>
      </w:pPr>
    </w:p>
    <w:p w14:paraId="5324CE4E" w14:textId="17A40B9D" w:rsidR="005377D4" w:rsidRDefault="005377D4" w:rsidP="007F7985">
      <w:pPr>
        <w:jc w:val="both"/>
      </w:pPr>
      <w:r>
        <w:t>Observamos dos estados:</w:t>
      </w:r>
    </w:p>
    <w:p w14:paraId="6967A028" w14:textId="188D807D" w:rsidR="005377D4" w:rsidRDefault="005377D4" w:rsidP="005377D4">
      <w:pPr>
        <w:pStyle w:val="Prrafodelista"/>
        <w:numPr>
          <w:ilvl w:val="0"/>
          <w:numId w:val="7"/>
        </w:numPr>
        <w:jc w:val="both"/>
      </w:pPr>
      <w:r w:rsidRPr="005377D4">
        <w:rPr>
          <w:b/>
          <w:bCs/>
        </w:rPr>
        <w:t>Idle</w:t>
      </w:r>
      <w:r>
        <w:t>: estado inicial donde la trampa no estará activa y esperará a que el jugador entre dentro de su coño de acción.</w:t>
      </w:r>
    </w:p>
    <w:p w14:paraId="67E19BF7" w14:textId="635BE20D" w:rsidR="005377D4" w:rsidRDefault="005377D4" w:rsidP="005377D4">
      <w:pPr>
        <w:pStyle w:val="Prrafodelista"/>
        <w:numPr>
          <w:ilvl w:val="0"/>
          <w:numId w:val="7"/>
        </w:numPr>
        <w:jc w:val="both"/>
      </w:pPr>
      <w:r w:rsidRPr="005377D4">
        <w:rPr>
          <w:b/>
          <w:bCs/>
        </w:rPr>
        <w:t>Activated</w:t>
      </w:r>
      <w:r>
        <w:t>: estado donde la trampa pasara a activarse y a hacer daño al jugador para después pasar de nuevo al estado Idle, cuando se acabe el tiempo de activación.</w:t>
      </w:r>
    </w:p>
    <w:p w14:paraId="66FBD8FA" w14:textId="408A9A20" w:rsidR="00CE723D" w:rsidRDefault="00B927D2" w:rsidP="007F7985">
      <w:pPr>
        <w:jc w:val="both"/>
      </w:pPr>
      <w:r>
        <w:t>T</w:t>
      </w:r>
      <w:r w:rsidR="00CE723D">
        <w:t>ambién</w:t>
      </w:r>
      <w:r>
        <w:t xml:space="preserve"> cada una posee un</w:t>
      </w:r>
      <w:r w:rsidR="00CE723D">
        <w:t xml:space="preserve"> script</w:t>
      </w:r>
      <w:r>
        <w:t xml:space="preserve"> propio para su comportamiento</w:t>
      </w:r>
      <w:r w:rsidR="00CE723D">
        <w:t xml:space="preserve"> ElectricTower, para la torreta eléctrica, LaserTower, para la torreta laser y enemy_sideaways para la sierra. Los dos primeros usan una corutina que se activara dentro del método OnTriggerEnter2D cuando colisione con el jugador para establecer su Sprite a rojo e indicar que se ha activado para después de un tiempo de activación, si el jugador se encuentra dentro de su cono de acción, proceder a dañar al jugador. La sierra en cambio se mueve libremente de izquierda a derecha dentro de unos límites izquierdo y derecho respectivamente y cuando colisione con el jugador procederá a hacerle daño.</w:t>
      </w:r>
    </w:p>
    <w:p w14:paraId="6CB74867" w14:textId="7FE6A134" w:rsidR="00DC5C77" w:rsidRDefault="00DC5C77" w:rsidP="007F7985">
      <w:pPr>
        <w:jc w:val="both"/>
      </w:pPr>
      <w:r>
        <w:t xml:space="preserve">En cuanto a la segunda habitación, encontramos al segundo enemigo del juego, llamado bringer of death, el cual se encuentra patrullando esta segunda sala entre dos puntos fijos y en cuanto el jugador entre en su cono de acción, controlado mediante un raycast2D, comenzará a atacarle. Sus animaciones también han sido gestionadas mediante una máquina de estados de la siguiente forma: </w:t>
      </w:r>
    </w:p>
    <w:p w14:paraId="7AAEB306" w14:textId="0B5E4906" w:rsidR="00131AA0" w:rsidRDefault="00131AA0" w:rsidP="007F7985">
      <w:pPr>
        <w:jc w:val="both"/>
      </w:pPr>
      <w:r>
        <w:rPr>
          <w:noProof/>
        </w:rPr>
        <w:drawing>
          <wp:anchor distT="0" distB="0" distL="114300" distR="114300" simplePos="0" relativeHeight="251718656" behindDoc="0" locked="0" layoutInCell="1" allowOverlap="1" wp14:anchorId="18998563" wp14:editId="3B242D7E">
            <wp:simplePos x="0" y="0"/>
            <wp:positionH relativeFrom="margin">
              <wp:align>right</wp:align>
            </wp:positionH>
            <wp:positionV relativeFrom="paragraph">
              <wp:posOffset>10795</wp:posOffset>
            </wp:positionV>
            <wp:extent cx="6457950" cy="2438400"/>
            <wp:effectExtent l="0" t="0" r="0" b="0"/>
            <wp:wrapNone/>
            <wp:docPr id="201806259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7950" cy="2438400"/>
                    </a:xfrm>
                    <a:prstGeom prst="rect">
                      <a:avLst/>
                    </a:prstGeom>
                    <a:noFill/>
                    <a:ln>
                      <a:noFill/>
                    </a:ln>
                  </pic:spPr>
                </pic:pic>
              </a:graphicData>
            </a:graphic>
          </wp:anchor>
        </w:drawing>
      </w:r>
    </w:p>
    <w:p w14:paraId="5A839000" w14:textId="77777777" w:rsidR="00131AA0" w:rsidRDefault="00131AA0" w:rsidP="007F7985">
      <w:pPr>
        <w:jc w:val="both"/>
      </w:pPr>
    </w:p>
    <w:p w14:paraId="1CBC2615" w14:textId="77777777" w:rsidR="00131AA0" w:rsidRDefault="00131AA0" w:rsidP="007F7985">
      <w:pPr>
        <w:jc w:val="both"/>
      </w:pPr>
    </w:p>
    <w:p w14:paraId="75280AE6" w14:textId="77777777" w:rsidR="00131AA0" w:rsidRDefault="00131AA0" w:rsidP="007F7985">
      <w:pPr>
        <w:jc w:val="both"/>
      </w:pPr>
    </w:p>
    <w:p w14:paraId="248E3B74" w14:textId="77777777" w:rsidR="00131AA0" w:rsidRDefault="00131AA0" w:rsidP="007F7985">
      <w:pPr>
        <w:jc w:val="both"/>
      </w:pPr>
    </w:p>
    <w:p w14:paraId="61A08D21" w14:textId="77777777" w:rsidR="00131AA0" w:rsidRDefault="00131AA0" w:rsidP="007F7985">
      <w:pPr>
        <w:jc w:val="both"/>
      </w:pPr>
    </w:p>
    <w:p w14:paraId="7A9060C8" w14:textId="77777777" w:rsidR="00131AA0" w:rsidRDefault="00131AA0" w:rsidP="007F7985">
      <w:pPr>
        <w:jc w:val="both"/>
      </w:pPr>
    </w:p>
    <w:p w14:paraId="4DE37583" w14:textId="77777777" w:rsidR="00131AA0" w:rsidRDefault="00131AA0" w:rsidP="007F7985">
      <w:pPr>
        <w:jc w:val="both"/>
      </w:pPr>
    </w:p>
    <w:p w14:paraId="288E34D9" w14:textId="77777777" w:rsidR="00131AA0" w:rsidRDefault="00131AA0" w:rsidP="007F7985">
      <w:pPr>
        <w:jc w:val="both"/>
      </w:pPr>
    </w:p>
    <w:p w14:paraId="56B4B140" w14:textId="06062825" w:rsidR="00131AA0" w:rsidRDefault="00131AA0" w:rsidP="007F7985">
      <w:pPr>
        <w:jc w:val="both"/>
      </w:pPr>
      <w:r>
        <w:t>Que como vemos es muy similar a la del primer enemigo, con lo cual no procedemos a explicarla de nuevo.</w:t>
      </w:r>
    </w:p>
    <w:p w14:paraId="4B8FB8A9" w14:textId="163F51E3" w:rsidR="00131AA0" w:rsidRDefault="00C21E13" w:rsidP="007F7985">
      <w:pPr>
        <w:jc w:val="both"/>
      </w:pPr>
      <w:r>
        <w:t>También en este nivel tenemos el objeto coleccionable de vida, el cuál nos proporcionará un corazón que recuperar en caso de que nos falte vida. Su comportamiento esta definido en el script HealthCollectable.</w:t>
      </w:r>
    </w:p>
    <w:p w14:paraId="11D98C14" w14:textId="11A54670" w:rsidR="00C21E13" w:rsidRDefault="00C21E13" w:rsidP="007F7985">
      <w:pPr>
        <w:jc w:val="both"/>
      </w:pPr>
      <w:r>
        <w:lastRenderedPageBreak/>
        <w:t xml:space="preserve">Para finalizar en la parte final de este nivel, nos encontramos con el objeto puerta, el cual mediante el script CambioEscena </w:t>
      </w:r>
      <w:r w:rsidR="006A5377">
        <w:t>pasa de escena</w:t>
      </w:r>
      <w:r>
        <w:t xml:space="preserve"> al nivel 2, cuando el jugador colisione con él.</w:t>
      </w:r>
    </w:p>
    <w:p w14:paraId="480E873A" w14:textId="1F35DF01" w:rsidR="00A4771F" w:rsidRDefault="00A4771F" w:rsidP="007F7985">
      <w:pPr>
        <w:pStyle w:val="Ttulo1"/>
        <w:jc w:val="both"/>
      </w:pPr>
      <w:bookmarkStart w:id="3" w:name="_Toc165123828"/>
      <w:r>
        <w:t>SEGUNDO NIVEL</w:t>
      </w:r>
      <w:bookmarkEnd w:id="3"/>
    </w:p>
    <w:p w14:paraId="7F8F8F2E" w14:textId="28D5FFF1" w:rsidR="00A4771F" w:rsidRDefault="00A4771F" w:rsidP="007F7985">
      <w:pPr>
        <w:jc w:val="both"/>
      </w:pPr>
      <w:r>
        <w:t>SADASDASDASD</w:t>
      </w:r>
    </w:p>
    <w:p w14:paraId="0D4B11DA" w14:textId="3E92D43E" w:rsidR="00A4771F" w:rsidRDefault="00A4771F" w:rsidP="007F7985">
      <w:pPr>
        <w:pStyle w:val="Ttulo1"/>
        <w:jc w:val="both"/>
      </w:pPr>
      <w:bookmarkStart w:id="4" w:name="_Toc165123829"/>
      <w:r>
        <w:t>PANTALLA DE PUNTUACIÓN</w:t>
      </w:r>
      <w:bookmarkEnd w:id="4"/>
    </w:p>
    <w:p w14:paraId="6104BC65" w14:textId="6C59C424" w:rsidR="005143F7" w:rsidRDefault="005143F7" w:rsidP="005143F7">
      <w:pPr>
        <w:jc w:val="both"/>
      </w:pPr>
      <w:r>
        <w:t>En esta pantalla, se mostrarán las 10 primeras puntuaciones de los jugadores basadas en el tiempo que han tardado en completar el juego y la puntuación conseguida por matar enemigos. Si el jugador es capaz de conseguir una puntuación mayor que alguna de ellas, podrá introducir su nombre y aparecerá en dicha tabla</w:t>
      </w:r>
      <w:r w:rsidR="00970860">
        <w:t>.</w:t>
      </w:r>
    </w:p>
    <w:p w14:paraId="3C52BA9A" w14:textId="160621B9" w:rsidR="00970860" w:rsidRPr="005143F7" w:rsidRDefault="00891F68" w:rsidP="005143F7">
      <w:pPr>
        <w:jc w:val="both"/>
      </w:pPr>
      <w:r>
        <w:t>Su implementación se basa en el uso de objetos UI de Unity, text objects e images objects.</w:t>
      </w:r>
    </w:p>
    <w:p w14:paraId="617E898A" w14:textId="6832B042" w:rsidR="00A4771F" w:rsidRDefault="00A4771F" w:rsidP="007F7985">
      <w:pPr>
        <w:pStyle w:val="Ttulo1"/>
        <w:jc w:val="both"/>
      </w:pPr>
      <w:bookmarkStart w:id="5" w:name="_Toc165123830"/>
      <w:r>
        <w:t>RECURSOS EXTERNOS</w:t>
      </w:r>
      <w:bookmarkEnd w:id="5"/>
    </w:p>
    <w:p w14:paraId="37203A43" w14:textId="22218960" w:rsidR="00A4771F" w:rsidRDefault="007F7985" w:rsidP="007E2892">
      <w:pPr>
        <w:pStyle w:val="Prrafodelista"/>
        <w:numPr>
          <w:ilvl w:val="0"/>
          <w:numId w:val="6"/>
        </w:numPr>
        <w:jc w:val="both"/>
        <w:rPr>
          <w:color w:val="auto"/>
        </w:rPr>
      </w:pPr>
      <w:r w:rsidRPr="007E2892">
        <w:rPr>
          <w:b/>
          <w:bCs/>
          <w:color w:val="auto"/>
        </w:rPr>
        <w:t>Imagen de fondo en pantalla de título y puntuación:</w:t>
      </w:r>
      <w:r w:rsidRPr="007E2892">
        <w:rPr>
          <w:color w:val="auto"/>
        </w:rPr>
        <w:t xml:space="preserve"> </w:t>
      </w:r>
      <w:hyperlink r:id="rId24" w:history="1">
        <w:r w:rsidRPr="00050560">
          <w:rPr>
            <w:rStyle w:val="Hipervnculo"/>
          </w:rPr>
          <w:t>https://wall.alphacoders.com/big.php?i=1283852</w:t>
        </w:r>
      </w:hyperlink>
    </w:p>
    <w:p w14:paraId="17D355F2" w14:textId="205950C9" w:rsidR="007E2892" w:rsidRDefault="007E2892" w:rsidP="009531BA">
      <w:pPr>
        <w:pStyle w:val="Prrafodelista"/>
        <w:numPr>
          <w:ilvl w:val="0"/>
          <w:numId w:val="6"/>
        </w:numPr>
        <w:rPr>
          <w:color w:val="auto"/>
        </w:rPr>
      </w:pPr>
      <w:r>
        <w:rPr>
          <w:b/>
          <w:bCs/>
          <w:color w:val="auto"/>
        </w:rPr>
        <w:t>Asset para configuración gráfica:</w:t>
      </w:r>
      <w:r w:rsidR="009531BA">
        <w:rPr>
          <w:b/>
          <w:bCs/>
          <w:color w:val="auto"/>
        </w:rPr>
        <w:t xml:space="preserve"> </w:t>
      </w:r>
      <w:hyperlink r:id="rId25" w:history="1">
        <w:r w:rsidR="009531BA" w:rsidRPr="00050560">
          <w:rPr>
            <w:rStyle w:val="Hipervnculo"/>
          </w:rPr>
          <w:t>https://docs.unity3d.com/Packages/com.unity.render-pipelines.universal@17.0/manual/Setup.html</w:t>
        </w:r>
      </w:hyperlink>
    </w:p>
    <w:p w14:paraId="200364EF" w14:textId="10748C75" w:rsidR="007E2892" w:rsidRDefault="00582B6D" w:rsidP="007E2892">
      <w:pPr>
        <w:pStyle w:val="Prrafodelista"/>
        <w:numPr>
          <w:ilvl w:val="0"/>
          <w:numId w:val="6"/>
        </w:numPr>
        <w:jc w:val="both"/>
        <w:rPr>
          <w:color w:val="auto"/>
        </w:rPr>
      </w:pPr>
      <w:r w:rsidRPr="00582B6D">
        <w:rPr>
          <w:b/>
          <w:bCs/>
          <w:color w:val="auto"/>
        </w:rPr>
        <w:t>Fuente de texto para los títulos:</w:t>
      </w:r>
      <w:r>
        <w:rPr>
          <w:color w:val="auto"/>
        </w:rPr>
        <w:t xml:space="preserve"> </w:t>
      </w:r>
      <w:hyperlink r:id="rId26" w:history="1">
        <w:r w:rsidRPr="00050560">
          <w:rPr>
            <w:rStyle w:val="Hipervnculo"/>
          </w:rPr>
          <w:t>https://www.1001fonts.com/ethnocentric-font.html</w:t>
        </w:r>
      </w:hyperlink>
    </w:p>
    <w:p w14:paraId="65F771EE" w14:textId="4EF19A07" w:rsidR="00582B6D" w:rsidRDefault="00582B6D" w:rsidP="007E2892">
      <w:pPr>
        <w:pStyle w:val="Prrafodelista"/>
        <w:numPr>
          <w:ilvl w:val="0"/>
          <w:numId w:val="6"/>
        </w:numPr>
        <w:jc w:val="both"/>
        <w:rPr>
          <w:color w:val="auto"/>
        </w:rPr>
      </w:pPr>
      <w:r w:rsidRPr="00582B6D">
        <w:rPr>
          <w:b/>
          <w:bCs/>
          <w:color w:val="auto"/>
        </w:rPr>
        <w:t>Fuente de texto para el resto de elementos:</w:t>
      </w:r>
      <w:r>
        <w:rPr>
          <w:color w:val="auto"/>
        </w:rPr>
        <w:t xml:space="preserve"> </w:t>
      </w:r>
      <w:hyperlink r:id="rId27" w:history="1">
        <w:r w:rsidRPr="00050560">
          <w:rPr>
            <w:rStyle w:val="Hipervnculo"/>
          </w:rPr>
          <w:t>https://www.1001fonts.com/ubuntu-font.html</w:t>
        </w:r>
      </w:hyperlink>
    </w:p>
    <w:p w14:paraId="0096EC1D" w14:textId="044D32C4" w:rsidR="00582B6D" w:rsidRPr="007F128B" w:rsidRDefault="00B63D04" w:rsidP="00B63D04">
      <w:pPr>
        <w:pStyle w:val="Prrafodelista"/>
        <w:numPr>
          <w:ilvl w:val="0"/>
          <w:numId w:val="6"/>
        </w:numPr>
        <w:rPr>
          <w:rStyle w:val="Hipervnculo"/>
          <w:color w:val="auto"/>
          <w:u w:val="none"/>
        </w:rPr>
      </w:pPr>
      <w:r w:rsidRPr="00B63D04">
        <w:rPr>
          <w:b/>
          <w:bCs/>
          <w:color w:val="auto"/>
        </w:rPr>
        <w:t>Sprites Nivel 1:</w:t>
      </w:r>
      <w:r>
        <w:rPr>
          <w:color w:val="auto"/>
        </w:rPr>
        <w:t xml:space="preserve"> </w:t>
      </w:r>
      <w:hyperlink r:id="rId28" w:history="1">
        <w:r w:rsidRPr="00050560">
          <w:rPr>
            <w:rStyle w:val="Hipervnculo"/>
          </w:rPr>
          <w:t>https://foozlecc.itch.io/sci-fi-lab-tileset-decor-traps/download/eyJleHBpcmVzIjoxNzEyODM2MDU2LCJpZCI6OTE1MzA5fQ%3D%3D.FB1dXAzmMkvJm1hZsBClPMp7v8M%3D</w:t>
        </w:r>
      </w:hyperlink>
    </w:p>
    <w:p w14:paraId="049C5D19" w14:textId="019A9345" w:rsidR="007F128B" w:rsidRPr="007F128B" w:rsidRDefault="007F128B" w:rsidP="00B63D04">
      <w:pPr>
        <w:pStyle w:val="Prrafodelista"/>
        <w:numPr>
          <w:ilvl w:val="0"/>
          <w:numId w:val="6"/>
        </w:numPr>
        <w:rPr>
          <w:rStyle w:val="Hipervnculo"/>
          <w:color w:val="auto"/>
          <w:u w:val="none"/>
        </w:rPr>
      </w:pPr>
      <w:r>
        <w:rPr>
          <w:b/>
          <w:bCs/>
          <w:color w:val="auto"/>
        </w:rPr>
        <w:t>Animaciones nivel 1:</w:t>
      </w:r>
      <w:r>
        <w:rPr>
          <w:rStyle w:val="Hipervnculo"/>
          <w:color w:val="auto"/>
          <w:u w:val="none"/>
        </w:rPr>
        <w:t xml:space="preserve"> </w:t>
      </w:r>
      <w:hyperlink r:id="rId29" w:history="1">
        <w:r w:rsidRPr="00BF47D7">
          <w:rPr>
            <w:rStyle w:val="Hipervnculo"/>
          </w:rPr>
          <w:t>https://creativekind.itch.io/nightborne-warrior</w:t>
        </w:r>
      </w:hyperlink>
      <w:r>
        <w:rPr>
          <w:rStyle w:val="Hipervnculo"/>
          <w:color w:val="auto"/>
          <w:u w:val="none"/>
        </w:rPr>
        <w:t xml:space="preserve">, </w:t>
      </w:r>
      <w:hyperlink r:id="rId30" w:history="1">
        <w:r w:rsidRPr="00BF47D7">
          <w:rPr>
            <w:rStyle w:val="Hipervnculo"/>
          </w:rPr>
          <w:t>https://clembod.itch.io/bringer-of-death-free</w:t>
        </w:r>
      </w:hyperlink>
      <w:r>
        <w:rPr>
          <w:rStyle w:val="Hipervnculo"/>
          <w:color w:val="auto"/>
          <w:u w:val="none"/>
        </w:rPr>
        <w:t xml:space="preserve">, </w:t>
      </w:r>
      <w:hyperlink r:id="rId31" w:history="1">
        <w:r w:rsidRPr="00BF47D7">
          <w:rPr>
            <w:rStyle w:val="Hipervnculo"/>
          </w:rPr>
          <w:t>https://wuhuli.itch.io/robot-sprite-brawlbot</w:t>
        </w:r>
      </w:hyperlink>
      <w:r>
        <w:rPr>
          <w:rStyle w:val="Hipervnculo"/>
          <w:color w:val="auto"/>
          <w:u w:val="none"/>
        </w:rPr>
        <w:t xml:space="preserve"> </w:t>
      </w:r>
    </w:p>
    <w:p w14:paraId="541416A9" w14:textId="143199DA" w:rsidR="007F128B" w:rsidRDefault="007F128B" w:rsidP="00B63D04">
      <w:pPr>
        <w:pStyle w:val="Prrafodelista"/>
        <w:numPr>
          <w:ilvl w:val="0"/>
          <w:numId w:val="6"/>
        </w:numPr>
        <w:rPr>
          <w:color w:val="auto"/>
        </w:rPr>
      </w:pPr>
      <w:r>
        <w:rPr>
          <w:b/>
          <w:bCs/>
          <w:color w:val="auto"/>
        </w:rPr>
        <w:t>Música nivel 1:</w:t>
      </w:r>
      <w:r>
        <w:rPr>
          <w:color w:val="auto"/>
        </w:rPr>
        <w:t xml:space="preserve"> </w:t>
      </w:r>
      <w:hyperlink r:id="rId32" w:history="1">
        <w:r w:rsidRPr="00BF47D7">
          <w:rPr>
            <w:rStyle w:val="Hipervnculo"/>
          </w:rPr>
          <w:t>https://pixabay.com/es/music/construir-escenas-dark-sci-fi-cyberpunk-112399/</w:t>
        </w:r>
      </w:hyperlink>
      <w:r>
        <w:rPr>
          <w:color w:val="auto"/>
        </w:rPr>
        <w:t xml:space="preserve"> </w:t>
      </w:r>
    </w:p>
    <w:p w14:paraId="3DB40FF2" w14:textId="61E92DAA" w:rsidR="00B63D04" w:rsidRDefault="00B455DF" w:rsidP="007E2892">
      <w:pPr>
        <w:pStyle w:val="Prrafodelista"/>
        <w:numPr>
          <w:ilvl w:val="0"/>
          <w:numId w:val="6"/>
        </w:numPr>
        <w:jc w:val="both"/>
        <w:rPr>
          <w:color w:val="auto"/>
        </w:rPr>
      </w:pPr>
      <w:r w:rsidRPr="00B455DF">
        <w:rPr>
          <w:b/>
          <w:bCs/>
          <w:color w:val="auto"/>
        </w:rPr>
        <w:t>Tema principal:</w:t>
      </w:r>
      <w:r>
        <w:rPr>
          <w:color w:val="auto"/>
        </w:rPr>
        <w:t xml:space="preserve"> </w:t>
      </w:r>
      <w:hyperlink r:id="rId33" w:history="1">
        <w:r w:rsidRPr="00050560">
          <w:rPr>
            <w:rStyle w:val="Hipervnculo"/>
          </w:rPr>
          <w:t>https://pixabay.com/es/music/optimista-cyborg-in-me-background-music-for-video-blog-promo-stories-188531/</w:t>
        </w:r>
      </w:hyperlink>
    </w:p>
    <w:p w14:paraId="483E12EE" w14:textId="7001410D" w:rsidR="00322033" w:rsidRPr="007F128B" w:rsidRDefault="00322033" w:rsidP="007F128B">
      <w:pPr>
        <w:pStyle w:val="Prrafodelista"/>
        <w:numPr>
          <w:ilvl w:val="0"/>
          <w:numId w:val="6"/>
        </w:numPr>
        <w:jc w:val="both"/>
        <w:rPr>
          <w:rStyle w:val="Hipervnculo"/>
          <w:color w:val="auto"/>
          <w:u w:val="none"/>
        </w:rPr>
      </w:pPr>
      <w:r w:rsidRPr="00322033">
        <w:rPr>
          <w:b/>
          <w:bCs/>
          <w:color w:val="auto"/>
        </w:rPr>
        <w:t>Sprites, música y animaciones Nivel 2:</w:t>
      </w:r>
      <w:r>
        <w:rPr>
          <w:color w:val="auto"/>
        </w:rPr>
        <w:t xml:space="preserve"> </w:t>
      </w:r>
      <w:hyperlink r:id="rId34" w:history="1">
        <w:r w:rsidRPr="00050560">
          <w:rPr>
            <w:rStyle w:val="Hipervnculo"/>
          </w:rPr>
          <w:t>https://assetstore.unity.com/packages/2d/environments/warped-city-2-200208</w:t>
        </w:r>
      </w:hyperlink>
    </w:p>
    <w:p w14:paraId="7FEB9DCF" w14:textId="6B08AE2E" w:rsidR="007F128B" w:rsidRDefault="007F128B" w:rsidP="00864DA0">
      <w:pPr>
        <w:pStyle w:val="Prrafodelista"/>
        <w:numPr>
          <w:ilvl w:val="0"/>
          <w:numId w:val="6"/>
        </w:numPr>
        <w:rPr>
          <w:color w:val="auto"/>
        </w:rPr>
      </w:pPr>
      <w:r>
        <w:rPr>
          <w:b/>
          <w:bCs/>
          <w:color w:val="auto"/>
        </w:rPr>
        <w:t>Efectos de sonido nivel 1 y 2:</w:t>
      </w:r>
      <w:r w:rsidR="00864DA0">
        <w:rPr>
          <w:color w:val="auto"/>
        </w:rPr>
        <w:t xml:space="preserve"> </w:t>
      </w:r>
      <w:hyperlink r:id="rId35" w:history="1">
        <w:r w:rsidR="00864DA0" w:rsidRPr="00BF47D7">
          <w:rPr>
            <w:rStyle w:val="Hipervnculo"/>
          </w:rPr>
          <w:t>https://pixabay.com/es/sound-effects/</w:t>
        </w:r>
      </w:hyperlink>
      <w:r w:rsidR="00864DA0">
        <w:rPr>
          <w:color w:val="auto"/>
        </w:rPr>
        <w:t xml:space="preserve">, </w:t>
      </w:r>
      <w:hyperlink r:id="rId36" w:history="1">
        <w:r w:rsidR="00864DA0" w:rsidRPr="00BF47D7">
          <w:rPr>
            <w:rStyle w:val="Hipervnculo"/>
          </w:rPr>
          <w:t>https://www.mediafire.com/file/wszdta62jwdgyru/Audio.zip/file</w:t>
        </w:r>
      </w:hyperlink>
      <w:r w:rsidR="00864DA0">
        <w:rPr>
          <w:color w:val="auto"/>
        </w:rPr>
        <w:t xml:space="preserve"> </w:t>
      </w:r>
    </w:p>
    <w:p w14:paraId="708417D1" w14:textId="39820C55" w:rsidR="00261BD5" w:rsidRPr="007F128B" w:rsidRDefault="00261BD5" w:rsidP="00864DA0">
      <w:pPr>
        <w:pStyle w:val="Prrafodelista"/>
        <w:numPr>
          <w:ilvl w:val="0"/>
          <w:numId w:val="6"/>
        </w:numPr>
        <w:rPr>
          <w:color w:val="auto"/>
        </w:rPr>
      </w:pPr>
      <w:r>
        <w:rPr>
          <w:b/>
          <w:bCs/>
          <w:color w:val="auto"/>
        </w:rPr>
        <w:t>Librer</w:t>
      </w:r>
      <w:r w:rsidR="00E036A9">
        <w:rPr>
          <w:b/>
          <w:bCs/>
          <w:color w:val="auto"/>
        </w:rPr>
        <w:t>í</w:t>
      </w:r>
      <w:r>
        <w:rPr>
          <w:b/>
          <w:bCs/>
          <w:color w:val="auto"/>
        </w:rPr>
        <w:t>a A*:</w:t>
      </w:r>
      <w:r>
        <w:rPr>
          <w:color w:val="auto"/>
        </w:rPr>
        <w:t xml:space="preserve"> </w:t>
      </w:r>
      <w:hyperlink r:id="rId37" w:history="1">
        <w:r w:rsidRPr="00B02B3A">
          <w:rPr>
            <w:rStyle w:val="Hipervnculo"/>
          </w:rPr>
          <w:t>https://arongranberg.com/astar/</w:t>
        </w:r>
      </w:hyperlink>
      <w:r>
        <w:rPr>
          <w:color w:val="auto"/>
        </w:rPr>
        <w:t xml:space="preserve"> </w:t>
      </w:r>
    </w:p>
    <w:p w14:paraId="2E599716" w14:textId="77777777" w:rsidR="007F7985" w:rsidRPr="007F7985" w:rsidRDefault="007F7985" w:rsidP="007F7985">
      <w:pPr>
        <w:jc w:val="both"/>
        <w:rPr>
          <w:color w:val="auto"/>
        </w:rPr>
      </w:pPr>
    </w:p>
    <w:sectPr w:rsidR="007F7985" w:rsidRPr="007F7985" w:rsidSect="00506027">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63957D" w14:textId="77777777" w:rsidR="00506027" w:rsidRDefault="00506027" w:rsidP="00A63A6C">
      <w:pPr>
        <w:spacing w:after="0" w:line="240" w:lineRule="auto"/>
      </w:pPr>
      <w:r>
        <w:separator/>
      </w:r>
    </w:p>
  </w:endnote>
  <w:endnote w:type="continuationSeparator" w:id="0">
    <w:p w14:paraId="52F5B165" w14:textId="77777777" w:rsidR="00506027" w:rsidRDefault="00506027"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altName w:val="Calibri"/>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BB3238" w14:textId="77777777" w:rsidR="00506027" w:rsidRDefault="00506027" w:rsidP="00A63A6C">
      <w:pPr>
        <w:spacing w:after="0" w:line="240" w:lineRule="auto"/>
      </w:pPr>
      <w:r>
        <w:separator/>
      </w:r>
    </w:p>
  </w:footnote>
  <w:footnote w:type="continuationSeparator" w:id="0">
    <w:p w14:paraId="2144B263" w14:textId="77777777" w:rsidR="00506027" w:rsidRDefault="00506027" w:rsidP="00A63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DBC47B8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21EE7"/>
    <w:multiLevelType w:val="hybridMultilevel"/>
    <w:tmpl w:val="6FB87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BC342A"/>
    <w:multiLevelType w:val="hybridMultilevel"/>
    <w:tmpl w:val="3012AC96"/>
    <w:lvl w:ilvl="0" w:tplc="AA0285CC">
      <w:start w:val="1"/>
      <w:numFmt w:val="bullet"/>
      <w:pStyle w:val="Listaconvietas"/>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1525E8"/>
    <w:multiLevelType w:val="hybridMultilevel"/>
    <w:tmpl w:val="C212B1A2"/>
    <w:lvl w:ilvl="0" w:tplc="17B011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7265070">
    <w:abstractNumId w:val="3"/>
  </w:num>
  <w:num w:numId="2" w16cid:durableId="1205756376">
    <w:abstractNumId w:val="6"/>
  </w:num>
  <w:num w:numId="3" w16cid:durableId="685641533">
    <w:abstractNumId w:val="4"/>
  </w:num>
  <w:num w:numId="4" w16cid:durableId="97605028">
    <w:abstractNumId w:val="0"/>
  </w:num>
  <w:num w:numId="5" w16cid:durableId="1718432907">
    <w:abstractNumId w:val="1"/>
  </w:num>
  <w:num w:numId="6" w16cid:durableId="543253393">
    <w:abstractNumId w:val="2"/>
  </w:num>
  <w:num w:numId="7" w16cid:durableId="3795195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50190A"/>
    <w:rsid w:val="00002642"/>
    <w:rsid w:val="00003C99"/>
    <w:rsid w:val="0001487E"/>
    <w:rsid w:val="0001638A"/>
    <w:rsid w:val="00024F90"/>
    <w:rsid w:val="0002620A"/>
    <w:rsid w:val="00037F6E"/>
    <w:rsid w:val="00047CE7"/>
    <w:rsid w:val="000516BB"/>
    <w:rsid w:val="000529F1"/>
    <w:rsid w:val="00053705"/>
    <w:rsid w:val="0005379A"/>
    <w:rsid w:val="0006324A"/>
    <w:rsid w:val="00084FF8"/>
    <w:rsid w:val="0008671B"/>
    <w:rsid w:val="00087ED6"/>
    <w:rsid w:val="000B3301"/>
    <w:rsid w:val="000B3B89"/>
    <w:rsid w:val="000B451E"/>
    <w:rsid w:val="000F323E"/>
    <w:rsid w:val="001237B0"/>
    <w:rsid w:val="00131AA0"/>
    <w:rsid w:val="001401F6"/>
    <w:rsid w:val="00197414"/>
    <w:rsid w:val="001B3360"/>
    <w:rsid w:val="001D0736"/>
    <w:rsid w:val="001E01C3"/>
    <w:rsid w:val="001E2618"/>
    <w:rsid w:val="001F5C05"/>
    <w:rsid w:val="001F7BC5"/>
    <w:rsid w:val="0021311C"/>
    <w:rsid w:val="0021311F"/>
    <w:rsid w:val="00220B9B"/>
    <w:rsid w:val="00261BD5"/>
    <w:rsid w:val="002669F8"/>
    <w:rsid w:val="0028265E"/>
    <w:rsid w:val="002A4639"/>
    <w:rsid w:val="002B4439"/>
    <w:rsid w:val="002E700F"/>
    <w:rsid w:val="002F517F"/>
    <w:rsid w:val="00310C8A"/>
    <w:rsid w:val="003129F0"/>
    <w:rsid w:val="0032122F"/>
    <w:rsid w:val="00322033"/>
    <w:rsid w:val="00327A7B"/>
    <w:rsid w:val="0033160C"/>
    <w:rsid w:val="00332026"/>
    <w:rsid w:val="00333AAD"/>
    <w:rsid w:val="00333F79"/>
    <w:rsid w:val="003362AB"/>
    <w:rsid w:val="0033767E"/>
    <w:rsid w:val="00346072"/>
    <w:rsid w:val="00346FEB"/>
    <w:rsid w:val="00357FD7"/>
    <w:rsid w:val="0038262D"/>
    <w:rsid w:val="003A290D"/>
    <w:rsid w:val="003B19E1"/>
    <w:rsid w:val="003C2F6B"/>
    <w:rsid w:val="003D0860"/>
    <w:rsid w:val="003D7B43"/>
    <w:rsid w:val="003E3496"/>
    <w:rsid w:val="003F234D"/>
    <w:rsid w:val="00405625"/>
    <w:rsid w:val="00446BCA"/>
    <w:rsid w:val="004574ED"/>
    <w:rsid w:val="00475E10"/>
    <w:rsid w:val="004A7CCE"/>
    <w:rsid w:val="004B2908"/>
    <w:rsid w:val="004C0C3F"/>
    <w:rsid w:val="004C43D2"/>
    <w:rsid w:val="004C6B8A"/>
    <w:rsid w:val="004E4BD9"/>
    <w:rsid w:val="004E5762"/>
    <w:rsid w:val="0050190A"/>
    <w:rsid w:val="00503CB7"/>
    <w:rsid w:val="00506027"/>
    <w:rsid w:val="00506E3F"/>
    <w:rsid w:val="005143F7"/>
    <w:rsid w:val="00522DD6"/>
    <w:rsid w:val="00531772"/>
    <w:rsid w:val="00533DB7"/>
    <w:rsid w:val="005377D4"/>
    <w:rsid w:val="00557B03"/>
    <w:rsid w:val="005729DE"/>
    <w:rsid w:val="00582B6D"/>
    <w:rsid w:val="00583FA6"/>
    <w:rsid w:val="00593F53"/>
    <w:rsid w:val="005978FD"/>
    <w:rsid w:val="005A20B8"/>
    <w:rsid w:val="005A586E"/>
    <w:rsid w:val="005B1DED"/>
    <w:rsid w:val="005B275C"/>
    <w:rsid w:val="005B6BBD"/>
    <w:rsid w:val="005E351F"/>
    <w:rsid w:val="005F4B01"/>
    <w:rsid w:val="005F7996"/>
    <w:rsid w:val="00601D66"/>
    <w:rsid w:val="00617F7D"/>
    <w:rsid w:val="00642B92"/>
    <w:rsid w:val="0064312D"/>
    <w:rsid w:val="006470AD"/>
    <w:rsid w:val="006619C4"/>
    <w:rsid w:val="006960F4"/>
    <w:rsid w:val="006A2477"/>
    <w:rsid w:val="006A3A69"/>
    <w:rsid w:val="006A5377"/>
    <w:rsid w:val="006B6D4B"/>
    <w:rsid w:val="006C198F"/>
    <w:rsid w:val="006D6675"/>
    <w:rsid w:val="006E2F4D"/>
    <w:rsid w:val="006F5EA6"/>
    <w:rsid w:val="007574CB"/>
    <w:rsid w:val="007614FF"/>
    <w:rsid w:val="00767C53"/>
    <w:rsid w:val="007766B6"/>
    <w:rsid w:val="007831F1"/>
    <w:rsid w:val="007A48F0"/>
    <w:rsid w:val="007C106A"/>
    <w:rsid w:val="007C41F0"/>
    <w:rsid w:val="007E10BC"/>
    <w:rsid w:val="007E2892"/>
    <w:rsid w:val="007E3857"/>
    <w:rsid w:val="007F128B"/>
    <w:rsid w:val="007F19C0"/>
    <w:rsid w:val="007F250D"/>
    <w:rsid w:val="007F7985"/>
    <w:rsid w:val="00841014"/>
    <w:rsid w:val="00846719"/>
    <w:rsid w:val="00850095"/>
    <w:rsid w:val="008546A8"/>
    <w:rsid w:val="00857787"/>
    <w:rsid w:val="0086215B"/>
    <w:rsid w:val="00864509"/>
    <w:rsid w:val="00864DA0"/>
    <w:rsid w:val="00885BC3"/>
    <w:rsid w:val="00891F68"/>
    <w:rsid w:val="008C3979"/>
    <w:rsid w:val="008C770D"/>
    <w:rsid w:val="008F2B87"/>
    <w:rsid w:val="00904666"/>
    <w:rsid w:val="009120B0"/>
    <w:rsid w:val="00922B8C"/>
    <w:rsid w:val="00922FCD"/>
    <w:rsid w:val="009531BA"/>
    <w:rsid w:val="00964E71"/>
    <w:rsid w:val="00965DF5"/>
    <w:rsid w:val="00970860"/>
    <w:rsid w:val="009802BB"/>
    <w:rsid w:val="009920A7"/>
    <w:rsid w:val="00997338"/>
    <w:rsid w:val="009A3397"/>
    <w:rsid w:val="009D472B"/>
    <w:rsid w:val="009F3A7C"/>
    <w:rsid w:val="009F4FE7"/>
    <w:rsid w:val="00A05C83"/>
    <w:rsid w:val="00A11954"/>
    <w:rsid w:val="00A4771F"/>
    <w:rsid w:val="00A57E76"/>
    <w:rsid w:val="00A618B4"/>
    <w:rsid w:val="00A63A6C"/>
    <w:rsid w:val="00AB538E"/>
    <w:rsid w:val="00AE6FF4"/>
    <w:rsid w:val="00B060F1"/>
    <w:rsid w:val="00B069D9"/>
    <w:rsid w:val="00B0794A"/>
    <w:rsid w:val="00B07FC3"/>
    <w:rsid w:val="00B225C1"/>
    <w:rsid w:val="00B31872"/>
    <w:rsid w:val="00B44E68"/>
    <w:rsid w:val="00B455DF"/>
    <w:rsid w:val="00B63D04"/>
    <w:rsid w:val="00B927D2"/>
    <w:rsid w:val="00BD47D4"/>
    <w:rsid w:val="00BE0D18"/>
    <w:rsid w:val="00C034E4"/>
    <w:rsid w:val="00C21E13"/>
    <w:rsid w:val="00C271EF"/>
    <w:rsid w:val="00C35302"/>
    <w:rsid w:val="00C4776E"/>
    <w:rsid w:val="00C6044C"/>
    <w:rsid w:val="00C97BBF"/>
    <w:rsid w:val="00CB43CD"/>
    <w:rsid w:val="00CC1FE3"/>
    <w:rsid w:val="00CC79C9"/>
    <w:rsid w:val="00CD2A19"/>
    <w:rsid w:val="00CD7B1F"/>
    <w:rsid w:val="00CE4711"/>
    <w:rsid w:val="00CE723D"/>
    <w:rsid w:val="00D1081A"/>
    <w:rsid w:val="00D42475"/>
    <w:rsid w:val="00D528B9"/>
    <w:rsid w:val="00D91887"/>
    <w:rsid w:val="00DA35F4"/>
    <w:rsid w:val="00DB1868"/>
    <w:rsid w:val="00DB1878"/>
    <w:rsid w:val="00DB5DAB"/>
    <w:rsid w:val="00DC49B0"/>
    <w:rsid w:val="00DC5C77"/>
    <w:rsid w:val="00DD144C"/>
    <w:rsid w:val="00DD402D"/>
    <w:rsid w:val="00DD58CC"/>
    <w:rsid w:val="00DE03FC"/>
    <w:rsid w:val="00DE2F2B"/>
    <w:rsid w:val="00DE3223"/>
    <w:rsid w:val="00DE6CD4"/>
    <w:rsid w:val="00E036A9"/>
    <w:rsid w:val="00E203D4"/>
    <w:rsid w:val="00E274A2"/>
    <w:rsid w:val="00E33FB2"/>
    <w:rsid w:val="00E403F2"/>
    <w:rsid w:val="00E43389"/>
    <w:rsid w:val="00E45638"/>
    <w:rsid w:val="00E6258B"/>
    <w:rsid w:val="00E77245"/>
    <w:rsid w:val="00E77529"/>
    <w:rsid w:val="00E819C5"/>
    <w:rsid w:val="00E91500"/>
    <w:rsid w:val="00E94F13"/>
    <w:rsid w:val="00EA79BE"/>
    <w:rsid w:val="00EC6438"/>
    <w:rsid w:val="00EE1177"/>
    <w:rsid w:val="00EE76D2"/>
    <w:rsid w:val="00EF50A4"/>
    <w:rsid w:val="00EF570D"/>
    <w:rsid w:val="00F12C6D"/>
    <w:rsid w:val="00F13E0F"/>
    <w:rsid w:val="00F416BE"/>
    <w:rsid w:val="00F4640E"/>
    <w:rsid w:val="00F75750"/>
    <w:rsid w:val="00F811C6"/>
    <w:rsid w:val="00FC0730"/>
    <w:rsid w:val="00FC0D61"/>
    <w:rsid w:val="00FD6126"/>
    <w:rsid w:val="00FF0E0C"/>
    <w:rsid w:val="00FF2B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DD88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6B6"/>
  </w:style>
  <w:style w:type="paragraph" w:styleId="Ttulo1">
    <w:name w:val="heading 1"/>
    <w:basedOn w:val="Normal"/>
    <w:next w:val="Normal"/>
    <w:link w:val="Ttulo1Car"/>
    <w:uiPriority w:val="9"/>
    <w:qFormat/>
    <w:rsid w:val="0001638A"/>
    <w:pPr>
      <w:keepNext/>
      <w:keepLines/>
      <w:outlineLvl w:val="0"/>
    </w:pPr>
    <w:rPr>
      <w:rFonts w:asciiTheme="majorHAnsi" w:eastAsiaTheme="majorEastAsia" w:hAnsiTheme="majorHAnsi" w:cstheme="majorBidi"/>
      <w:b/>
      <w:color w:val="14756E" w:themeColor="accent1"/>
      <w:sz w:val="40"/>
      <w:szCs w:val="32"/>
    </w:rPr>
  </w:style>
  <w:style w:type="paragraph" w:styleId="Ttulo2">
    <w:name w:val="heading 2"/>
    <w:basedOn w:val="Normal"/>
    <w:next w:val="Normal"/>
    <w:link w:val="Ttulo2Car"/>
    <w:uiPriority w:val="9"/>
    <w:semiHidden/>
    <w:rsid w:val="00841014"/>
    <w:pPr>
      <w:outlineLvl w:val="1"/>
    </w:pPr>
    <w:rPr>
      <w:rFonts w:ascii="Tw Cen MT" w:hAnsi="Tw Cen MT"/>
      <w:b/>
      <w:bCs/>
      <w:color w:val="14756E" w:themeColor="accent1"/>
      <w:sz w:val="40"/>
      <w:szCs w:val="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semiHidden/>
    <w:rsid w:val="004E5762"/>
    <w:pPr>
      <w:ind w:left="720"/>
      <w:contextualSpacing/>
    </w:pPr>
  </w:style>
  <w:style w:type="character" w:customStyle="1" w:styleId="Ttulo2Car">
    <w:name w:val="Título 2 Car"/>
    <w:basedOn w:val="Fuentedeprrafopredeter"/>
    <w:link w:val="Ttulo2"/>
    <w:uiPriority w:val="9"/>
    <w:semiHidden/>
    <w:rsid w:val="0064312D"/>
    <w:rPr>
      <w:rFonts w:ascii="Tw Cen MT" w:hAnsi="Tw Cen MT"/>
      <w:b/>
      <w:bCs/>
      <w:color w:val="14756E" w:themeColor="accent1"/>
      <w:sz w:val="40"/>
      <w:szCs w:val="40"/>
    </w:rPr>
  </w:style>
  <w:style w:type="paragraph" w:styleId="Encabezado">
    <w:name w:val="header"/>
    <w:basedOn w:val="Normal"/>
    <w:link w:val="EncabezadoCar"/>
    <w:uiPriority w:val="99"/>
    <w:semiHidden/>
    <w:rsid w:val="00A63A6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64312D"/>
  </w:style>
  <w:style w:type="paragraph" w:styleId="Piedepgina">
    <w:name w:val="footer"/>
    <w:basedOn w:val="Normal"/>
    <w:link w:val="PiedepginaCar"/>
    <w:uiPriority w:val="99"/>
    <w:semiHidden/>
    <w:rsid w:val="00A63A6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emiHidden/>
    <w:rsid w:val="0064312D"/>
  </w:style>
  <w:style w:type="paragraph" w:styleId="Ttulo">
    <w:name w:val="Title"/>
    <w:basedOn w:val="Normal"/>
    <w:next w:val="Normal"/>
    <w:link w:val="TtuloC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tuloCar">
    <w:name w:val="Título Car"/>
    <w:basedOn w:val="Fuentedeprrafopredeter"/>
    <w:link w:val="Ttulo"/>
    <w:uiPriority w:val="10"/>
    <w:rsid w:val="00D528B9"/>
    <w:rPr>
      <w:rFonts w:asciiTheme="majorHAnsi" w:eastAsiaTheme="majorEastAsia" w:hAnsiTheme="majorHAnsi" w:cstheme="majorBidi"/>
      <w:color w:val="FFFFFF" w:themeColor="background1"/>
      <w:kern w:val="28"/>
      <w:sz w:val="72"/>
      <w:szCs w:val="56"/>
    </w:rPr>
  </w:style>
  <w:style w:type="character" w:styleId="Textodelmarcadordeposicin">
    <w:name w:val="Placeholder Text"/>
    <w:basedOn w:val="Fuentedeprrafopredeter"/>
    <w:uiPriority w:val="99"/>
    <w:semiHidden/>
    <w:rsid w:val="00DE3223"/>
    <w:rPr>
      <w:color w:val="808080"/>
    </w:rPr>
  </w:style>
  <w:style w:type="paragraph" w:styleId="Subttulo">
    <w:name w:val="Subtitle"/>
    <w:basedOn w:val="Normal"/>
    <w:next w:val="Normal"/>
    <w:link w:val="SubttuloC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tuloCar">
    <w:name w:val="Subtítulo Car"/>
    <w:basedOn w:val="Fuentedeprrafopredeter"/>
    <w:link w:val="Subttulo"/>
    <w:uiPriority w:val="11"/>
    <w:rsid w:val="00D528B9"/>
    <w:rPr>
      <w:rFonts w:asciiTheme="majorHAnsi" w:eastAsiaTheme="minorEastAsia" w:hAnsiTheme="majorHAnsi"/>
      <w:b/>
      <w:color w:val="FFFFFF" w:themeColor="background1"/>
      <w:sz w:val="160"/>
    </w:rPr>
  </w:style>
  <w:style w:type="paragraph" w:customStyle="1" w:styleId="Introduccin">
    <w:name w:val="Introducción"/>
    <w:basedOn w:val="Normal"/>
    <w:next w:val="Normal"/>
    <w:link w:val="Caracteresdeintroduccin"/>
    <w:uiPriority w:val="12"/>
    <w:qFormat/>
    <w:rsid w:val="00D528B9"/>
    <w:pPr>
      <w:spacing w:before="240"/>
    </w:pPr>
    <w:rPr>
      <w:color w:val="auto"/>
      <w:sz w:val="32"/>
      <w:szCs w:val="32"/>
    </w:rPr>
  </w:style>
  <w:style w:type="paragraph" w:customStyle="1" w:styleId="Autor">
    <w:name w:val="Autor"/>
    <w:basedOn w:val="Normal"/>
    <w:next w:val="Normal"/>
    <w:link w:val="Carcterdeautor"/>
    <w:uiPriority w:val="12"/>
    <w:qFormat/>
    <w:rsid w:val="0001638A"/>
    <w:rPr>
      <w:color w:val="auto"/>
    </w:rPr>
  </w:style>
  <w:style w:type="character" w:customStyle="1" w:styleId="Caracteresdeintroduccin">
    <w:name w:val="Caracteres de introducción"/>
    <w:basedOn w:val="Fuentedeprrafopredeter"/>
    <w:link w:val="Introduccin"/>
    <w:uiPriority w:val="12"/>
    <w:rsid w:val="00D528B9"/>
    <w:rPr>
      <w:color w:val="auto"/>
      <w:sz w:val="32"/>
      <w:szCs w:val="32"/>
    </w:rPr>
  </w:style>
  <w:style w:type="character" w:customStyle="1" w:styleId="Ttulo1Car">
    <w:name w:val="Título 1 Car"/>
    <w:basedOn w:val="Fuentedeprrafopredeter"/>
    <w:link w:val="Ttulo1"/>
    <w:uiPriority w:val="9"/>
    <w:rsid w:val="0001638A"/>
    <w:rPr>
      <w:rFonts w:asciiTheme="majorHAnsi" w:eastAsiaTheme="majorEastAsia" w:hAnsiTheme="majorHAnsi" w:cstheme="majorBidi"/>
      <w:b/>
      <w:color w:val="14756E" w:themeColor="accent1"/>
      <w:sz w:val="40"/>
      <w:szCs w:val="32"/>
    </w:rPr>
  </w:style>
  <w:style w:type="character" w:customStyle="1" w:styleId="Carcterdeautor">
    <w:name w:val="Carácter de autor"/>
    <w:basedOn w:val="Fuentedeprrafopredeter"/>
    <w:link w:val="Autor"/>
    <w:uiPriority w:val="12"/>
    <w:rsid w:val="0064312D"/>
    <w:rPr>
      <w:color w:val="auto"/>
    </w:rPr>
  </w:style>
  <w:style w:type="paragraph" w:styleId="Cita">
    <w:name w:val="Quote"/>
    <w:basedOn w:val="Cita8"/>
    <w:next w:val="Normal"/>
    <w:link w:val="CitaCar"/>
    <w:uiPriority w:val="29"/>
    <w:qFormat/>
    <w:rsid w:val="009802BB"/>
    <w:rPr>
      <w:color w:val="FFFFFF" w:themeColor="background1"/>
      <w:szCs w:val="36"/>
    </w:rPr>
  </w:style>
  <w:style w:type="character" w:customStyle="1" w:styleId="CitaCar">
    <w:name w:val="Cita Car"/>
    <w:basedOn w:val="Fuentedeprrafopredeter"/>
    <w:link w:val="Cita"/>
    <w:uiPriority w:val="29"/>
    <w:rsid w:val="009802BB"/>
    <w:rPr>
      <w:i/>
      <w:color w:val="FFFFFF" w:themeColor="background1"/>
      <w:sz w:val="36"/>
      <w:szCs w:val="36"/>
    </w:rPr>
  </w:style>
  <w:style w:type="paragraph" w:customStyle="1" w:styleId="Cita2">
    <w:name w:val="Cita 2"/>
    <w:basedOn w:val="Normal"/>
    <w:next w:val="Normal"/>
    <w:link w:val="Caracteresdecita2"/>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Ttulodelcaptulo">
    <w:name w:val="Título del capítulo"/>
    <w:basedOn w:val="Normal"/>
    <w:next w:val="Normal"/>
    <w:link w:val="Carcterdettulodelcaptulo"/>
    <w:uiPriority w:val="13"/>
    <w:qFormat/>
    <w:rsid w:val="00D528B9"/>
    <w:pPr>
      <w:spacing w:line="192" w:lineRule="auto"/>
    </w:pPr>
    <w:rPr>
      <w:rFonts w:asciiTheme="majorHAnsi" w:hAnsiTheme="majorHAnsi"/>
      <w:b/>
      <w:bCs/>
      <w:color w:val="FFFFFF" w:themeColor="background1"/>
      <w:spacing w:val="-40"/>
      <w:sz w:val="144"/>
      <w:szCs w:val="180"/>
    </w:rPr>
  </w:style>
  <w:style w:type="character" w:customStyle="1" w:styleId="Caracteresdecita2">
    <w:name w:val="Caracteres de cita 2"/>
    <w:basedOn w:val="Fuentedeprrafopredeter"/>
    <w:link w:val="Cita2"/>
    <w:uiPriority w:val="29"/>
    <w:rsid w:val="00333AAD"/>
    <w:rPr>
      <w:i/>
      <w:iCs/>
      <w:color w:val="FFFFFF" w:themeColor="background1"/>
      <w:sz w:val="36"/>
      <w:szCs w:val="36"/>
    </w:rPr>
  </w:style>
  <w:style w:type="paragraph" w:styleId="Listaconvietas">
    <w:name w:val="List Bullet"/>
    <w:basedOn w:val="Prrafodelista"/>
    <w:uiPriority w:val="99"/>
    <w:qFormat/>
    <w:rsid w:val="006A2477"/>
    <w:pPr>
      <w:numPr>
        <w:numId w:val="3"/>
      </w:numPr>
      <w:ind w:left="426" w:hanging="426"/>
    </w:pPr>
  </w:style>
  <w:style w:type="character" w:customStyle="1" w:styleId="Carcterdettulodelcaptulo">
    <w:name w:val="Carácter de título del capítulo"/>
    <w:basedOn w:val="Fuentedeprrafopredeter"/>
    <w:link w:val="Ttulodelcaptulo"/>
    <w:uiPriority w:val="13"/>
    <w:rsid w:val="00D528B9"/>
    <w:rPr>
      <w:rFonts w:asciiTheme="majorHAnsi" w:hAnsiTheme="majorHAnsi"/>
      <w:b/>
      <w:bCs/>
      <w:color w:val="FFFFFF" w:themeColor="background1"/>
      <w:spacing w:val="-40"/>
      <w:sz w:val="144"/>
      <w:szCs w:val="180"/>
    </w:rPr>
  </w:style>
  <w:style w:type="table" w:styleId="Tablaconcuadrcula">
    <w:name w:val="Table Grid"/>
    <w:basedOn w:val="Tabla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3">
    <w:name w:val="Cita 3"/>
    <w:basedOn w:val="Normal"/>
    <w:next w:val="Normal"/>
    <w:link w:val="Caracteresdecita3"/>
    <w:uiPriority w:val="29"/>
    <w:qFormat/>
    <w:rsid w:val="009802BB"/>
    <w:rPr>
      <w:rFonts w:asciiTheme="majorHAnsi" w:hAnsiTheme="majorHAnsi"/>
      <w:b/>
      <w:bCs/>
      <w:noProof/>
      <w:sz w:val="36"/>
      <w:szCs w:val="36"/>
    </w:rPr>
  </w:style>
  <w:style w:type="character" w:styleId="Textoennegrita">
    <w:name w:val="Strong"/>
    <w:basedOn w:val="Fuentedeprrafopredeter"/>
    <w:uiPriority w:val="22"/>
    <w:qFormat/>
    <w:rsid w:val="00BE0D18"/>
    <w:rPr>
      <w:b/>
      <w:bCs/>
    </w:rPr>
  </w:style>
  <w:style w:type="character" w:customStyle="1" w:styleId="Caracteresdecita3">
    <w:name w:val="Caracteres de cita 3"/>
    <w:basedOn w:val="Fuentedeprrafopredeter"/>
    <w:link w:val="Cita3"/>
    <w:uiPriority w:val="29"/>
    <w:rsid w:val="009802BB"/>
    <w:rPr>
      <w:rFonts w:asciiTheme="majorHAnsi" w:hAnsiTheme="majorHAnsi"/>
      <w:b/>
      <w:bCs/>
      <w:noProof/>
      <w:sz w:val="36"/>
      <w:szCs w:val="36"/>
    </w:rPr>
  </w:style>
  <w:style w:type="paragraph" w:customStyle="1" w:styleId="Cita4">
    <w:name w:val="Cita 4"/>
    <w:basedOn w:val="Normal"/>
    <w:next w:val="Normal"/>
    <w:link w:val="Caracteresdecita4"/>
    <w:uiPriority w:val="29"/>
    <w:qFormat/>
    <w:rsid w:val="009802BB"/>
    <w:pPr>
      <w:spacing w:after="0"/>
      <w:ind w:left="709" w:right="709"/>
      <w:jc w:val="center"/>
    </w:pPr>
    <w:rPr>
      <w:rFonts w:asciiTheme="majorHAnsi" w:hAnsiTheme="majorHAnsi"/>
      <w:i/>
      <w:color w:val="auto"/>
      <w:sz w:val="52"/>
    </w:rPr>
  </w:style>
  <w:style w:type="paragraph" w:styleId="Descripcin">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Caracteresdecita4">
    <w:name w:val="Caracteres de cita 4"/>
    <w:basedOn w:val="Fuentedeprrafopredeter"/>
    <w:link w:val="Cita4"/>
    <w:uiPriority w:val="29"/>
    <w:rsid w:val="009802BB"/>
    <w:rPr>
      <w:rFonts w:asciiTheme="majorHAnsi" w:hAnsiTheme="majorHAnsi"/>
      <w:i/>
      <w:color w:val="auto"/>
      <w:sz w:val="52"/>
    </w:rPr>
  </w:style>
  <w:style w:type="paragraph" w:customStyle="1" w:styleId="Cita5">
    <w:name w:val="Cita 5"/>
    <w:basedOn w:val="Normal"/>
    <w:next w:val="Normal"/>
    <w:link w:val="Caracteresdecita5"/>
    <w:uiPriority w:val="29"/>
    <w:qFormat/>
    <w:rsid w:val="00333AAD"/>
    <w:rPr>
      <w:i/>
      <w:sz w:val="44"/>
      <w:szCs w:val="44"/>
    </w:rPr>
  </w:style>
  <w:style w:type="paragraph" w:customStyle="1" w:styleId="Leyenda2">
    <w:name w:val="Leyenda 2"/>
    <w:basedOn w:val="Normal"/>
    <w:next w:val="Normal"/>
    <w:link w:val="Caracteresdeleyenda2"/>
    <w:uiPriority w:val="99"/>
    <w:qFormat/>
    <w:rsid w:val="00E403F2"/>
    <w:rPr>
      <w:sz w:val="14"/>
    </w:rPr>
  </w:style>
  <w:style w:type="character" w:customStyle="1" w:styleId="Caracteresdecita5">
    <w:name w:val="Caracteres de cita 5"/>
    <w:basedOn w:val="Fuentedeprrafopredeter"/>
    <w:link w:val="Cita5"/>
    <w:uiPriority w:val="29"/>
    <w:rsid w:val="00333AAD"/>
    <w:rPr>
      <w:i/>
      <w:sz w:val="44"/>
      <w:szCs w:val="44"/>
    </w:rPr>
  </w:style>
  <w:style w:type="paragraph" w:customStyle="1" w:styleId="Cita6">
    <w:name w:val="Cita 6"/>
    <w:basedOn w:val="Normal"/>
    <w:next w:val="Normal"/>
    <w:link w:val="Caracteresdecita6"/>
    <w:uiPriority w:val="29"/>
    <w:qFormat/>
    <w:rsid w:val="001401F6"/>
    <w:rPr>
      <w:color w:val="14756E" w:themeColor="accent1"/>
      <w:sz w:val="44"/>
      <w:szCs w:val="44"/>
    </w:rPr>
  </w:style>
  <w:style w:type="character" w:customStyle="1" w:styleId="Caracteresdeleyenda2">
    <w:name w:val="Caracteres de leyenda 2"/>
    <w:basedOn w:val="Fuentedeprrafopredeter"/>
    <w:link w:val="Leyenda2"/>
    <w:uiPriority w:val="99"/>
    <w:rsid w:val="00E403F2"/>
    <w:rPr>
      <w:sz w:val="14"/>
    </w:rPr>
  </w:style>
  <w:style w:type="paragraph" w:customStyle="1" w:styleId="Cita7">
    <w:name w:val="Cita 7"/>
    <w:basedOn w:val="Normal"/>
    <w:next w:val="Normal"/>
    <w:link w:val="Caracteresdecita7"/>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Caracteresdecita6">
    <w:name w:val="Caracteres de cita 6"/>
    <w:basedOn w:val="Fuentedeprrafopredeter"/>
    <w:link w:val="Cita6"/>
    <w:uiPriority w:val="29"/>
    <w:rsid w:val="0064312D"/>
    <w:rPr>
      <w:color w:val="14756E" w:themeColor="accent1"/>
      <w:sz w:val="44"/>
      <w:szCs w:val="44"/>
    </w:rPr>
  </w:style>
  <w:style w:type="character" w:styleId="Referenciaintensa">
    <w:name w:val="Intense Reference"/>
    <w:basedOn w:val="Fuentedeprrafopredeter"/>
    <w:uiPriority w:val="32"/>
    <w:semiHidden/>
    <w:rsid w:val="0064312D"/>
    <w:rPr>
      <w:b/>
      <w:bCs/>
      <w:smallCaps/>
      <w:color w:val="14756E" w:themeColor="accent1"/>
      <w:spacing w:val="5"/>
    </w:rPr>
  </w:style>
  <w:style w:type="character" w:customStyle="1" w:styleId="Caracteresdecita7">
    <w:name w:val="Caracteres de cita 7"/>
    <w:basedOn w:val="Fuentedeprrafopredeter"/>
    <w:link w:val="Cita7"/>
    <w:uiPriority w:val="29"/>
    <w:rsid w:val="00475E10"/>
    <w:rPr>
      <w:i/>
      <w:noProof/>
      <w:color w:val="FFFFFF" w:themeColor="background1"/>
      <w:sz w:val="32"/>
      <w:szCs w:val="28"/>
    </w:rPr>
  </w:style>
  <w:style w:type="paragraph" w:customStyle="1" w:styleId="Cita8">
    <w:name w:val="Cita 8"/>
    <w:basedOn w:val="Cita4"/>
    <w:link w:val="Caracteresdecita8"/>
    <w:qFormat/>
    <w:rsid w:val="00475E10"/>
    <w:pPr>
      <w:ind w:left="0" w:right="0"/>
    </w:pPr>
    <w:rPr>
      <w:rFonts w:asciiTheme="minorHAnsi" w:hAnsiTheme="minorHAnsi"/>
      <w:color w:val="3A3A3A" w:themeColor="accent6"/>
      <w:sz w:val="36"/>
    </w:rPr>
  </w:style>
  <w:style w:type="character" w:customStyle="1" w:styleId="Caracteresdecita8">
    <w:name w:val="Caracteres de cita 8"/>
    <w:basedOn w:val="Caracteresdecita4"/>
    <w:link w:val="Cita8"/>
    <w:rsid w:val="00475E10"/>
    <w:rPr>
      <w:rFonts w:asciiTheme="majorHAnsi" w:hAnsiTheme="majorHAnsi"/>
      <w:i/>
      <w:color w:val="3A3A3A" w:themeColor="accent6"/>
      <w:sz w:val="36"/>
    </w:rPr>
  </w:style>
  <w:style w:type="character" w:styleId="Hipervnculo">
    <w:name w:val="Hyperlink"/>
    <w:basedOn w:val="Fuentedeprrafopredeter"/>
    <w:uiPriority w:val="99"/>
    <w:unhideWhenUsed/>
    <w:rsid w:val="007F7985"/>
    <w:rPr>
      <w:color w:val="01B1AE" w:themeColor="hyperlink"/>
      <w:u w:val="single"/>
    </w:rPr>
  </w:style>
  <w:style w:type="character" w:styleId="Mencinsinresolver">
    <w:name w:val="Unresolved Mention"/>
    <w:basedOn w:val="Fuentedeprrafopredeter"/>
    <w:uiPriority w:val="99"/>
    <w:semiHidden/>
    <w:unhideWhenUsed/>
    <w:rsid w:val="007F7985"/>
    <w:rPr>
      <w:color w:val="605E5C"/>
      <w:shd w:val="clear" w:color="auto" w:fill="E1DFDD"/>
    </w:rPr>
  </w:style>
  <w:style w:type="paragraph" w:styleId="TtuloTDC">
    <w:name w:val="TOC Heading"/>
    <w:basedOn w:val="Ttulo1"/>
    <w:next w:val="Normal"/>
    <w:uiPriority w:val="39"/>
    <w:unhideWhenUsed/>
    <w:qFormat/>
    <w:rsid w:val="00904666"/>
    <w:pPr>
      <w:spacing w:before="240" w:after="0"/>
      <w:outlineLvl w:val="9"/>
    </w:pPr>
    <w:rPr>
      <w:b w:val="0"/>
      <w:color w:val="0F5751" w:themeColor="accent1" w:themeShade="BF"/>
      <w:sz w:val="32"/>
      <w:lang w:eastAsia="es-ES"/>
    </w:rPr>
  </w:style>
  <w:style w:type="paragraph" w:styleId="TDC1">
    <w:name w:val="toc 1"/>
    <w:basedOn w:val="Normal"/>
    <w:next w:val="Normal"/>
    <w:autoRedefine/>
    <w:uiPriority w:val="39"/>
    <w:unhideWhenUsed/>
    <w:rsid w:val="00904666"/>
    <w:pPr>
      <w:spacing w:after="100"/>
    </w:pPr>
  </w:style>
  <w:style w:type="character" w:styleId="CdigoHTML">
    <w:name w:val="HTML Code"/>
    <w:basedOn w:val="Fuentedeprrafopredeter"/>
    <w:uiPriority w:val="99"/>
    <w:semiHidden/>
    <w:unhideWhenUsed/>
    <w:rsid w:val="00DA35F4"/>
    <w:rPr>
      <w:rFonts w:ascii="Courier New" w:eastAsia="Times New Roman" w:hAnsi="Courier New" w:cs="Courier New"/>
      <w:sz w:val="20"/>
      <w:szCs w:val="20"/>
    </w:rPr>
  </w:style>
  <w:style w:type="paragraph" w:styleId="NormalWeb">
    <w:name w:val="Normal (Web)"/>
    <w:basedOn w:val="Normal"/>
    <w:uiPriority w:val="99"/>
    <w:unhideWhenUsed/>
    <w:rsid w:val="00F12C6D"/>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943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1001fonts.com/ethnocentric-font.html" TargetMode="External"/><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assetstore.unity.com/packages/2d/environments/warped-city-2-200208"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docs.unity3d.com/Packages/com.unity.render-pipelines.universal@17.0/manual/Setup.html" TargetMode="External"/><Relationship Id="rId33" Type="http://schemas.openxmlformats.org/officeDocument/2006/relationships/hyperlink" Target="https://pixabay.com/es/music/optimista-cyborg-in-me-background-music-for-video-blog-promo-stories-188531/"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reativekind.itch.io/nightborne-warrior"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wall.alphacoders.com/big.php?i=1283852" TargetMode="External"/><Relationship Id="rId32" Type="http://schemas.openxmlformats.org/officeDocument/2006/relationships/hyperlink" Target="https://pixabay.com/es/music/construir-escenas-dark-sci-fi-cyberpunk-112399/" TargetMode="External"/><Relationship Id="rId37" Type="http://schemas.openxmlformats.org/officeDocument/2006/relationships/hyperlink" Target="https://arongranberg.com/astar/"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foozlecc.itch.io/sci-fi-lab-tileset-decor-traps/download/eyJleHBpcmVzIjoxNzEyODM2MDU2LCJpZCI6OTE1MzA5fQ%3D%3D.FB1dXAzmMkvJm1hZsBClPMp7v8M%3D" TargetMode="External"/><Relationship Id="rId36" Type="http://schemas.openxmlformats.org/officeDocument/2006/relationships/hyperlink" Target="https://www.mediafire.com/file/wszdta62jwdgyru/Audio.zip/file"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uhuli.itch.io/robot-sprite-brawlbo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1001fonts.com/ubuntu-font.html" TargetMode="External"/><Relationship Id="rId30" Type="http://schemas.openxmlformats.org/officeDocument/2006/relationships/hyperlink" Target="https://clembod.itch.io/bringer-of-death-free" TargetMode="External"/><Relationship Id="rId35" Type="http://schemas.openxmlformats.org/officeDocument/2006/relationships/hyperlink" Target="https://pixabay.com/es/sound-effects/"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ulRC1\AppData\Roaming\Microsoft\Templates\Informe%20de%20estudiante%20multicolor.dotx" TargetMode="External"/></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TURABIAN.XSL" StyleName="Turabian" Version="6"/>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FD2183-E5C6-41AB-B475-FEC325927D60}">
  <ds:schemaRefs>
    <ds:schemaRef ds:uri="http://schemas.openxmlformats.org/officeDocument/2006/bibliography"/>
  </ds:schemaRefs>
</ds:datastoreItem>
</file>

<file path=customXml/itemProps3.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444753A9-7506-4DF0-8436-029231F18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Informe de estudiante multicolor.dotx</Template>
  <TotalTime>0</TotalTime>
  <Pages>9</Pages>
  <Words>2451</Words>
  <Characters>13485</Characters>
  <Application>Microsoft Office Word</Application>
  <DocSecurity>0</DocSecurity>
  <Lines>112</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2024-04-27T11:48:00Z</dcterms:created>
  <dcterms:modified xsi:type="dcterms:W3CDTF">2024-04-30T23:37:00Z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