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03ABEB" w14:textId="77777777" w:rsidR="00220B9B" w:rsidRPr="00583FA6" w:rsidRDefault="007766B6" w:rsidP="00220B9B">
      <w:pPr>
        <w:rPr>
          <w:noProof/>
        </w:rPr>
      </w:pPr>
      <w:r w:rsidRPr="00583FA6">
        <w:rPr>
          <w:noProof/>
          <w:lang w:bidi="es-ES"/>
        </w:rPr>
        <mc:AlternateContent>
          <mc:Choice Requires="wpg">
            <w:drawing>
              <wp:anchor distT="0" distB="0" distL="114300" distR="114300" simplePos="0" relativeHeight="251712512" behindDoc="1" locked="1" layoutInCell="1" allowOverlap="1" wp14:anchorId="305D94CF" wp14:editId="3EC4754F">
                <wp:simplePos x="0" y="0"/>
                <wp:positionH relativeFrom="column">
                  <wp:posOffset>-681990</wp:posOffset>
                </wp:positionH>
                <wp:positionV relativeFrom="paragraph">
                  <wp:posOffset>-678815</wp:posOffset>
                </wp:positionV>
                <wp:extent cx="7772400" cy="7820025"/>
                <wp:effectExtent l="0" t="0" r="0" b="9525"/>
                <wp:wrapNone/>
                <wp:docPr id="2" name="Grupo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7820025"/>
                          <a:chOff x="0" y="-47633"/>
                          <a:chExt cx="7772400" cy="7821303"/>
                        </a:xfrm>
                      </wpg:grpSpPr>
                      <wps:wsp>
                        <wps:cNvPr id="1" name="Rectángulo 1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SpPr/>
                        <wps:spPr>
                          <a:xfrm>
                            <a:off x="0" y="323902"/>
                            <a:ext cx="7772400" cy="7449132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D114C7" w14:textId="77777777" w:rsidR="004E5762" w:rsidRPr="0006324A" w:rsidRDefault="004E5762" w:rsidP="00220B9B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Rectángulo 3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SpPr/>
                        <wps:spPr>
                          <a:xfrm>
                            <a:off x="0" y="5158740"/>
                            <a:ext cx="464185" cy="2614930"/>
                          </a:xfrm>
                          <a:prstGeom prst="rect">
                            <a:avLst/>
                          </a:prstGeom>
                          <a:solidFill>
                            <a:srgbClr val="F2F2F2">
                              <a:alpha val="50196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-47633"/>
                            <a:ext cx="7772400" cy="48142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5D94CF" id="Grupo 2" o:spid="_x0000_s1026" alt="&quot;&quot;" style="position:absolute;margin-left:-53.7pt;margin-top:-53.45pt;width:612pt;height:615.75pt;z-index:-251603968;mso-height-relative:margin" coordorigin=",-476" coordsize="77724,782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">
                <v:rect id="Rectángulo 1" o:spid="_x0000_s1027" alt="&quot;&quot;" style="position:absolute;top:3239;width:77724;height:7449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" fillcolor="#14756e [3204]" stroked="f" strokeweight="1pt">
                  <v:textbox>
                    <w:txbxContent>
                      <w:p w14:paraId="44D114C7" w14:textId="77777777" w:rsidR="004E5762" w:rsidRPr="0006324A" w:rsidRDefault="004E5762" w:rsidP="00220B9B"/>
                    </w:txbxContent>
                  </v:textbox>
                </v:rect>
                <v:rect id="Rectángulo 3" o:spid="_x0000_s1028" alt="&quot;&quot;" style="position:absolute;top:51587;width:4641;height:26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" fillcolor="#f2f2f2" stroked="f" strokeweight="1pt">
                  <v:fill opacity="32896f"/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4" o:spid="_x0000_s1029" type="#_x0000_t75" style="position:absolute;top:-476;width:77724;height:48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">
                  <v:imagedata r:id="rId12" o:title=""/>
                </v:shape>
                <w10:anchorlock/>
              </v:group>
            </w:pict>
          </mc:Fallback>
        </mc:AlternateConten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655"/>
        <w:gridCol w:w="2431"/>
      </w:tblGrid>
      <w:tr w:rsidR="00FF2BC5" w:rsidRPr="00583FA6" w14:paraId="41C2B271" w14:textId="77777777" w:rsidTr="00D528B9">
        <w:trPr>
          <w:trHeight w:val="3168"/>
        </w:trPr>
        <w:tc>
          <w:tcPr>
            <w:tcW w:w="7655" w:type="dxa"/>
            <w:tcMar>
              <w:top w:w="7200" w:type="dxa"/>
            </w:tcMar>
            <w:vAlign w:val="bottom"/>
          </w:tcPr>
          <w:p w14:paraId="0CE714CA" w14:textId="50CF3513" w:rsidR="00FF2BC5" w:rsidRPr="00CC1FE3" w:rsidRDefault="00CC1FE3" w:rsidP="00D528B9">
            <w:pPr>
              <w:pStyle w:val="Ttulo"/>
              <w:rPr>
                <w:noProof/>
                <w:sz w:val="56"/>
                <w:szCs w:val="52"/>
              </w:rPr>
            </w:pPr>
            <w:r w:rsidRPr="00CC1FE3">
              <w:rPr>
                <w:noProof/>
                <w:sz w:val="56"/>
                <w:szCs w:val="52"/>
              </w:rPr>
              <w:t xml:space="preserve">Programación de Juegos </w:t>
            </w:r>
            <w:r w:rsidR="009246CD">
              <w:rPr>
                <w:noProof/>
                <w:sz w:val="56"/>
                <w:szCs w:val="52"/>
              </w:rPr>
              <w:t>3</w:t>
            </w:r>
            <w:r w:rsidRPr="00CC1FE3">
              <w:rPr>
                <w:noProof/>
                <w:sz w:val="56"/>
                <w:szCs w:val="52"/>
              </w:rPr>
              <w:t>D en Unity</w:t>
            </w:r>
            <w:r w:rsidR="00D528B9" w:rsidRPr="00CC1FE3">
              <w:rPr>
                <w:noProof/>
                <w:sz w:val="56"/>
                <w:szCs w:val="52"/>
                <w:lang w:bidi="es-ES"/>
              </w:rPr>
              <w:t xml:space="preserve"> </w:t>
            </w:r>
          </w:p>
          <w:p w14:paraId="181548A0" w14:textId="2FC5E29B" w:rsidR="00FF2BC5" w:rsidRPr="00583FA6" w:rsidRDefault="009246CD" w:rsidP="00D528B9">
            <w:pPr>
              <w:pStyle w:val="Subttulo"/>
              <w:rPr>
                <w:noProof/>
              </w:rPr>
            </w:pPr>
            <w:r>
              <w:rPr>
                <w:noProof/>
                <w:sz w:val="144"/>
                <w:szCs w:val="20"/>
              </w:rPr>
              <w:t>OLD BLOOD</w:t>
            </w:r>
          </w:p>
        </w:tc>
        <w:tc>
          <w:tcPr>
            <w:tcW w:w="2431" w:type="dxa"/>
          </w:tcPr>
          <w:p w14:paraId="038FE14B" w14:textId="77777777" w:rsidR="00FF2BC5" w:rsidRPr="00583FA6" w:rsidRDefault="00FF2BC5" w:rsidP="00220B9B">
            <w:pPr>
              <w:pStyle w:val="Ttulo"/>
              <w:rPr>
                <w:noProof/>
              </w:rPr>
            </w:pPr>
          </w:p>
        </w:tc>
      </w:tr>
      <w:tr w:rsidR="00FF2BC5" w:rsidRPr="00583FA6" w14:paraId="315E91FB" w14:textId="77777777" w:rsidTr="00FF2BC5">
        <w:tc>
          <w:tcPr>
            <w:tcW w:w="7655" w:type="dxa"/>
            <w:tcMar>
              <w:top w:w="454" w:type="dxa"/>
            </w:tcMar>
          </w:tcPr>
          <w:p w14:paraId="01CEAC05" w14:textId="7AB32043" w:rsidR="00CC1FE3" w:rsidRDefault="00CC1FE3" w:rsidP="00CC1FE3">
            <w:pPr>
              <w:pStyle w:val="Introduccin"/>
              <w:rPr>
                <w:noProof/>
              </w:rPr>
            </w:pPr>
            <w:r>
              <w:rPr>
                <w:noProof/>
              </w:rPr>
              <w:t>Juan Alberto Domínguez Vázquez</w:t>
            </w:r>
          </w:p>
          <w:p w14:paraId="30A7D3AC" w14:textId="420AE3EF" w:rsidR="00CC1FE3" w:rsidRPr="00CC1FE3" w:rsidRDefault="00CC1FE3" w:rsidP="00CC1FE3">
            <w:pPr>
              <w:pStyle w:val="Introduccin"/>
              <w:rPr>
                <w:noProof/>
              </w:rPr>
            </w:pPr>
            <w:r>
              <w:rPr>
                <w:noProof/>
              </w:rPr>
              <w:t>Saúl Rodríguez Naranjo</w:t>
            </w:r>
          </w:p>
          <w:p w14:paraId="0F4B973E" w14:textId="694469AF" w:rsidR="00FF2BC5" w:rsidRPr="00CC1FE3" w:rsidRDefault="00CC1FE3" w:rsidP="00D528B9">
            <w:pPr>
              <w:pStyle w:val="Autor"/>
              <w:rPr>
                <w:noProof/>
                <w:u w:val="single"/>
              </w:rPr>
            </w:pPr>
            <w:r>
              <w:rPr>
                <w:noProof/>
              </w:rPr>
              <w:t>Universidad de Huelva | Ingeniería Informática | Programación de Juegos (2024)</w:t>
            </w:r>
          </w:p>
        </w:tc>
        <w:tc>
          <w:tcPr>
            <w:tcW w:w="2431" w:type="dxa"/>
          </w:tcPr>
          <w:p w14:paraId="61F5E4FC" w14:textId="77777777" w:rsidR="00FF2BC5" w:rsidRPr="00583FA6" w:rsidRDefault="00FF2BC5" w:rsidP="00FF2BC5">
            <w:pPr>
              <w:rPr>
                <w:noProof/>
              </w:rPr>
            </w:pPr>
          </w:p>
        </w:tc>
      </w:tr>
    </w:tbl>
    <w:p w14:paraId="3C34990B" w14:textId="77777777" w:rsidR="007766B6" w:rsidRPr="00583FA6" w:rsidRDefault="007766B6" w:rsidP="00220B9B">
      <w:pPr>
        <w:rPr>
          <w:noProof/>
        </w:rPr>
        <w:sectPr w:rsidR="007766B6" w:rsidRPr="00583FA6" w:rsidSect="0088082E">
          <w:type w:val="continuous"/>
          <w:pgSz w:w="11906" w:h="16838" w:code="9"/>
          <w:pgMar w:top="994" w:right="864" w:bottom="720" w:left="864" w:header="706" w:footer="706" w:gutter="0"/>
          <w:cols w:space="851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595959" w:themeColor="text1" w:themeTint="A6"/>
          <w:sz w:val="22"/>
          <w:szCs w:val="22"/>
          <w:lang w:eastAsia="en-US"/>
        </w:rPr>
        <w:id w:val="-12831959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D6EFBC" w14:textId="031BDCFB" w:rsidR="00904666" w:rsidRPr="004B2908" w:rsidRDefault="004B2908">
          <w:pPr>
            <w:pStyle w:val="TtuloTDC"/>
            <w:rPr>
              <w:b/>
              <w:bCs/>
              <w:color w:val="14756E" w:themeColor="accent1"/>
              <w:sz w:val="40"/>
              <w:szCs w:val="40"/>
            </w:rPr>
          </w:pPr>
          <w:r w:rsidRPr="004B2908">
            <w:rPr>
              <w:b/>
              <w:bCs/>
              <w:color w:val="14756E" w:themeColor="accent1"/>
              <w:sz w:val="40"/>
              <w:szCs w:val="40"/>
            </w:rPr>
            <w:t>ÍNDICE</w:t>
          </w:r>
        </w:p>
        <w:p w14:paraId="17A7D2F4" w14:textId="77777777" w:rsidR="004B2908" w:rsidRPr="004B2908" w:rsidRDefault="004B2908" w:rsidP="004B2908">
          <w:pPr>
            <w:rPr>
              <w:lang w:eastAsia="es-ES"/>
            </w:rPr>
          </w:pPr>
        </w:p>
        <w:p w14:paraId="79876FDA" w14:textId="6A30218C" w:rsidR="00E65BB5" w:rsidRDefault="00904666">
          <w:pPr>
            <w:pStyle w:val="TDC1"/>
            <w:tabs>
              <w:tab w:val="right" w:leader="dot" w:pos="10168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r w:rsidRPr="004B2908">
            <w:rPr>
              <w:color w:val="auto"/>
            </w:rPr>
            <w:fldChar w:fldCharType="begin"/>
          </w:r>
          <w:r w:rsidRPr="004B2908">
            <w:rPr>
              <w:color w:val="auto"/>
            </w:rPr>
            <w:instrText xml:space="preserve"> TOC \o "1-3" \h \z \u </w:instrText>
          </w:r>
          <w:r w:rsidRPr="004B2908">
            <w:rPr>
              <w:color w:val="auto"/>
            </w:rPr>
            <w:fldChar w:fldCharType="separate"/>
          </w:r>
          <w:hyperlink w:anchor="_Toc168654319" w:history="1">
            <w:r w:rsidR="00E65BB5" w:rsidRPr="00A748E4">
              <w:rPr>
                <w:rStyle w:val="Hipervnculo"/>
                <w:noProof/>
              </w:rPr>
              <w:t>INTRODUCCIÓN</w:t>
            </w:r>
            <w:r w:rsidR="00E65BB5">
              <w:rPr>
                <w:noProof/>
                <w:webHidden/>
              </w:rPr>
              <w:tab/>
            </w:r>
            <w:r w:rsidR="00E65BB5">
              <w:rPr>
                <w:noProof/>
                <w:webHidden/>
              </w:rPr>
              <w:fldChar w:fldCharType="begin"/>
            </w:r>
            <w:r w:rsidR="00E65BB5">
              <w:rPr>
                <w:noProof/>
                <w:webHidden/>
              </w:rPr>
              <w:instrText xml:space="preserve"> PAGEREF _Toc168654319 \h </w:instrText>
            </w:r>
            <w:r w:rsidR="00E65BB5">
              <w:rPr>
                <w:noProof/>
                <w:webHidden/>
              </w:rPr>
            </w:r>
            <w:r w:rsidR="00E65BB5">
              <w:rPr>
                <w:noProof/>
                <w:webHidden/>
              </w:rPr>
              <w:fldChar w:fldCharType="separate"/>
            </w:r>
            <w:r w:rsidR="00E65BB5">
              <w:rPr>
                <w:noProof/>
                <w:webHidden/>
              </w:rPr>
              <w:t>3</w:t>
            </w:r>
            <w:r w:rsidR="00E65BB5">
              <w:rPr>
                <w:noProof/>
                <w:webHidden/>
              </w:rPr>
              <w:fldChar w:fldCharType="end"/>
            </w:r>
          </w:hyperlink>
        </w:p>
        <w:p w14:paraId="5BDAF481" w14:textId="72739393" w:rsidR="00E65BB5" w:rsidRDefault="00E65BB5">
          <w:pPr>
            <w:pStyle w:val="TDC1"/>
            <w:tabs>
              <w:tab w:val="right" w:leader="dot" w:pos="10168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8654320" w:history="1">
            <w:r w:rsidRPr="00A748E4">
              <w:rPr>
                <w:rStyle w:val="Hipervnculo"/>
                <w:noProof/>
              </w:rPr>
              <w:t>PANTALLA DE TÍTULO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2F1DF" w14:textId="6B07D10A" w:rsidR="00E65BB5" w:rsidRDefault="00E65BB5">
          <w:pPr>
            <w:pStyle w:val="TDC1"/>
            <w:tabs>
              <w:tab w:val="right" w:leader="dot" w:pos="10168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8654321" w:history="1">
            <w:r w:rsidRPr="00A748E4">
              <w:rPr>
                <w:rStyle w:val="Hipervnculo"/>
                <w:noProof/>
              </w:rPr>
              <w:t>PRIMER NIVEL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_Toc168654321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5DF44" w14:textId="5F090669" w:rsidR="00E65BB5" w:rsidRDefault="00E65BB5">
          <w:pPr>
            <w:pStyle w:val="TDC1"/>
            <w:tabs>
              <w:tab w:val="right" w:leader="dot" w:pos="10168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8654322" w:history="1">
            <w:r w:rsidRPr="00A748E4">
              <w:rPr>
                <w:rStyle w:val="Hipervnculo"/>
                <w:noProof/>
              </w:rPr>
              <w:t>PANTALLA DE PUNTUACIÓN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2F2DE" w14:textId="00188325" w:rsidR="00E65BB5" w:rsidRDefault="00E65BB5">
          <w:pPr>
            <w:pStyle w:val="TDC1"/>
            <w:tabs>
              <w:tab w:val="right" w:leader="dot" w:pos="10168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68654323" w:history="1">
            <w:r w:rsidRPr="00A748E4">
              <w:rPr>
                <w:rStyle w:val="Hipervnculo"/>
                <w:noProof/>
              </w:rPr>
              <w:t>RECURSOS EXTERNOS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_Toc168654323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7D29E" w14:textId="629C0D35" w:rsidR="00904666" w:rsidRDefault="00904666">
          <w:r w:rsidRPr="004B2908">
            <w:rPr>
              <w:b/>
              <w:bCs/>
              <w:color w:val="auto"/>
            </w:rPr>
            <w:fldChar w:fldCharType="end"/>
          </w:r>
        </w:p>
      </w:sdtContent>
    </w:sdt>
    <w:p w14:paraId="4FE1A225" w14:textId="1DA9733C" w:rsidR="0086215B" w:rsidRDefault="0086215B" w:rsidP="007F7985">
      <w:pPr>
        <w:jc w:val="both"/>
      </w:pPr>
    </w:p>
    <w:p w14:paraId="575D8C81" w14:textId="77777777" w:rsidR="00904666" w:rsidRDefault="00904666" w:rsidP="007F7985">
      <w:pPr>
        <w:jc w:val="both"/>
      </w:pPr>
    </w:p>
    <w:p w14:paraId="5BD15229" w14:textId="77777777" w:rsidR="00904666" w:rsidRDefault="00904666" w:rsidP="007F7985">
      <w:pPr>
        <w:jc w:val="both"/>
      </w:pPr>
    </w:p>
    <w:p w14:paraId="352A73F4" w14:textId="77777777" w:rsidR="00904666" w:rsidRDefault="00904666" w:rsidP="007F7985">
      <w:pPr>
        <w:jc w:val="both"/>
      </w:pPr>
    </w:p>
    <w:p w14:paraId="4BBE8D5C" w14:textId="77777777" w:rsidR="00904666" w:rsidRDefault="00904666" w:rsidP="007F7985">
      <w:pPr>
        <w:jc w:val="both"/>
      </w:pPr>
    </w:p>
    <w:p w14:paraId="708E1DE1" w14:textId="77777777" w:rsidR="00904666" w:rsidRDefault="00904666" w:rsidP="007F7985">
      <w:pPr>
        <w:jc w:val="both"/>
      </w:pPr>
    </w:p>
    <w:p w14:paraId="52F94BD4" w14:textId="77777777" w:rsidR="00904666" w:rsidRDefault="00904666" w:rsidP="007F7985">
      <w:pPr>
        <w:jc w:val="both"/>
      </w:pPr>
    </w:p>
    <w:p w14:paraId="354E6BE9" w14:textId="77777777" w:rsidR="00904666" w:rsidRDefault="00904666" w:rsidP="007F7985">
      <w:pPr>
        <w:jc w:val="both"/>
      </w:pPr>
    </w:p>
    <w:p w14:paraId="65D25830" w14:textId="77777777" w:rsidR="00904666" w:rsidRDefault="00904666" w:rsidP="007F7985">
      <w:pPr>
        <w:jc w:val="both"/>
      </w:pPr>
    </w:p>
    <w:p w14:paraId="65557577" w14:textId="77777777" w:rsidR="00904666" w:rsidRDefault="00904666" w:rsidP="007F7985">
      <w:pPr>
        <w:jc w:val="both"/>
      </w:pPr>
    </w:p>
    <w:p w14:paraId="2BDEFA44" w14:textId="77777777" w:rsidR="00904666" w:rsidRDefault="00904666" w:rsidP="007F7985">
      <w:pPr>
        <w:jc w:val="both"/>
      </w:pPr>
    </w:p>
    <w:p w14:paraId="41C1EF3A" w14:textId="77777777" w:rsidR="00904666" w:rsidRDefault="00904666" w:rsidP="007F7985">
      <w:pPr>
        <w:jc w:val="both"/>
      </w:pPr>
    </w:p>
    <w:p w14:paraId="2059338E" w14:textId="77777777" w:rsidR="00904666" w:rsidRDefault="00904666" w:rsidP="007F7985">
      <w:pPr>
        <w:jc w:val="both"/>
      </w:pPr>
    </w:p>
    <w:p w14:paraId="3DFB17DF" w14:textId="77777777" w:rsidR="00904666" w:rsidRDefault="00904666" w:rsidP="007F7985">
      <w:pPr>
        <w:jc w:val="both"/>
      </w:pPr>
    </w:p>
    <w:p w14:paraId="472675B8" w14:textId="77777777" w:rsidR="00904666" w:rsidRDefault="00904666" w:rsidP="007F7985">
      <w:pPr>
        <w:jc w:val="both"/>
      </w:pPr>
    </w:p>
    <w:p w14:paraId="26285DA0" w14:textId="77777777" w:rsidR="00904666" w:rsidRDefault="00904666" w:rsidP="007F7985">
      <w:pPr>
        <w:jc w:val="both"/>
      </w:pPr>
    </w:p>
    <w:p w14:paraId="4A463947" w14:textId="77777777" w:rsidR="00904666" w:rsidRDefault="00904666" w:rsidP="007F7985">
      <w:pPr>
        <w:jc w:val="both"/>
      </w:pPr>
    </w:p>
    <w:p w14:paraId="6EBE6413" w14:textId="77777777" w:rsidR="00904666" w:rsidRDefault="00904666" w:rsidP="007F7985">
      <w:pPr>
        <w:jc w:val="both"/>
      </w:pPr>
    </w:p>
    <w:p w14:paraId="3639BB12" w14:textId="77777777" w:rsidR="00904666" w:rsidRDefault="00904666" w:rsidP="007F7985">
      <w:pPr>
        <w:jc w:val="both"/>
      </w:pPr>
    </w:p>
    <w:p w14:paraId="0DBAD319" w14:textId="77777777" w:rsidR="00904666" w:rsidRDefault="00904666" w:rsidP="007F7985">
      <w:pPr>
        <w:jc w:val="both"/>
      </w:pPr>
    </w:p>
    <w:p w14:paraId="3F293092" w14:textId="77777777" w:rsidR="00904666" w:rsidRDefault="00904666" w:rsidP="007F7985">
      <w:pPr>
        <w:jc w:val="both"/>
      </w:pPr>
    </w:p>
    <w:p w14:paraId="4B5AEBE7" w14:textId="77777777" w:rsidR="00904666" w:rsidRDefault="00904666" w:rsidP="007F7985">
      <w:pPr>
        <w:jc w:val="both"/>
      </w:pPr>
    </w:p>
    <w:p w14:paraId="2836254A" w14:textId="77777777" w:rsidR="00904666" w:rsidRDefault="00904666" w:rsidP="007F7985">
      <w:pPr>
        <w:jc w:val="both"/>
      </w:pPr>
    </w:p>
    <w:p w14:paraId="0ED95F9D" w14:textId="77777777" w:rsidR="00904666" w:rsidRDefault="00904666" w:rsidP="007F7985">
      <w:pPr>
        <w:jc w:val="both"/>
      </w:pPr>
    </w:p>
    <w:p w14:paraId="60B58AF0" w14:textId="7545F43D" w:rsidR="0086215B" w:rsidRDefault="006470AD" w:rsidP="007F7985">
      <w:pPr>
        <w:pStyle w:val="Ttulo1"/>
        <w:jc w:val="both"/>
      </w:pPr>
      <w:bookmarkStart w:id="0" w:name="_Toc168654319"/>
      <w:r>
        <w:lastRenderedPageBreak/>
        <w:t>INTRODUCCIÓN</w:t>
      </w:r>
      <w:bookmarkEnd w:id="0"/>
    </w:p>
    <w:p w14:paraId="68C11406" w14:textId="21632AA6" w:rsidR="006470AD" w:rsidRDefault="00A4771F" w:rsidP="007F7985">
      <w:pPr>
        <w:pStyle w:val="Ttulo1"/>
        <w:jc w:val="both"/>
      </w:pPr>
      <w:bookmarkStart w:id="1" w:name="_Toc168654320"/>
      <w:r>
        <w:t>PANTALLA DE TÍTULO</w:t>
      </w:r>
      <w:bookmarkEnd w:id="1"/>
    </w:p>
    <w:p w14:paraId="125CDA00" w14:textId="6E9CE967" w:rsidR="00A4771F" w:rsidRDefault="00A4771F" w:rsidP="007F7985">
      <w:pPr>
        <w:pStyle w:val="Ttulo1"/>
        <w:jc w:val="both"/>
      </w:pPr>
      <w:bookmarkStart w:id="2" w:name="_Toc168654321"/>
      <w:r>
        <w:t>PRIMER NIVEL</w:t>
      </w:r>
      <w:bookmarkEnd w:id="2"/>
    </w:p>
    <w:p w14:paraId="32485162" w14:textId="38BA1E00" w:rsidR="00E65BB5" w:rsidRPr="003E73C3" w:rsidRDefault="00E65BB5" w:rsidP="00E65BB5">
      <w:pPr>
        <w:pStyle w:val="Prrafodelista"/>
        <w:numPr>
          <w:ilvl w:val="0"/>
          <w:numId w:val="8"/>
        </w:numPr>
        <w:rPr>
          <w:b/>
          <w:bCs/>
        </w:rPr>
      </w:pPr>
      <w:r w:rsidRPr="003E73C3">
        <w:rPr>
          <w:b/>
          <w:bCs/>
        </w:rPr>
        <w:t>IMPLEMENTACIÓN DE ENEMIGOS</w:t>
      </w:r>
    </w:p>
    <w:p w14:paraId="13D68A5C" w14:textId="09C23555" w:rsidR="00B65961" w:rsidRDefault="00B65961" w:rsidP="00B65961">
      <w:pPr>
        <w:pStyle w:val="Prrafodelista"/>
        <w:jc w:val="both"/>
      </w:pPr>
      <w:r>
        <w:t xml:space="preserve">Para este proyecto solo contamos con un tipo de enemigo, que en Unity tiene por nombre </w:t>
      </w:r>
      <w:proofErr w:type="spellStart"/>
      <w:r>
        <w:t>Enemy</w:t>
      </w:r>
      <w:proofErr w:type="spellEnd"/>
      <w:r>
        <w:t>. Dicho objeto, es importado de la página de creación de personajes y animaciones Mixamo.com, por tanto, ya incluye ciertos elementos para la correcta visualización de las animaciones y sus físicas.</w:t>
      </w:r>
    </w:p>
    <w:p w14:paraId="2A812C4B" w14:textId="727F7FA3" w:rsidR="000A30A4" w:rsidRDefault="002B5872" w:rsidP="00B65961">
      <w:pPr>
        <w:pStyle w:val="Prrafodelista"/>
        <w:jc w:val="both"/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0162FE98" wp14:editId="6FBF00DC">
            <wp:simplePos x="0" y="0"/>
            <wp:positionH relativeFrom="column">
              <wp:posOffset>432435</wp:posOffset>
            </wp:positionH>
            <wp:positionV relativeFrom="paragraph">
              <wp:posOffset>128270</wp:posOffset>
            </wp:positionV>
            <wp:extent cx="2405089" cy="2362200"/>
            <wp:effectExtent l="0" t="0" r="0" b="0"/>
            <wp:wrapNone/>
            <wp:docPr id="41478171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089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F91B7B" w14:textId="6915EA2F" w:rsidR="000A30A4" w:rsidRDefault="000A30A4" w:rsidP="00B65961">
      <w:pPr>
        <w:pStyle w:val="Prrafodelista"/>
        <w:jc w:val="both"/>
      </w:pPr>
    </w:p>
    <w:p w14:paraId="62F6062D" w14:textId="2FAD40B1" w:rsidR="000A30A4" w:rsidRDefault="002B5872" w:rsidP="00B65961">
      <w:pPr>
        <w:pStyle w:val="Prrafodelista"/>
        <w:jc w:val="both"/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155D3ACE" wp14:editId="5D10A132">
            <wp:simplePos x="0" y="0"/>
            <wp:positionH relativeFrom="margin">
              <wp:posOffset>3729990</wp:posOffset>
            </wp:positionH>
            <wp:positionV relativeFrom="paragraph">
              <wp:posOffset>7620</wp:posOffset>
            </wp:positionV>
            <wp:extent cx="2571750" cy="1428750"/>
            <wp:effectExtent l="0" t="0" r="0" b="0"/>
            <wp:wrapNone/>
            <wp:docPr id="64869493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93C07C" w14:textId="74634359" w:rsidR="000A30A4" w:rsidRDefault="000A30A4" w:rsidP="00B65961">
      <w:pPr>
        <w:pStyle w:val="Prrafodelista"/>
        <w:jc w:val="both"/>
      </w:pPr>
    </w:p>
    <w:p w14:paraId="3B5F66C7" w14:textId="0272ABCB" w:rsidR="000A30A4" w:rsidRDefault="000A30A4" w:rsidP="00B65961">
      <w:pPr>
        <w:pStyle w:val="Prrafodelista"/>
        <w:jc w:val="both"/>
      </w:pPr>
    </w:p>
    <w:p w14:paraId="75FBF443" w14:textId="2532F9FE" w:rsidR="000A30A4" w:rsidRDefault="000A30A4" w:rsidP="00B65961">
      <w:pPr>
        <w:pStyle w:val="Prrafodelista"/>
        <w:jc w:val="both"/>
      </w:pPr>
    </w:p>
    <w:p w14:paraId="108C35F7" w14:textId="77777777" w:rsidR="000A30A4" w:rsidRDefault="000A30A4" w:rsidP="00B65961">
      <w:pPr>
        <w:pStyle w:val="Prrafodelista"/>
        <w:jc w:val="both"/>
      </w:pPr>
    </w:p>
    <w:p w14:paraId="681D8B17" w14:textId="77777777" w:rsidR="000A30A4" w:rsidRDefault="000A30A4" w:rsidP="00B65961">
      <w:pPr>
        <w:pStyle w:val="Prrafodelista"/>
        <w:jc w:val="both"/>
      </w:pPr>
    </w:p>
    <w:p w14:paraId="2180332A" w14:textId="77777777" w:rsidR="000A30A4" w:rsidRDefault="000A30A4" w:rsidP="00B65961">
      <w:pPr>
        <w:pStyle w:val="Prrafodelista"/>
        <w:jc w:val="both"/>
      </w:pPr>
    </w:p>
    <w:p w14:paraId="274DBBE4" w14:textId="77777777" w:rsidR="002B5872" w:rsidRDefault="002B5872" w:rsidP="00B65961">
      <w:pPr>
        <w:pStyle w:val="Prrafodelista"/>
        <w:jc w:val="both"/>
      </w:pPr>
    </w:p>
    <w:p w14:paraId="2F21C3AE" w14:textId="77777777" w:rsidR="002B5872" w:rsidRDefault="002B5872" w:rsidP="00B65961">
      <w:pPr>
        <w:pStyle w:val="Prrafodelista"/>
        <w:jc w:val="both"/>
      </w:pPr>
    </w:p>
    <w:p w14:paraId="275EE07D" w14:textId="77777777" w:rsidR="002B5872" w:rsidRDefault="002B5872" w:rsidP="00B65961">
      <w:pPr>
        <w:pStyle w:val="Prrafodelista"/>
        <w:jc w:val="both"/>
      </w:pPr>
    </w:p>
    <w:p w14:paraId="367518FF" w14:textId="77777777" w:rsidR="002B5872" w:rsidRDefault="002B5872" w:rsidP="00B65961">
      <w:pPr>
        <w:pStyle w:val="Prrafodelista"/>
        <w:jc w:val="both"/>
      </w:pPr>
    </w:p>
    <w:p w14:paraId="2E3DBBC9" w14:textId="77777777" w:rsidR="002B5872" w:rsidRDefault="002B5872" w:rsidP="00B65961">
      <w:pPr>
        <w:pStyle w:val="Prrafodelista"/>
        <w:jc w:val="both"/>
      </w:pPr>
    </w:p>
    <w:p w14:paraId="40297FB7" w14:textId="77777777" w:rsidR="002B5872" w:rsidRDefault="002B5872" w:rsidP="00B65961">
      <w:pPr>
        <w:pStyle w:val="Prrafodelista"/>
        <w:jc w:val="both"/>
      </w:pPr>
    </w:p>
    <w:p w14:paraId="6A8646AC" w14:textId="38041DE3" w:rsidR="000A5176" w:rsidRDefault="002B5872" w:rsidP="000A5176">
      <w:pPr>
        <w:pStyle w:val="Prrafodelista"/>
        <w:jc w:val="both"/>
      </w:pPr>
      <w:r>
        <w:t>El</w:t>
      </w:r>
      <w:r w:rsidR="000A30A4">
        <w:t xml:space="preserve"> script adherido a este objeto</w:t>
      </w:r>
      <w:r>
        <w:t xml:space="preserve"> que describe los atributos de estos enemigos se llama </w:t>
      </w:r>
      <w:proofErr w:type="spellStart"/>
      <w:r>
        <w:t>EnemyCore</w:t>
      </w:r>
      <w:proofErr w:type="spellEnd"/>
      <w:r>
        <w:t xml:space="preserve"> y en él se define el daño que pueden hacer, su vida y el tiempo que tardan en “</w:t>
      </w:r>
      <w:proofErr w:type="spellStart"/>
      <w:r>
        <w:t>despawnear</w:t>
      </w:r>
      <w:proofErr w:type="spellEnd"/>
      <w:r>
        <w:t>”.</w:t>
      </w:r>
      <w:r w:rsidR="000A5176">
        <w:t xml:space="preserve"> </w:t>
      </w:r>
      <w:r w:rsidR="000A5176">
        <w:t>También en dicho script</w:t>
      </w:r>
      <w:r w:rsidR="000A5176">
        <w:t>,</w:t>
      </w:r>
      <w:r w:rsidR="000A5176">
        <w:t xml:space="preserve"> están los objetos de tipo </w:t>
      </w:r>
      <w:proofErr w:type="spellStart"/>
      <w:r w:rsidR="000A5176">
        <w:t>EnemySpawner</w:t>
      </w:r>
      <w:proofErr w:type="spellEnd"/>
      <w:r w:rsidR="000A5176">
        <w:t xml:space="preserve"> y </w:t>
      </w:r>
      <w:proofErr w:type="spellStart"/>
      <w:r w:rsidR="000A5176">
        <w:t>GenecticAlgorithm</w:t>
      </w:r>
      <w:proofErr w:type="spellEnd"/>
      <w:r w:rsidR="000A5176">
        <w:t xml:space="preserve"> que más tarde se explicarán sus usos.</w:t>
      </w:r>
    </w:p>
    <w:p w14:paraId="43124EF8" w14:textId="3C522FE4" w:rsidR="000A30A4" w:rsidRDefault="000A30A4" w:rsidP="00B65961">
      <w:pPr>
        <w:pStyle w:val="Prrafodelista"/>
        <w:jc w:val="both"/>
      </w:pPr>
    </w:p>
    <w:p w14:paraId="154F6729" w14:textId="3AA0804F" w:rsidR="002B5872" w:rsidRDefault="002B5872" w:rsidP="00B65961">
      <w:pPr>
        <w:pStyle w:val="Prrafodelista"/>
        <w:jc w:val="both"/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787F0C99" wp14:editId="3A672AC5">
            <wp:simplePos x="0" y="0"/>
            <wp:positionH relativeFrom="margin">
              <wp:align>center</wp:align>
            </wp:positionH>
            <wp:positionV relativeFrom="paragraph">
              <wp:posOffset>123825</wp:posOffset>
            </wp:positionV>
            <wp:extent cx="4257675" cy="3343275"/>
            <wp:effectExtent l="0" t="0" r="9525" b="9525"/>
            <wp:wrapNone/>
            <wp:docPr id="116159079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964035" w14:textId="4BBA06B7" w:rsidR="002B5872" w:rsidRDefault="002B5872" w:rsidP="00B65961">
      <w:pPr>
        <w:pStyle w:val="Prrafodelista"/>
        <w:jc w:val="both"/>
      </w:pPr>
    </w:p>
    <w:p w14:paraId="21BC379E" w14:textId="77777777" w:rsidR="002B5872" w:rsidRDefault="002B5872" w:rsidP="00B65961">
      <w:pPr>
        <w:pStyle w:val="Prrafodelista"/>
        <w:jc w:val="both"/>
      </w:pPr>
    </w:p>
    <w:p w14:paraId="1D77B1A6" w14:textId="77777777" w:rsidR="002B5872" w:rsidRDefault="002B5872" w:rsidP="00B65961">
      <w:pPr>
        <w:pStyle w:val="Prrafodelista"/>
        <w:jc w:val="both"/>
      </w:pPr>
    </w:p>
    <w:p w14:paraId="7BED9CC7" w14:textId="77777777" w:rsidR="002B5872" w:rsidRDefault="002B5872" w:rsidP="00B65961">
      <w:pPr>
        <w:pStyle w:val="Prrafodelista"/>
        <w:jc w:val="both"/>
      </w:pPr>
    </w:p>
    <w:p w14:paraId="71876C0A" w14:textId="77777777" w:rsidR="002B5872" w:rsidRDefault="002B5872" w:rsidP="00B65961">
      <w:pPr>
        <w:pStyle w:val="Prrafodelista"/>
        <w:jc w:val="both"/>
      </w:pPr>
    </w:p>
    <w:p w14:paraId="4424E2E9" w14:textId="77777777" w:rsidR="002B5872" w:rsidRDefault="002B5872" w:rsidP="00B65961">
      <w:pPr>
        <w:pStyle w:val="Prrafodelista"/>
        <w:jc w:val="both"/>
      </w:pPr>
    </w:p>
    <w:p w14:paraId="6DF37A9C" w14:textId="77777777" w:rsidR="002B5872" w:rsidRDefault="002B5872" w:rsidP="00B65961">
      <w:pPr>
        <w:pStyle w:val="Prrafodelista"/>
        <w:jc w:val="both"/>
      </w:pPr>
    </w:p>
    <w:p w14:paraId="7897507B" w14:textId="77777777" w:rsidR="002B5872" w:rsidRDefault="002B5872" w:rsidP="00B65961">
      <w:pPr>
        <w:pStyle w:val="Prrafodelista"/>
        <w:jc w:val="both"/>
      </w:pPr>
    </w:p>
    <w:p w14:paraId="3494FE98" w14:textId="77777777" w:rsidR="002B5872" w:rsidRDefault="002B5872" w:rsidP="00B65961">
      <w:pPr>
        <w:pStyle w:val="Prrafodelista"/>
        <w:jc w:val="both"/>
      </w:pPr>
    </w:p>
    <w:p w14:paraId="0B931A2F" w14:textId="77777777" w:rsidR="002B5872" w:rsidRDefault="002B5872" w:rsidP="00B65961">
      <w:pPr>
        <w:pStyle w:val="Prrafodelista"/>
        <w:jc w:val="both"/>
      </w:pPr>
    </w:p>
    <w:p w14:paraId="785E29EE" w14:textId="77777777" w:rsidR="002B5872" w:rsidRDefault="002B5872" w:rsidP="00B65961">
      <w:pPr>
        <w:pStyle w:val="Prrafodelista"/>
        <w:jc w:val="both"/>
      </w:pPr>
    </w:p>
    <w:p w14:paraId="53BBCDA3" w14:textId="77777777" w:rsidR="002B5872" w:rsidRDefault="002B5872" w:rsidP="00B65961">
      <w:pPr>
        <w:pStyle w:val="Prrafodelista"/>
        <w:jc w:val="both"/>
      </w:pPr>
    </w:p>
    <w:p w14:paraId="598BB843" w14:textId="77777777" w:rsidR="002B5872" w:rsidRDefault="002B5872" w:rsidP="00B65961">
      <w:pPr>
        <w:pStyle w:val="Prrafodelista"/>
        <w:jc w:val="both"/>
      </w:pPr>
    </w:p>
    <w:p w14:paraId="1962B8DF" w14:textId="77777777" w:rsidR="002B5872" w:rsidRDefault="002B5872" w:rsidP="00B65961">
      <w:pPr>
        <w:pStyle w:val="Prrafodelista"/>
        <w:jc w:val="both"/>
      </w:pPr>
    </w:p>
    <w:p w14:paraId="6E976996" w14:textId="77777777" w:rsidR="002B5872" w:rsidRDefault="002B5872" w:rsidP="00B65961">
      <w:pPr>
        <w:pStyle w:val="Prrafodelista"/>
        <w:jc w:val="both"/>
      </w:pPr>
    </w:p>
    <w:p w14:paraId="2AC4B881" w14:textId="77777777" w:rsidR="002B5872" w:rsidRDefault="002B5872" w:rsidP="00B65961">
      <w:pPr>
        <w:pStyle w:val="Prrafodelista"/>
        <w:jc w:val="both"/>
      </w:pPr>
    </w:p>
    <w:p w14:paraId="54945D97" w14:textId="77777777" w:rsidR="002B5872" w:rsidRDefault="002B5872" w:rsidP="00B65961">
      <w:pPr>
        <w:pStyle w:val="Prrafodelista"/>
        <w:jc w:val="both"/>
      </w:pPr>
    </w:p>
    <w:p w14:paraId="0DDA0606" w14:textId="77777777" w:rsidR="002B5872" w:rsidRDefault="002B5872" w:rsidP="00B65961">
      <w:pPr>
        <w:pStyle w:val="Prrafodelista"/>
        <w:jc w:val="both"/>
      </w:pPr>
    </w:p>
    <w:p w14:paraId="438633EC" w14:textId="77777777" w:rsidR="002B5872" w:rsidRDefault="002B5872" w:rsidP="00B65961">
      <w:pPr>
        <w:pStyle w:val="Prrafodelista"/>
        <w:jc w:val="both"/>
      </w:pPr>
    </w:p>
    <w:p w14:paraId="45D0B040" w14:textId="77777777" w:rsidR="002B5872" w:rsidRDefault="002B5872" w:rsidP="00B65961">
      <w:pPr>
        <w:pStyle w:val="Prrafodelista"/>
        <w:jc w:val="both"/>
      </w:pPr>
    </w:p>
    <w:p w14:paraId="7865F0EE" w14:textId="77777777" w:rsidR="002B5872" w:rsidRDefault="002B5872" w:rsidP="00B65961">
      <w:pPr>
        <w:pStyle w:val="Prrafodelista"/>
        <w:jc w:val="both"/>
      </w:pPr>
    </w:p>
    <w:p w14:paraId="1074700F" w14:textId="77777777" w:rsidR="002B5872" w:rsidRDefault="002B5872" w:rsidP="00B65961">
      <w:pPr>
        <w:pStyle w:val="Prrafodelista"/>
        <w:jc w:val="both"/>
      </w:pPr>
    </w:p>
    <w:p w14:paraId="19A62FC6" w14:textId="77777777" w:rsidR="002B5872" w:rsidRDefault="002B5872" w:rsidP="00B65961">
      <w:pPr>
        <w:pStyle w:val="Prrafodelista"/>
        <w:jc w:val="both"/>
      </w:pPr>
    </w:p>
    <w:p w14:paraId="28B7923B" w14:textId="347D406E" w:rsidR="002B5872" w:rsidRDefault="002B5872" w:rsidP="00B65961">
      <w:pPr>
        <w:pStyle w:val="Prrafodelista"/>
        <w:jc w:val="both"/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498A683C" wp14:editId="441D9533">
            <wp:simplePos x="0" y="0"/>
            <wp:positionH relativeFrom="margin">
              <wp:align>right</wp:align>
            </wp:positionH>
            <wp:positionV relativeFrom="paragraph">
              <wp:posOffset>-259715</wp:posOffset>
            </wp:positionV>
            <wp:extent cx="6457950" cy="6296025"/>
            <wp:effectExtent l="0" t="0" r="0" b="9525"/>
            <wp:wrapNone/>
            <wp:docPr id="111050262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0DD66B" w14:textId="77777777" w:rsidR="002B5872" w:rsidRDefault="002B5872" w:rsidP="00B65961">
      <w:pPr>
        <w:pStyle w:val="Prrafodelista"/>
        <w:jc w:val="both"/>
      </w:pPr>
    </w:p>
    <w:p w14:paraId="225BADD9" w14:textId="77777777" w:rsidR="002B5872" w:rsidRDefault="002B5872" w:rsidP="00B65961">
      <w:pPr>
        <w:pStyle w:val="Prrafodelista"/>
        <w:jc w:val="both"/>
      </w:pPr>
    </w:p>
    <w:p w14:paraId="71A89A65" w14:textId="77777777" w:rsidR="002B5872" w:rsidRDefault="002B5872" w:rsidP="00B65961">
      <w:pPr>
        <w:pStyle w:val="Prrafodelista"/>
        <w:jc w:val="both"/>
      </w:pPr>
    </w:p>
    <w:p w14:paraId="3E8C26AE" w14:textId="77777777" w:rsidR="002B5872" w:rsidRDefault="002B5872" w:rsidP="00B65961">
      <w:pPr>
        <w:pStyle w:val="Prrafodelista"/>
        <w:jc w:val="both"/>
      </w:pPr>
    </w:p>
    <w:p w14:paraId="2D39763E" w14:textId="77777777" w:rsidR="002B5872" w:rsidRDefault="002B5872" w:rsidP="00B65961">
      <w:pPr>
        <w:pStyle w:val="Prrafodelista"/>
        <w:jc w:val="both"/>
      </w:pPr>
    </w:p>
    <w:p w14:paraId="2FFF2665" w14:textId="77777777" w:rsidR="002B5872" w:rsidRDefault="002B5872" w:rsidP="00B65961">
      <w:pPr>
        <w:pStyle w:val="Prrafodelista"/>
        <w:jc w:val="both"/>
      </w:pPr>
    </w:p>
    <w:p w14:paraId="0216EC1A" w14:textId="77777777" w:rsidR="002B5872" w:rsidRDefault="002B5872" w:rsidP="00B65961">
      <w:pPr>
        <w:pStyle w:val="Prrafodelista"/>
        <w:jc w:val="both"/>
      </w:pPr>
    </w:p>
    <w:p w14:paraId="0BA3AC2B" w14:textId="77777777" w:rsidR="002B5872" w:rsidRDefault="002B5872" w:rsidP="00B65961">
      <w:pPr>
        <w:pStyle w:val="Prrafodelista"/>
        <w:jc w:val="both"/>
      </w:pPr>
    </w:p>
    <w:p w14:paraId="194B47DD" w14:textId="77777777" w:rsidR="002B5872" w:rsidRDefault="002B5872" w:rsidP="00B65961">
      <w:pPr>
        <w:pStyle w:val="Prrafodelista"/>
        <w:jc w:val="both"/>
      </w:pPr>
    </w:p>
    <w:p w14:paraId="334EB480" w14:textId="77777777" w:rsidR="002B5872" w:rsidRDefault="002B5872" w:rsidP="00B65961">
      <w:pPr>
        <w:pStyle w:val="Prrafodelista"/>
        <w:jc w:val="both"/>
      </w:pPr>
    </w:p>
    <w:p w14:paraId="651AE89B" w14:textId="77777777" w:rsidR="002B5872" w:rsidRDefault="002B5872" w:rsidP="00B65961">
      <w:pPr>
        <w:pStyle w:val="Prrafodelista"/>
        <w:jc w:val="both"/>
      </w:pPr>
    </w:p>
    <w:p w14:paraId="2BC15621" w14:textId="77777777" w:rsidR="002B5872" w:rsidRDefault="002B5872" w:rsidP="00B65961">
      <w:pPr>
        <w:pStyle w:val="Prrafodelista"/>
        <w:jc w:val="both"/>
      </w:pPr>
    </w:p>
    <w:p w14:paraId="55AE2015" w14:textId="77777777" w:rsidR="002B5872" w:rsidRDefault="002B5872" w:rsidP="00B65961">
      <w:pPr>
        <w:pStyle w:val="Prrafodelista"/>
        <w:jc w:val="both"/>
      </w:pPr>
    </w:p>
    <w:p w14:paraId="06CE65DA" w14:textId="77777777" w:rsidR="002B5872" w:rsidRDefault="002B5872" w:rsidP="00B65961">
      <w:pPr>
        <w:pStyle w:val="Prrafodelista"/>
        <w:jc w:val="both"/>
      </w:pPr>
    </w:p>
    <w:p w14:paraId="48C9DB73" w14:textId="77777777" w:rsidR="002B5872" w:rsidRDefault="002B5872" w:rsidP="00B65961">
      <w:pPr>
        <w:pStyle w:val="Prrafodelista"/>
        <w:jc w:val="both"/>
      </w:pPr>
    </w:p>
    <w:p w14:paraId="015E706A" w14:textId="77777777" w:rsidR="002B5872" w:rsidRDefault="002B5872" w:rsidP="00B65961">
      <w:pPr>
        <w:pStyle w:val="Prrafodelista"/>
        <w:jc w:val="both"/>
      </w:pPr>
    </w:p>
    <w:p w14:paraId="0FADF007" w14:textId="77777777" w:rsidR="002B5872" w:rsidRDefault="002B5872" w:rsidP="00B65961">
      <w:pPr>
        <w:pStyle w:val="Prrafodelista"/>
        <w:jc w:val="both"/>
      </w:pPr>
    </w:p>
    <w:p w14:paraId="45013DE5" w14:textId="606597CB" w:rsidR="002B5872" w:rsidRDefault="002B5872" w:rsidP="00B65961">
      <w:pPr>
        <w:pStyle w:val="Prrafodelista"/>
        <w:jc w:val="both"/>
      </w:pPr>
    </w:p>
    <w:p w14:paraId="26427DBB" w14:textId="77777777" w:rsidR="002B5872" w:rsidRDefault="002B5872" w:rsidP="002B5872">
      <w:pPr>
        <w:pStyle w:val="Prrafodelista"/>
        <w:jc w:val="both"/>
      </w:pPr>
    </w:p>
    <w:p w14:paraId="6C8C71C1" w14:textId="77777777" w:rsidR="002B5872" w:rsidRDefault="002B5872" w:rsidP="002B5872">
      <w:pPr>
        <w:pStyle w:val="Prrafodelista"/>
        <w:jc w:val="both"/>
      </w:pPr>
    </w:p>
    <w:p w14:paraId="6B8BE47B" w14:textId="77777777" w:rsidR="002B5872" w:rsidRDefault="002B5872" w:rsidP="002B5872">
      <w:pPr>
        <w:pStyle w:val="Prrafodelista"/>
        <w:jc w:val="both"/>
      </w:pPr>
    </w:p>
    <w:p w14:paraId="70E49524" w14:textId="77777777" w:rsidR="002B5872" w:rsidRDefault="002B5872" w:rsidP="002B5872">
      <w:pPr>
        <w:pStyle w:val="Prrafodelista"/>
        <w:jc w:val="both"/>
      </w:pPr>
    </w:p>
    <w:p w14:paraId="3C104BF9" w14:textId="77777777" w:rsidR="002B5872" w:rsidRDefault="002B5872" w:rsidP="002B5872">
      <w:pPr>
        <w:pStyle w:val="Prrafodelista"/>
        <w:jc w:val="both"/>
      </w:pPr>
    </w:p>
    <w:p w14:paraId="131381A8" w14:textId="77777777" w:rsidR="002B5872" w:rsidRDefault="002B5872" w:rsidP="002B5872">
      <w:pPr>
        <w:pStyle w:val="Prrafodelista"/>
        <w:jc w:val="both"/>
      </w:pPr>
    </w:p>
    <w:p w14:paraId="3753CE87" w14:textId="77777777" w:rsidR="002B5872" w:rsidRDefault="002B5872" w:rsidP="002B5872">
      <w:pPr>
        <w:pStyle w:val="Prrafodelista"/>
        <w:jc w:val="both"/>
      </w:pPr>
    </w:p>
    <w:p w14:paraId="604A3A91" w14:textId="77777777" w:rsidR="002B5872" w:rsidRDefault="002B5872" w:rsidP="002B5872">
      <w:pPr>
        <w:pStyle w:val="Prrafodelista"/>
        <w:jc w:val="both"/>
      </w:pPr>
    </w:p>
    <w:p w14:paraId="4771143A" w14:textId="77777777" w:rsidR="002B5872" w:rsidRDefault="002B5872" w:rsidP="002B5872">
      <w:pPr>
        <w:pStyle w:val="Prrafodelista"/>
        <w:jc w:val="both"/>
      </w:pPr>
    </w:p>
    <w:p w14:paraId="23539A98" w14:textId="77777777" w:rsidR="002B5872" w:rsidRDefault="002B5872" w:rsidP="002B5872">
      <w:pPr>
        <w:pStyle w:val="Prrafodelista"/>
        <w:jc w:val="both"/>
      </w:pPr>
    </w:p>
    <w:p w14:paraId="1B73412D" w14:textId="77777777" w:rsidR="002B5872" w:rsidRDefault="002B5872" w:rsidP="002B5872">
      <w:pPr>
        <w:pStyle w:val="Prrafodelista"/>
        <w:jc w:val="both"/>
      </w:pPr>
    </w:p>
    <w:p w14:paraId="7A68E4B2" w14:textId="77777777" w:rsidR="002B5872" w:rsidRDefault="002B5872" w:rsidP="002B5872">
      <w:pPr>
        <w:pStyle w:val="Prrafodelista"/>
        <w:jc w:val="both"/>
      </w:pPr>
    </w:p>
    <w:p w14:paraId="0524D285" w14:textId="77777777" w:rsidR="002B5872" w:rsidRDefault="002B5872" w:rsidP="002B5872">
      <w:pPr>
        <w:pStyle w:val="Prrafodelista"/>
        <w:jc w:val="both"/>
      </w:pPr>
    </w:p>
    <w:p w14:paraId="7B6734B4" w14:textId="77777777" w:rsidR="002B5872" w:rsidRDefault="002B5872" w:rsidP="002B5872">
      <w:pPr>
        <w:pStyle w:val="Prrafodelista"/>
        <w:jc w:val="both"/>
      </w:pPr>
    </w:p>
    <w:p w14:paraId="49002D94" w14:textId="77777777" w:rsidR="000A5176" w:rsidRDefault="000A5176" w:rsidP="002B5872">
      <w:pPr>
        <w:pStyle w:val="Prrafodelista"/>
        <w:jc w:val="both"/>
      </w:pPr>
    </w:p>
    <w:p w14:paraId="46DA5B1C" w14:textId="7BAC6663" w:rsidR="002B5872" w:rsidRDefault="000A5176" w:rsidP="002B5872">
      <w:pPr>
        <w:pStyle w:val="Prrafodelista"/>
        <w:jc w:val="both"/>
      </w:pPr>
      <w:r>
        <w:t xml:space="preserve">Analizando el script, en primer lugar, en el método </w:t>
      </w:r>
      <w:proofErr w:type="spellStart"/>
      <w:r>
        <w:t>start</w:t>
      </w:r>
      <w:proofErr w:type="spellEnd"/>
      <w:r>
        <w:t xml:space="preserve"> buscamos los objetos asignados al enemigo para su posterior uso. Después vemos el método </w:t>
      </w:r>
      <w:proofErr w:type="spellStart"/>
      <w:r>
        <w:t>takeDamage</w:t>
      </w:r>
      <w:proofErr w:type="spellEnd"/>
      <w:r>
        <w:t xml:space="preserve"> que se encarga de asignar daño a los enemigos en base al parámetro que se le pasa, también es encargado de activar las animaciones de muerte y daño cuando las condiciones se cumplan y de destruir al enemigo cuando el tiempo de “</w:t>
      </w:r>
      <w:proofErr w:type="spellStart"/>
      <w:r>
        <w:t>despawnear</w:t>
      </w:r>
      <w:proofErr w:type="spellEnd"/>
      <w:r>
        <w:t>” se cumpla.</w:t>
      </w:r>
    </w:p>
    <w:p w14:paraId="154E4C14" w14:textId="77777777" w:rsidR="000A5176" w:rsidRDefault="000A5176" w:rsidP="002B5872">
      <w:pPr>
        <w:pStyle w:val="Prrafodelista"/>
        <w:jc w:val="both"/>
      </w:pPr>
    </w:p>
    <w:p w14:paraId="12A0CBBB" w14:textId="56DE85DF" w:rsidR="000A5176" w:rsidRDefault="000A5176" w:rsidP="002B5872">
      <w:pPr>
        <w:pStyle w:val="Prrafodelista"/>
        <w:jc w:val="both"/>
      </w:pPr>
      <w:r>
        <w:t xml:space="preserve">Por último, el método </w:t>
      </w:r>
      <w:proofErr w:type="spellStart"/>
      <w:r>
        <w:t>initializeGenes</w:t>
      </w:r>
      <w:proofErr w:type="spellEnd"/>
      <w:r>
        <w:t xml:space="preserve"> servirá para dotar de los genes necesarios a los enemigos a través del algoritmo genético.</w:t>
      </w:r>
    </w:p>
    <w:p w14:paraId="0329D9A4" w14:textId="77777777" w:rsidR="000A5176" w:rsidRDefault="000A5176" w:rsidP="002B5872">
      <w:pPr>
        <w:pStyle w:val="Prrafodelista"/>
        <w:jc w:val="both"/>
      </w:pPr>
    </w:p>
    <w:p w14:paraId="0D523A82" w14:textId="77777777" w:rsidR="000A30A4" w:rsidRDefault="000A30A4" w:rsidP="00B65961">
      <w:pPr>
        <w:pStyle w:val="Prrafodelista"/>
        <w:jc w:val="both"/>
      </w:pPr>
    </w:p>
    <w:p w14:paraId="0AB60D43" w14:textId="46D6A75C" w:rsidR="005F73A6" w:rsidRPr="003E73C3" w:rsidRDefault="005F73A6" w:rsidP="00E65BB5">
      <w:pPr>
        <w:pStyle w:val="Prrafodelista"/>
        <w:numPr>
          <w:ilvl w:val="0"/>
          <w:numId w:val="8"/>
        </w:numPr>
        <w:rPr>
          <w:b/>
          <w:bCs/>
        </w:rPr>
      </w:pPr>
      <w:r w:rsidRPr="003E73C3">
        <w:rPr>
          <w:b/>
          <w:bCs/>
        </w:rPr>
        <w:t>TÉCNICAS DE IA UTILIZADAS</w:t>
      </w:r>
    </w:p>
    <w:p w14:paraId="19F8CAE4" w14:textId="77777777" w:rsidR="002B5872" w:rsidRDefault="002B5872" w:rsidP="002B5872">
      <w:pPr>
        <w:pStyle w:val="Prrafodelista"/>
      </w:pPr>
    </w:p>
    <w:p w14:paraId="3B90D3B6" w14:textId="74FDED63" w:rsidR="002B5872" w:rsidRDefault="008B4685" w:rsidP="003E73C3">
      <w:pPr>
        <w:pStyle w:val="Prrafodelista"/>
        <w:jc w:val="both"/>
      </w:pPr>
      <w:r>
        <w:t xml:space="preserve">Para el seguimiento del jugador se ha optado por usar la herramienta de </w:t>
      </w:r>
      <w:proofErr w:type="spellStart"/>
      <w:r>
        <w:t>NavMesh</w:t>
      </w:r>
      <w:proofErr w:type="spellEnd"/>
      <w:r>
        <w:t xml:space="preserve"> de Unity, añadiéndole al objeto </w:t>
      </w:r>
      <w:proofErr w:type="spellStart"/>
      <w:r>
        <w:t>Enemy</w:t>
      </w:r>
      <w:proofErr w:type="spellEnd"/>
      <w:r>
        <w:t xml:space="preserve"> un </w:t>
      </w:r>
      <w:proofErr w:type="spellStart"/>
      <w:r>
        <w:t>Nav</w:t>
      </w:r>
      <w:proofErr w:type="spellEnd"/>
      <w:r>
        <w:t xml:space="preserve"> </w:t>
      </w:r>
      <w:proofErr w:type="spellStart"/>
      <w:r>
        <w:t>Mesh</w:t>
      </w:r>
      <w:proofErr w:type="spellEnd"/>
      <w:r>
        <w:t xml:space="preserve"> </w:t>
      </w:r>
      <w:proofErr w:type="spellStart"/>
      <w:r>
        <w:t>Agent</w:t>
      </w:r>
      <w:proofErr w:type="spellEnd"/>
      <w:r>
        <w:t xml:space="preserve"> y configurando en el mapa un objeto de tipo </w:t>
      </w:r>
      <w:proofErr w:type="spellStart"/>
      <w:r>
        <w:t>Nav</w:t>
      </w:r>
      <w:proofErr w:type="spellEnd"/>
      <w:r>
        <w:t xml:space="preserve"> </w:t>
      </w:r>
      <w:proofErr w:type="spellStart"/>
      <w:r>
        <w:t>Mesh</w:t>
      </w:r>
      <w:proofErr w:type="spellEnd"/>
      <w:r>
        <w:t xml:space="preserve"> Surface donde se configura que zona del mapa puede ser usada por el algoritmo para seguir al enemigo, que en este caso es todo el </w:t>
      </w:r>
      <w:r w:rsidR="003E73C3">
        <w:t>mapa visible.</w:t>
      </w:r>
    </w:p>
    <w:p w14:paraId="1DC08B7A" w14:textId="77777777" w:rsidR="003E73C3" w:rsidRDefault="003E73C3" w:rsidP="003E73C3">
      <w:pPr>
        <w:pStyle w:val="Prrafodelista"/>
        <w:jc w:val="both"/>
      </w:pPr>
    </w:p>
    <w:p w14:paraId="478EA95E" w14:textId="0C61F7D8" w:rsidR="003E73C3" w:rsidRDefault="003E73C3" w:rsidP="003E73C3">
      <w:pPr>
        <w:pStyle w:val="Prrafodelista"/>
        <w:jc w:val="both"/>
      </w:pPr>
      <w:r>
        <w:lastRenderedPageBreak/>
        <w:t xml:space="preserve">Por otro lado, para la gestión del comportamiento del enemigo y de sus animaciones </w:t>
      </w:r>
      <w:r w:rsidR="00326CB2">
        <w:t>se</w:t>
      </w:r>
      <w:r>
        <w:t xml:space="preserve"> ha usado una máquina de estados finitos de la siguiente forma: </w:t>
      </w:r>
    </w:p>
    <w:p w14:paraId="577B751A" w14:textId="73F7D24A" w:rsidR="003E73C3" w:rsidRDefault="003E73C3" w:rsidP="003E73C3">
      <w:pPr>
        <w:pStyle w:val="Prrafodelista"/>
        <w:jc w:val="both"/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423A3BA8" wp14:editId="2262B662">
            <wp:simplePos x="0" y="0"/>
            <wp:positionH relativeFrom="margin">
              <wp:align>right</wp:align>
            </wp:positionH>
            <wp:positionV relativeFrom="paragraph">
              <wp:posOffset>181610</wp:posOffset>
            </wp:positionV>
            <wp:extent cx="6457950" cy="4133850"/>
            <wp:effectExtent l="0" t="0" r="0" b="0"/>
            <wp:wrapNone/>
            <wp:docPr id="207361943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4F65BE" w14:textId="6BDB307B" w:rsidR="003E73C3" w:rsidRDefault="003E73C3" w:rsidP="003E73C3">
      <w:pPr>
        <w:pStyle w:val="Prrafodelista"/>
        <w:jc w:val="both"/>
      </w:pPr>
    </w:p>
    <w:p w14:paraId="4B5E4D06" w14:textId="498B3628" w:rsidR="003E73C3" w:rsidRDefault="003E73C3" w:rsidP="003E73C3">
      <w:pPr>
        <w:pStyle w:val="Prrafodelista"/>
        <w:jc w:val="both"/>
      </w:pPr>
    </w:p>
    <w:p w14:paraId="3647DF52" w14:textId="25C963A6" w:rsidR="003E73C3" w:rsidRDefault="003E73C3" w:rsidP="003E73C3">
      <w:pPr>
        <w:pStyle w:val="Prrafodelista"/>
        <w:jc w:val="both"/>
      </w:pPr>
    </w:p>
    <w:p w14:paraId="1D858EC0" w14:textId="01EE6F43" w:rsidR="003E73C3" w:rsidRDefault="003E73C3" w:rsidP="003E73C3">
      <w:pPr>
        <w:pStyle w:val="Prrafodelista"/>
        <w:jc w:val="both"/>
      </w:pPr>
    </w:p>
    <w:p w14:paraId="003E42B4" w14:textId="39E5F9B2" w:rsidR="003E73C3" w:rsidRDefault="003E73C3" w:rsidP="003E73C3">
      <w:pPr>
        <w:pStyle w:val="Prrafodelista"/>
        <w:jc w:val="both"/>
      </w:pPr>
    </w:p>
    <w:p w14:paraId="6F09941F" w14:textId="45CA8FEB" w:rsidR="003E73C3" w:rsidRDefault="003E73C3" w:rsidP="003E73C3">
      <w:pPr>
        <w:pStyle w:val="Prrafodelista"/>
        <w:jc w:val="both"/>
      </w:pPr>
    </w:p>
    <w:p w14:paraId="5502B8A9" w14:textId="650093DC" w:rsidR="003E73C3" w:rsidRDefault="003E73C3" w:rsidP="003E73C3">
      <w:pPr>
        <w:pStyle w:val="Prrafodelista"/>
        <w:jc w:val="both"/>
      </w:pPr>
    </w:p>
    <w:p w14:paraId="719A261D" w14:textId="2483E07D" w:rsidR="003E73C3" w:rsidRDefault="003E73C3" w:rsidP="003E73C3">
      <w:pPr>
        <w:pStyle w:val="Prrafodelista"/>
        <w:jc w:val="both"/>
      </w:pPr>
    </w:p>
    <w:p w14:paraId="78BEA125" w14:textId="38278347" w:rsidR="003E73C3" w:rsidRDefault="003E73C3" w:rsidP="003E73C3">
      <w:pPr>
        <w:pStyle w:val="Prrafodelista"/>
        <w:jc w:val="both"/>
      </w:pPr>
    </w:p>
    <w:p w14:paraId="61629EF0" w14:textId="007CD965" w:rsidR="003E73C3" w:rsidRDefault="003E73C3" w:rsidP="003E73C3">
      <w:pPr>
        <w:pStyle w:val="Prrafodelista"/>
        <w:jc w:val="both"/>
      </w:pPr>
    </w:p>
    <w:p w14:paraId="7757C859" w14:textId="0732DA73" w:rsidR="003E73C3" w:rsidRDefault="003E73C3" w:rsidP="003E73C3">
      <w:pPr>
        <w:pStyle w:val="Prrafodelista"/>
        <w:jc w:val="both"/>
      </w:pPr>
    </w:p>
    <w:p w14:paraId="7E2510FE" w14:textId="53496FF5" w:rsidR="003E73C3" w:rsidRDefault="003E73C3" w:rsidP="003E73C3">
      <w:pPr>
        <w:pStyle w:val="Prrafodelista"/>
        <w:jc w:val="both"/>
      </w:pPr>
    </w:p>
    <w:p w14:paraId="699CD99A" w14:textId="718F4DE3" w:rsidR="003E73C3" w:rsidRDefault="003E73C3" w:rsidP="003E73C3">
      <w:pPr>
        <w:pStyle w:val="Prrafodelista"/>
        <w:jc w:val="both"/>
      </w:pPr>
    </w:p>
    <w:p w14:paraId="08C74505" w14:textId="77777777" w:rsidR="003E73C3" w:rsidRDefault="003E73C3" w:rsidP="003E73C3">
      <w:pPr>
        <w:pStyle w:val="Prrafodelista"/>
        <w:jc w:val="both"/>
      </w:pPr>
    </w:p>
    <w:p w14:paraId="1C6D383C" w14:textId="23D5F265" w:rsidR="003E73C3" w:rsidRDefault="003E73C3" w:rsidP="003E73C3">
      <w:pPr>
        <w:pStyle w:val="Prrafodelista"/>
        <w:jc w:val="both"/>
      </w:pPr>
    </w:p>
    <w:p w14:paraId="75DE17CC" w14:textId="77777777" w:rsidR="003E73C3" w:rsidRDefault="003E73C3" w:rsidP="003E73C3">
      <w:pPr>
        <w:pStyle w:val="Prrafodelista"/>
        <w:jc w:val="both"/>
      </w:pPr>
    </w:p>
    <w:p w14:paraId="5A267CC3" w14:textId="7E4F4F9D" w:rsidR="003E73C3" w:rsidRDefault="003E73C3" w:rsidP="003E73C3">
      <w:pPr>
        <w:pStyle w:val="Prrafodelista"/>
        <w:jc w:val="both"/>
      </w:pPr>
    </w:p>
    <w:p w14:paraId="1B543960" w14:textId="3CD6FC9A" w:rsidR="003E73C3" w:rsidRDefault="003E73C3" w:rsidP="003E73C3">
      <w:pPr>
        <w:pStyle w:val="Prrafodelista"/>
        <w:jc w:val="both"/>
      </w:pPr>
    </w:p>
    <w:p w14:paraId="39E282AD" w14:textId="0DE4E7BE" w:rsidR="003E73C3" w:rsidRDefault="003E73C3" w:rsidP="003E73C3">
      <w:pPr>
        <w:pStyle w:val="Prrafodelista"/>
        <w:jc w:val="both"/>
      </w:pPr>
    </w:p>
    <w:p w14:paraId="07CE5565" w14:textId="77777777" w:rsidR="003E73C3" w:rsidRDefault="003E73C3" w:rsidP="003E73C3">
      <w:pPr>
        <w:pStyle w:val="Prrafodelista"/>
        <w:jc w:val="both"/>
      </w:pPr>
    </w:p>
    <w:p w14:paraId="10554F88" w14:textId="6E445854" w:rsidR="003E73C3" w:rsidRDefault="003E73C3" w:rsidP="003E73C3">
      <w:pPr>
        <w:pStyle w:val="Prrafodelista"/>
        <w:jc w:val="both"/>
      </w:pPr>
    </w:p>
    <w:p w14:paraId="53DAB4C0" w14:textId="77777777" w:rsidR="003E73C3" w:rsidRDefault="003E73C3" w:rsidP="003E73C3">
      <w:pPr>
        <w:pStyle w:val="Prrafodelista"/>
        <w:jc w:val="both"/>
      </w:pPr>
    </w:p>
    <w:p w14:paraId="197EE94B" w14:textId="1EA5BEC4" w:rsidR="003E73C3" w:rsidRDefault="003E73C3" w:rsidP="003E73C3">
      <w:pPr>
        <w:pStyle w:val="Prrafodelista"/>
        <w:jc w:val="both"/>
      </w:pPr>
    </w:p>
    <w:p w14:paraId="59820A1D" w14:textId="6DDE0F2E" w:rsidR="003E73C3" w:rsidRPr="00DD55A0" w:rsidRDefault="004402FD" w:rsidP="00DD55A0">
      <w:pPr>
        <w:jc w:val="both"/>
        <w:rPr>
          <w:b/>
          <w:bCs/>
          <w:sz w:val="28"/>
          <w:szCs w:val="28"/>
        </w:rPr>
      </w:pPr>
      <w:r w:rsidRPr="00DD55A0">
        <w:rPr>
          <w:b/>
          <w:bCs/>
          <w:sz w:val="28"/>
          <w:szCs w:val="28"/>
        </w:rPr>
        <w:t>Estado IDLE:</w:t>
      </w:r>
    </w:p>
    <w:p w14:paraId="68A459F2" w14:textId="728907E9" w:rsidR="003E73C3" w:rsidRDefault="003E73C3" w:rsidP="003E73C3">
      <w:pPr>
        <w:pStyle w:val="Prrafodelista"/>
        <w:jc w:val="both"/>
      </w:pPr>
      <w:r>
        <w:t xml:space="preserve">Si nos centramos en el estado de idle se ha desarrollado el siguiente script para modelar su comportamiento: </w:t>
      </w:r>
    </w:p>
    <w:p w14:paraId="116AA0F5" w14:textId="77777777" w:rsidR="003E73C3" w:rsidRDefault="003E73C3" w:rsidP="003E73C3">
      <w:pPr>
        <w:pStyle w:val="Prrafodelista"/>
        <w:jc w:val="both"/>
      </w:pPr>
    </w:p>
    <w:p w14:paraId="53A4A9B9" w14:textId="219B292F" w:rsidR="003E73C3" w:rsidRDefault="003E73C3" w:rsidP="003E73C3">
      <w:pPr>
        <w:pStyle w:val="Prrafodelista"/>
        <w:jc w:val="both"/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5280A153" wp14:editId="5887BCA6">
            <wp:simplePos x="0" y="0"/>
            <wp:positionH relativeFrom="margin">
              <wp:align>right</wp:align>
            </wp:positionH>
            <wp:positionV relativeFrom="paragraph">
              <wp:posOffset>36195</wp:posOffset>
            </wp:positionV>
            <wp:extent cx="6457950" cy="3848100"/>
            <wp:effectExtent l="0" t="0" r="0" b="0"/>
            <wp:wrapNone/>
            <wp:docPr id="160236645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EDA78C" w14:textId="00DF9DE3" w:rsidR="003E73C3" w:rsidRDefault="003E73C3" w:rsidP="003E73C3">
      <w:pPr>
        <w:pStyle w:val="Prrafodelista"/>
        <w:jc w:val="both"/>
      </w:pPr>
    </w:p>
    <w:p w14:paraId="1FE2B1CD" w14:textId="77777777" w:rsidR="003E73C3" w:rsidRDefault="003E73C3" w:rsidP="003E73C3">
      <w:pPr>
        <w:pStyle w:val="Prrafodelista"/>
        <w:jc w:val="both"/>
      </w:pPr>
    </w:p>
    <w:p w14:paraId="6657549F" w14:textId="77777777" w:rsidR="003E73C3" w:rsidRDefault="003E73C3" w:rsidP="003E73C3">
      <w:pPr>
        <w:pStyle w:val="Prrafodelista"/>
        <w:jc w:val="both"/>
      </w:pPr>
    </w:p>
    <w:p w14:paraId="46198022" w14:textId="77777777" w:rsidR="003E73C3" w:rsidRDefault="003E73C3" w:rsidP="003E73C3">
      <w:pPr>
        <w:pStyle w:val="Prrafodelista"/>
        <w:jc w:val="both"/>
      </w:pPr>
    </w:p>
    <w:p w14:paraId="48D2965E" w14:textId="77777777" w:rsidR="003E73C3" w:rsidRDefault="003E73C3" w:rsidP="003E73C3">
      <w:pPr>
        <w:pStyle w:val="Prrafodelista"/>
        <w:jc w:val="both"/>
      </w:pPr>
    </w:p>
    <w:p w14:paraId="5BF6C2E2" w14:textId="77777777" w:rsidR="003E73C3" w:rsidRDefault="003E73C3" w:rsidP="003E73C3">
      <w:pPr>
        <w:pStyle w:val="Prrafodelista"/>
        <w:jc w:val="both"/>
      </w:pPr>
    </w:p>
    <w:p w14:paraId="0C34663E" w14:textId="77777777" w:rsidR="003E73C3" w:rsidRDefault="003E73C3" w:rsidP="003E73C3">
      <w:pPr>
        <w:pStyle w:val="Prrafodelista"/>
        <w:jc w:val="both"/>
      </w:pPr>
    </w:p>
    <w:p w14:paraId="129DBFC8" w14:textId="77777777" w:rsidR="003E73C3" w:rsidRDefault="003E73C3" w:rsidP="003E73C3">
      <w:pPr>
        <w:pStyle w:val="Prrafodelista"/>
        <w:jc w:val="both"/>
      </w:pPr>
    </w:p>
    <w:p w14:paraId="64209B36" w14:textId="77777777" w:rsidR="003E73C3" w:rsidRDefault="003E73C3" w:rsidP="003E73C3">
      <w:pPr>
        <w:pStyle w:val="Prrafodelista"/>
        <w:jc w:val="both"/>
      </w:pPr>
    </w:p>
    <w:p w14:paraId="65517A1A" w14:textId="77777777" w:rsidR="003E73C3" w:rsidRDefault="003E73C3" w:rsidP="003E73C3">
      <w:pPr>
        <w:pStyle w:val="Prrafodelista"/>
        <w:jc w:val="both"/>
      </w:pPr>
    </w:p>
    <w:p w14:paraId="2891982C" w14:textId="77777777" w:rsidR="003E73C3" w:rsidRDefault="003E73C3" w:rsidP="003E73C3">
      <w:pPr>
        <w:pStyle w:val="Prrafodelista"/>
        <w:jc w:val="both"/>
      </w:pPr>
    </w:p>
    <w:p w14:paraId="12C77520" w14:textId="77777777" w:rsidR="003E73C3" w:rsidRDefault="003E73C3" w:rsidP="003E73C3">
      <w:pPr>
        <w:pStyle w:val="Prrafodelista"/>
        <w:jc w:val="both"/>
      </w:pPr>
    </w:p>
    <w:p w14:paraId="5497F33D" w14:textId="77777777" w:rsidR="003E73C3" w:rsidRDefault="003E73C3" w:rsidP="003E73C3">
      <w:pPr>
        <w:pStyle w:val="Prrafodelista"/>
        <w:jc w:val="both"/>
      </w:pPr>
    </w:p>
    <w:p w14:paraId="1B19F232" w14:textId="77777777" w:rsidR="003E73C3" w:rsidRDefault="003E73C3" w:rsidP="003E73C3">
      <w:pPr>
        <w:pStyle w:val="Prrafodelista"/>
        <w:jc w:val="both"/>
      </w:pPr>
    </w:p>
    <w:p w14:paraId="6D17FC44" w14:textId="77777777" w:rsidR="003E73C3" w:rsidRDefault="003E73C3" w:rsidP="003E73C3">
      <w:pPr>
        <w:pStyle w:val="Prrafodelista"/>
        <w:jc w:val="both"/>
      </w:pPr>
    </w:p>
    <w:p w14:paraId="4297794F" w14:textId="77777777" w:rsidR="003E73C3" w:rsidRDefault="003E73C3" w:rsidP="003E73C3">
      <w:pPr>
        <w:pStyle w:val="Prrafodelista"/>
        <w:jc w:val="both"/>
      </w:pPr>
    </w:p>
    <w:p w14:paraId="7EA53185" w14:textId="77777777" w:rsidR="003E73C3" w:rsidRDefault="003E73C3" w:rsidP="003E73C3">
      <w:pPr>
        <w:pStyle w:val="Prrafodelista"/>
        <w:jc w:val="both"/>
      </w:pPr>
    </w:p>
    <w:p w14:paraId="4E4003FF" w14:textId="77777777" w:rsidR="003E73C3" w:rsidRDefault="003E73C3" w:rsidP="003E73C3">
      <w:pPr>
        <w:pStyle w:val="Prrafodelista"/>
        <w:jc w:val="both"/>
      </w:pPr>
    </w:p>
    <w:p w14:paraId="7FB36E6E" w14:textId="77777777" w:rsidR="003E73C3" w:rsidRDefault="003E73C3" w:rsidP="003E73C3">
      <w:pPr>
        <w:pStyle w:val="Prrafodelista"/>
        <w:jc w:val="both"/>
      </w:pPr>
    </w:p>
    <w:p w14:paraId="224E722F" w14:textId="77777777" w:rsidR="003E73C3" w:rsidRDefault="003E73C3" w:rsidP="003E73C3">
      <w:pPr>
        <w:pStyle w:val="Prrafodelista"/>
        <w:jc w:val="both"/>
      </w:pPr>
    </w:p>
    <w:p w14:paraId="492F04C8" w14:textId="77777777" w:rsidR="003E73C3" w:rsidRDefault="003E73C3" w:rsidP="003E73C3">
      <w:pPr>
        <w:pStyle w:val="Prrafodelista"/>
        <w:jc w:val="both"/>
      </w:pPr>
    </w:p>
    <w:p w14:paraId="7A87C106" w14:textId="788BEAD4" w:rsidR="003E73C3" w:rsidRDefault="00602409" w:rsidP="003E73C3">
      <w:pPr>
        <w:pStyle w:val="Prrafodelista"/>
        <w:jc w:val="both"/>
      </w:pPr>
      <w:r>
        <w:t xml:space="preserve">Vemos que se inicia un temporizador para cuando pasen mas de 5 segundos, el enemigo comenzara a caminar, pasando por tanto al estado </w:t>
      </w:r>
      <w:proofErr w:type="spellStart"/>
      <w:r>
        <w:t>walk</w:t>
      </w:r>
      <w:proofErr w:type="spellEnd"/>
      <w:r>
        <w:t xml:space="preserve"> y si la distancia con el jugador es menor a 8 unidades, comenzará a correr hacia él pasando al estado run.</w:t>
      </w:r>
    </w:p>
    <w:p w14:paraId="16220507" w14:textId="77777777" w:rsidR="00D613F5" w:rsidRDefault="00D613F5" w:rsidP="003E73C3">
      <w:pPr>
        <w:pStyle w:val="Prrafodelista"/>
        <w:jc w:val="both"/>
      </w:pPr>
    </w:p>
    <w:p w14:paraId="29C25D92" w14:textId="03D26388" w:rsidR="004402FD" w:rsidRPr="00DD55A0" w:rsidRDefault="004402FD" w:rsidP="00DD55A0">
      <w:pPr>
        <w:jc w:val="both"/>
        <w:rPr>
          <w:b/>
          <w:bCs/>
          <w:sz w:val="28"/>
          <w:szCs w:val="28"/>
        </w:rPr>
      </w:pPr>
      <w:r w:rsidRPr="00DD55A0">
        <w:rPr>
          <w:b/>
          <w:bCs/>
          <w:sz w:val="28"/>
          <w:szCs w:val="28"/>
        </w:rPr>
        <w:t>Estado WALK:</w:t>
      </w:r>
    </w:p>
    <w:p w14:paraId="3218C851" w14:textId="032C6A70" w:rsidR="00D613F5" w:rsidRDefault="00D613F5" w:rsidP="003E73C3">
      <w:pPr>
        <w:pStyle w:val="Prrafodelista"/>
        <w:jc w:val="both"/>
      </w:pPr>
      <w:r>
        <w:t xml:space="preserve">Pasemos al estado </w:t>
      </w:r>
      <w:proofErr w:type="spellStart"/>
      <w:r>
        <w:t>walk</w:t>
      </w:r>
      <w:proofErr w:type="spellEnd"/>
      <w:r w:rsidR="004402FD">
        <w:t xml:space="preserve"> que tiene definido un script llamado </w:t>
      </w:r>
      <w:proofErr w:type="spellStart"/>
      <w:r w:rsidR="004402FD">
        <w:t>PatrolState</w:t>
      </w:r>
      <w:proofErr w:type="spellEnd"/>
      <w:r w:rsidR="004402FD">
        <w:t xml:space="preserve"> que modela su comportamiento de la siguiente manera</w:t>
      </w:r>
      <w:r>
        <w:t>:</w:t>
      </w:r>
    </w:p>
    <w:p w14:paraId="566A70E7" w14:textId="77777777" w:rsidR="00D613F5" w:rsidRDefault="00D613F5" w:rsidP="003E73C3">
      <w:pPr>
        <w:pStyle w:val="Prrafodelista"/>
        <w:jc w:val="both"/>
      </w:pPr>
    </w:p>
    <w:p w14:paraId="3555CCB2" w14:textId="21278DE3" w:rsidR="00D613F5" w:rsidRDefault="00D613F5" w:rsidP="003E73C3">
      <w:pPr>
        <w:pStyle w:val="Prrafodelista"/>
        <w:jc w:val="both"/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079AACAB" wp14:editId="5575D68A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6457950" cy="5791200"/>
            <wp:effectExtent l="0" t="0" r="0" b="0"/>
            <wp:wrapNone/>
            <wp:docPr id="92639037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00BCB0" w14:textId="77777777" w:rsidR="003E73C3" w:rsidRDefault="003E73C3" w:rsidP="003E73C3">
      <w:pPr>
        <w:pStyle w:val="Prrafodelista"/>
        <w:jc w:val="both"/>
      </w:pPr>
    </w:p>
    <w:p w14:paraId="595BDBB7" w14:textId="77777777" w:rsidR="00D613F5" w:rsidRDefault="00D613F5" w:rsidP="003E73C3">
      <w:pPr>
        <w:pStyle w:val="Prrafodelista"/>
        <w:jc w:val="both"/>
      </w:pPr>
    </w:p>
    <w:p w14:paraId="5616EC7B" w14:textId="77777777" w:rsidR="00D613F5" w:rsidRDefault="00D613F5" w:rsidP="003E73C3">
      <w:pPr>
        <w:pStyle w:val="Prrafodelista"/>
        <w:jc w:val="both"/>
      </w:pPr>
    </w:p>
    <w:p w14:paraId="332FB16E" w14:textId="77777777" w:rsidR="00D613F5" w:rsidRDefault="00D613F5" w:rsidP="003E73C3">
      <w:pPr>
        <w:pStyle w:val="Prrafodelista"/>
        <w:jc w:val="both"/>
      </w:pPr>
    </w:p>
    <w:p w14:paraId="4220A035" w14:textId="77777777" w:rsidR="00D613F5" w:rsidRDefault="00D613F5" w:rsidP="003E73C3">
      <w:pPr>
        <w:pStyle w:val="Prrafodelista"/>
        <w:jc w:val="both"/>
      </w:pPr>
    </w:p>
    <w:p w14:paraId="6B35959A" w14:textId="77777777" w:rsidR="00D613F5" w:rsidRDefault="00D613F5" w:rsidP="003E73C3">
      <w:pPr>
        <w:pStyle w:val="Prrafodelista"/>
        <w:jc w:val="both"/>
      </w:pPr>
    </w:p>
    <w:p w14:paraId="36A9620A" w14:textId="77777777" w:rsidR="00D613F5" w:rsidRDefault="00D613F5" w:rsidP="003E73C3">
      <w:pPr>
        <w:pStyle w:val="Prrafodelista"/>
        <w:jc w:val="both"/>
      </w:pPr>
    </w:p>
    <w:p w14:paraId="24F20802" w14:textId="77777777" w:rsidR="00D613F5" w:rsidRDefault="00D613F5" w:rsidP="003E73C3">
      <w:pPr>
        <w:pStyle w:val="Prrafodelista"/>
        <w:jc w:val="both"/>
      </w:pPr>
    </w:p>
    <w:p w14:paraId="08AC4E52" w14:textId="77777777" w:rsidR="00D613F5" w:rsidRDefault="00D613F5" w:rsidP="003E73C3">
      <w:pPr>
        <w:pStyle w:val="Prrafodelista"/>
        <w:jc w:val="both"/>
      </w:pPr>
    </w:p>
    <w:p w14:paraId="628F073B" w14:textId="77777777" w:rsidR="00D613F5" w:rsidRDefault="00D613F5" w:rsidP="003E73C3">
      <w:pPr>
        <w:pStyle w:val="Prrafodelista"/>
        <w:jc w:val="both"/>
      </w:pPr>
    </w:p>
    <w:p w14:paraId="6153B175" w14:textId="77777777" w:rsidR="00D613F5" w:rsidRDefault="00D613F5" w:rsidP="003E73C3">
      <w:pPr>
        <w:pStyle w:val="Prrafodelista"/>
        <w:jc w:val="both"/>
      </w:pPr>
    </w:p>
    <w:p w14:paraId="3D5CFA42" w14:textId="77777777" w:rsidR="00D613F5" w:rsidRDefault="00D613F5" w:rsidP="003E73C3">
      <w:pPr>
        <w:pStyle w:val="Prrafodelista"/>
        <w:jc w:val="both"/>
      </w:pPr>
    </w:p>
    <w:p w14:paraId="2B7C51AF" w14:textId="77777777" w:rsidR="00D613F5" w:rsidRDefault="00D613F5" w:rsidP="003E73C3">
      <w:pPr>
        <w:pStyle w:val="Prrafodelista"/>
        <w:jc w:val="both"/>
      </w:pPr>
    </w:p>
    <w:p w14:paraId="1FFF3A64" w14:textId="77777777" w:rsidR="00D613F5" w:rsidRDefault="00D613F5" w:rsidP="003E73C3">
      <w:pPr>
        <w:pStyle w:val="Prrafodelista"/>
        <w:jc w:val="both"/>
      </w:pPr>
    </w:p>
    <w:p w14:paraId="643F83F0" w14:textId="77777777" w:rsidR="00D613F5" w:rsidRDefault="00D613F5" w:rsidP="003E73C3">
      <w:pPr>
        <w:pStyle w:val="Prrafodelista"/>
        <w:jc w:val="both"/>
      </w:pPr>
    </w:p>
    <w:p w14:paraId="119E23A2" w14:textId="77777777" w:rsidR="00D613F5" w:rsidRDefault="00D613F5" w:rsidP="003E73C3">
      <w:pPr>
        <w:pStyle w:val="Prrafodelista"/>
        <w:jc w:val="both"/>
      </w:pPr>
    </w:p>
    <w:p w14:paraId="25BEBF89" w14:textId="77777777" w:rsidR="00D613F5" w:rsidRDefault="00D613F5" w:rsidP="003E73C3">
      <w:pPr>
        <w:pStyle w:val="Prrafodelista"/>
        <w:jc w:val="both"/>
      </w:pPr>
    </w:p>
    <w:p w14:paraId="5F1001C2" w14:textId="77777777" w:rsidR="00D613F5" w:rsidRDefault="00D613F5" w:rsidP="003E73C3">
      <w:pPr>
        <w:pStyle w:val="Prrafodelista"/>
        <w:jc w:val="both"/>
      </w:pPr>
    </w:p>
    <w:p w14:paraId="6A0A87A9" w14:textId="77777777" w:rsidR="00D613F5" w:rsidRDefault="00D613F5" w:rsidP="003E73C3">
      <w:pPr>
        <w:pStyle w:val="Prrafodelista"/>
        <w:jc w:val="both"/>
      </w:pPr>
    </w:p>
    <w:p w14:paraId="641B2142" w14:textId="77777777" w:rsidR="00D613F5" w:rsidRDefault="00D613F5" w:rsidP="003E73C3">
      <w:pPr>
        <w:pStyle w:val="Prrafodelista"/>
        <w:jc w:val="both"/>
      </w:pPr>
    </w:p>
    <w:p w14:paraId="16EF3E82" w14:textId="77777777" w:rsidR="00D613F5" w:rsidRDefault="00D613F5" w:rsidP="003E73C3">
      <w:pPr>
        <w:pStyle w:val="Prrafodelista"/>
        <w:jc w:val="both"/>
      </w:pPr>
    </w:p>
    <w:p w14:paraId="2297A010" w14:textId="77777777" w:rsidR="00D613F5" w:rsidRDefault="00D613F5" w:rsidP="003E73C3">
      <w:pPr>
        <w:pStyle w:val="Prrafodelista"/>
        <w:jc w:val="both"/>
      </w:pPr>
    </w:p>
    <w:p w14:paraId="2A847A61" w14:textId="77777777" w:rsidR="00D613F5" w:rsidRDefault="00D613F5" w:rsidP="003E73C3">
      <w:pPr>
        <w:pStyle w:val="Prrafodelista"/>
        <w:jc w:val="both"/>
      </w:pPr>
    </w:p>
    <w:p w14:paraId="39776133" w14:textId="77777777" w:rsidR="00D613F5" w:rsidRDefault="00D613F5" w:rsidP="003E73C3">
      <w:pPr>
        <w:pStyle w:val="Prrafodelista"/>
        <w:jc w:val="both"/>
      </w:pPr>
    </w:p>
    <w:p w14:paraId="1AAA6D11" w14:textId="77777777" w:rsidR="00D613F5" w:rsidRDefault="00D613F5" w:rsidP="003E73C3">
      <w:pPr>
        <w:pStyle w:val="Prrafodelista"/>
        <w:jc w:val="both"/>
      </w:pPr>
    </w:p>
    <w:p w14:paraId="4AFE718F" w14:textId="77777777" w:rsidR="00D613F5" w:rsidRDefault="00D613F5" w:rsidP="003E73C3">
      <w:pPr>
        <w:pStyle w:val="Prrafodelista"/>
        <w:jc w:val="both"/>
      </w:pPr>
    </w:p>
    <w:p w14:paraId="19C97F1F" w14:textId="77777777" w:rsidR="00D613F5" w:rsidRDefault="00D613F5" w:rsidP="003E73C3">
      <w:pPr>
        <w:pStyle w:val="Prrafodelista"/>
        <w:jc w:val="both"/>
      </w:pPr>
    </w:p>
    <w:p w14:paraId="4B015F58" w14:textId="77777777" w:rsidR="00D613F5" w:rsidRDefault="00D613F5" w:rsidP="003E73C3">
      <w:pPr>
        <w:pStyle w:val="Prrafodelista"/>
        <w:jc w:val="both"/>
      </w:pPr>
    </w:p>
    <w:p w14:paraId="180E3FCE" w14:textId="77777777" w:rsidR="00D613F5" w:rsidRDefault="00D613F5" w:rsidP="003E73C3">
      <w:pPr>
        <w:pStyle w:val="Prrafodelista"/>
        <w:jc w:val="both"/>
      </w:pPr>
    </w:p>
    <w:p w14:paraId="5E7E5F5D" w14:textId="77777777" w:rsidR="00D613F5" w:rsidRDefault="00D613F5" w:rsidP="003E73C3">
      <w:pPr>
        <w:pStyle w:val="Prrafodelista"/>
        <w:jc w:val="both"/>
      </w:pPr>
    </w:p>
    <w:p w14:paraId="50BD31FF" w14:textId="304E5E99" w:rsidR="00D613F5" w:rsidRDefault="00D613F5" w:rsidP="003E73C3">
      <w:pPr>
        <w:pStyle w:val="Prrafodelista"/>
        <w:jc w:val="both"/>
      </w:pPr>
    </w:p>
    <w:p w14:paraId="337F0F14" w14:textId="2BB79723" w:rsidR="00D613F5" w:rsidRDefault="00D613F5" w:rsidP="003E73C3">
      <w:pPr>
        <w:pStyle w:val="Prrafodelista"/>
        <w:jc w:val="both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48EA2FB7" wp14:editId="0CE01A19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6457950" cy="904875"/>
            <wp:effectExtent l="0" t="0" r="0" b="9525"/>
            <wp:wrapNone/>
            <wp:docPr id="10537823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6759C0" w14:textId="6C2A3EC9" w:rsidR="003E73C3" w:rsidRDefault="003E73C3" w:rsidP="003E73C3">
      <w:pPr>
        <w:pStyle w:val="Prrafodelista"/>
        <w:jc w:val="both"/>
      </w:pPr>
    </w:p>
    <w:p w14:paraId="34BAD149" w14:textId="6A0E8FC0" w:rsidR="003E73C3" w:rsidRDefault="003E73C3" w:rsidP="003E73C3">
      <w:pPr>
        <w:pStyle w:val="Prrafodelista"/>
        <w:jc w:val="both"/>
      </w:pPr>
    </w:p>
    <w:p w14:paraId="4FF5280B" w14:textId="122FF244" w:rsidR="003E73C3" w:rsidRDefault="003E73C3" w:rsidP="003E73C3">
      <w:pPr>
        <w:pStyle w:val="Prrafodelista"/>
        <w:jc w:val="both"/>
      </w:pPr>
    </w:p>
    <w:p w14:paraId="36F80493" w14:textId="0524C6E4" w:rsidR="00D613F5" w:rsidRDefault="00D613F5" w:rsidP="003E73C3">
      <w:pPr>
        <w:pStyle w:val="Prrafodelista"/>
        <w:jc w:val="both"/>
      </w:pPr>
    </w:p>
    <w:p w14:paraId="5AA09C28" w14:textId="104C6787" w:rsidR="00D613F5" w:rsidRDefault="00D613F5" w:rsidP="004402FD">
      <w:pPr>
        <w:jc w:val="both"/>
      </w:pPr>
    </w:p>
    <w:p w14:paraId="6CA72024" w14:textId="77777777" w:rsidR="004402FD" w:rsidRPr="004402FD" w:rsidRDefault="004402FD" w:rsidP="004402FD">
      <w:pPr>
        <w:pStyle w:val="Ttulo4"/>
        <w:ind w:left="360"/>
        <w:rPr>
          <w:rFonts w:asciiTheme="minorHAnsi" w:hAnsiTheme="minorHAnsi" w:cstheme="minorHAnsi"/>
          <w:i w:val="0"/>
          <w:iCs w:val="0"/>
        </w:rPr>
      </w:pPr>
      <w:r w:rsidRPr="004402FD">
        <w:rPr>
          <w:rFonts w:asciiTheme="minorHAnsi" w:hAnsiTheme="minorHAnsi" w:cstheme="minorHAnsi"/>
          <w:i w:val="0"/>
          <w:iCs w:val="0"/>
        </w:rPr>
        <w:lastRenderedPageBreak/>
        <w:t>Funcionalidad Principal</w:t>
      </w:r>
    </w:p>
    <w:p w14:paraId="6288E6B5" w14:textId="77777777" w:rsidR="004402FD" w:rsidRPr="004402FD" w:rsidRDefault="004402FD" w:rsidP="004402FD">
      <w:pPr>
        <w:numPr>
          <w:ilvl w:val="0"/>
          <w:numId w:val="9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jc w:val="both"/>
        <w:rPr>
          <w:rFonts w:cstheme="minorHAnsi"/>
        </w:rPr>
      </w:pPr>
      <w:r w:rsidRPr="004402FD">
        <w:rPr>
          <w:rStyle w:val="Textoennegrita"/>
          <w:rFonts w:cstheme="minorHAnsi"/>
        </w:rPr>
        <w:t>Patrullaje Aleatorio:</w:t>
      </w:r>
      <w:r w:rsidRPr="004402FD">
        <w:rPr>
          <w:rFonts w:cstheme="minorHAnsi"/>
        </w:rPr>
        <w:t xml:space="preserve"> El agente selecciona aleatoriamente puntos de referencia (</w:t>
      </w:r>
      <w:proofErr w:type="spellStart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wayPoints</w:t>
      </w:r>
      <w:proofErr w:type="spellEnd"/>
      <w:r w:rsidRPr="004402FD">
        <w:rPr>
          <w:rFonts w:cstheme="minorHAnsi"/>
        </w:rPr>
        <w:t>) y se mueve hacia ellos.</w:t>
      </w:r>
    </w:p>
    <w:p w14:paraId="3907A1AB" w14:textId="77777777" w:rsidR="004402FD" w:rsidRPr="004402FD" w:rsidRDefault="004402FD" w:rsidP="004402FD">
      <w:pPr>
        <w:numPr>
          <w:ilvl w:val="0"/>
          <w:numId w:val="9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jc w:val="both"/>
        <w:rPr>
          <w:rFonts w:cstheme="minorHAnsi"/>
        </w:rPr>
      </w:pPr>
      <w:r w:rsidRPr="004402FD">
        <w:rPr>
          <w:rStyle w:val="Textoennegrita"/>
          <w:rFonts w:cstheme="minorHAnsi"/>
        </w:rPr>
        <w:t>Detección del Jugador:</w:t>
      </w:r>
      <w:r w:rsidRPr="004402FD">
        <w:rPr>
          <w:rFonts w:cstheme="minorHAnsi"/>
        </w:rPr>
        <w:t xml:space="preserve"> Si el jugador se encuentra dentro de un rango definido (</w:t>
      </w:r>
      <w:proofErr w:type="spellStart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chaseRange</w:t>
      </w:r>
      <w:proofErr w:type="spellEnd"/>
      <w:r w:rsidRPr="004402FD">
        <w:rPr>
          <w:rFonts w:cstheme="minorHAnsi"/>
        </w:rPr>
        <w:t>), el agente cambia su comportamiento para perseguir al jugador.</w:t>
      </w:r>
    </w:p>
    <w:p w14:paraId="74D1F6E2" w14:textId="4F9BA4C1" w:rsidR="004402FD" w:rsidRPr="004402FD" w:rsidRDefault="004402FD" w:rsidP="004402FD">
      <w:pPr>
        <w:numPr>
          <w:ilvl w:val="0"/>
          <w:numId w:val="9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jc w:val="both"/>
        <w:rPr>
          <w:rFonts w:cstheme="minorHAnsi"/>
        </w:rPr>
      </w:pPr>
      <w:r w:rsidRPr="004402FD">
        <w:rPr>
          <w:rStyle w:val="Textoennegrita"/>
          <w:rFonts w:cstheme="minorHAnsi"/>
        </w:rPr>
        <w:t>Actualización del Animador:</w:t>
      </w:r>
      <w:r w:rsidRPr="004402FD">
        <w:rPr>
          <w:rFonts w:cstheme="minorHAnsi"/>
        </w:rPr>
        <w:t xml:space="preserve"> Dependiendo del estado del agente (patrullando o persiguiendo), se actualizan los parámetros del animador (</w:t>
      </w:r>
      <w:proofErr w:type="spellStart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isWalking</w:t>
      </w:r>
      <w:proofErr w:type="spellEnd"/>
      <w:r w:rsidRPr="004402FD">
        <w:rPr>
          <w:rFonts w:cstheme="minorHAnsi"/>
        </w:rPr>
        <w:t xml:space="preserve">, </w:t>
      </w:r>
      <w:proofErr w:type="spellStart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isRunning</w:t>
      </w:r>
      <w:proofErr w:type="spellEnd"/>
      <w:r w:rsidRPr="004402FD">
        <w:rPr>
          <w:rFonts w:cstheme="minorHAnsi"/>
        </w:rPr>
        <w:t>) para reflejar visualmente estos estados.</w:t>
      </w:r>
    </w:p>
    <w:p w14:paraId="35F92D2B" w14:textId="77777777" w:rsidR="004402FD" w:rsidRPr="004402FD" w:rsidRDefault="004402FD" w:rsidP="004402FD">
      <w:pPr>
        <w:pStyle w:val="Ttulo4"/>
        <w:ind w:left="360"/>
        <w:jc w:val="both"/>
        <w:rPr>
          <w:rFonts w:asciiTheme="minorHAnsi" w:hAnsiTheme="minorHAnsi" w:cstheme="minorHAnsi"/>
          <w:i w:val="0"/>
          <w:iCs w:val="0"/>
        </w:rPr>
      </w:pPr>
      <w:r w:rsidRPr="004402FD">
        <w:rPr>
          <w:rFonts w:asciiTheme="minorHAnsi" w:hAnsiTheme="minorHAnsi" w:cstheme="minorHAnsi"/>
          <w:i w:val="0"/>
          <w:iCs w:val="0"/>
        </w:rPr>
        <w:t>Detalles de Implementación</w:t>
      </w:r>
    </w:p>
    <w:p w14:paraId="3346A835" w14:textId="77777777" w:rsidR="004402FD" w:rsidRPr="004402FD" w:rsidRDefault="004402FD" w:rsidP="004402FD">
      <w:pPr>
        <w:pStyle w:val="NormalWeb"/>
        <w:numPr>
          <w:ilvl w:val="0"/>
          <w:numId w:val="10"/>
        </w:numPr>
        <w:tabs>
          <w:tab w:val="clear" w:pos="720"/>
          <w:tab w:val="num" w:pos="1080"/>
        </w:tabs>
        <w:ind w:left="1080"/>
        <w:jc w:val="both"/>
        <w:rPr>
          <w:rFonts w:asciiTheme="minorHAnsi" w:hAnsiTheme="minorHAnsi" w:cstheme="minorHAnsi"/>
          <w:sz w:val="22"/>
          <w:szCs w:val="22"/>
        </w:rPr>
      </w:pPr>
      <w:r w:rsidRPr="004402FD">
        <w:rPr>
          <w:rStyle w:val="Textoennegrita"/>
          <w:rFonts w:asciiTheme="minorHAnsi" w:hAnsiTheme="minorHAnsi" w:cstheme="minorHAnsi"/>
          <w:sz w:val="22"/>
          <w:szCs w:val="22"/>
        </w:rPr>
        <w:t>Variables:</w:t>
      </w:r>
    </w:p>
    <w:p w14:paraId="38AFCE13" w14:textId="77777777" w:rsidR="004402FD" w:rsidRPr="004402FD" w:rsidRDefault="004402FD" w:rsidP="004402FD">
      <w:pPr>
        <w:numPr>
          <w:ilvl w:val="1"/>
          <w:numId w:val="10"/>
        </w:numPr>
        <w:tabs>
          <w:tab w:val="clear" w:pos="1440"/>
          <w:tab w:val="num" w:pos="1800"/>
        </w:tabs>
        <w:spacing w:before="100" w:beforeAutospacing="1" w:after="100" w:afterAutospacing="1" w:line="240" w:lineRule="auto"/>
        <w:ind w:left="1800"/>
        <w:jc w:val="both"/>
        <w:rPr>
          <w:rFonts w:cstheme="minorHAnsi"/>
        </w:rPr>
      </w:pPr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temporizador</w:t>
      </w:r>
      <w:r w:rsidRPr="004402FD">
        <w:rPr>
          <w:rFonts w:cstheme="minorHAnsi"/>
        </w:rPr>
        <w:t>: Mide el tiempo para controlar las transiciones de comportamiento.</w:t>
      </w:r>
    </w:p>
    <w:p w14:paraId="4B817A0E" w14:textId="77777777" w:rsidR="004402FD" w:rsidRPr="004402FD" w:rsidRDefault="004402FD" w:rsidP="004402FD">
      <w:pPr>
        <w:numPr>
          <w:ilvl w:val="1"/>
          <w:numId w:val="10"/>
        </w:numPr>
        <w:tabs>
          <w:tab w:val="clear" w:pos="1440"/>
          <w:tab w:val="num" w:pos="1800"/>
        </w:tabs>
        <w:spacing w:before="100" w:beforeAutospacing="1" w:after="100" w:afterAutospacing="1" w:line="240" w:lineRule="auto"/>
        <w:ind w:left="1800"/>
        <w:jc w:val="both"/>
        <w:rPr>
          <w:rFonts w:cstheme="minorHAnsi"/>
        </w:rPr>
      </w:pPr>
      <w:proofErr w:type="spellStart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wayPoints</w:t>
      </w:r>
      <w:proofErr w:type="spellEnd"/>
      <w:r w:rsidRPr="004402FD">
        <w:rPr>
          <w:rFonts w:cstheme="minorHAnsi"/>
        </w:rPr>
        <w:t>: Lista de puntos de referencia para el patrullaje.</w:t>
      </w:r>
    </w:p>
    <w:p w14:paraId="41344C0B" w14:textId="77777777" w:rsidR="004402FD" w:rsidRPr="004402FD" w:rsidRDefault="004402FD" w:rsidP="004402FD">
      <w:pPr>
        <w:numPr>
          <w:ilvl w:val="1"/>
          <w:numId w:val="10"/>
        </w:numPr>
        <w:tabs>
          <w:tab w:val="clear" w:pos="1440"/>
          <w:tab w:val="num" w:pos="1800"/>
        </w:tabs>
        <w:spacing w:before="100" w:beforeAutospacing="1" w:after="100" w:afterAutospacing="1" w:line="240" w:lineRule="auto"/>
        <w:ind w:left="1800"/>
        <w:jc w:val="both"/>
        <w:rPr>
          <w:rFonts w:cstheme="minorHAnsi"/>
        </w:rPr>
      </w:pPr>
      <w:proofErr w:type="spellStart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agent</w:t>
      </w:r>
      <w:proofErr w:type="spellEnd"/>
      <w:r w:rsidRPr="004402FD">
        <w:rPr>
          <w:rFonts w:cstheme="minorHAnsi"/>
        </w:rPr>
        <w:t xml:space="preserve">: Componente </w:t>
      </w:r>
      <w:proofErr w:type="spellStart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NavMeshAgent</w:t>
      </w:r>
      <w:proofErr w:type="spellEnd"/>
      <w:r w:rsidRPr="004402FD">
        <w:rPr>
          <w:rFonts w:cstheme="minorHAnsi"/>
        </w:rPr>
        <w:t xml:space="preserve"> que maneja el movimiento del agente.</w:t>
      </w:r>
    </w:p>
    <w:p w14:paraId="0E561D7D" w14:textId="77777777" w:rsidR="004402FD" w:rsidRPr="004402FD" w:rsidRDefault="004402FD" w:rsidP="004402FD">
      <w:pPr>
        <w:numPr>
          <w:ilvl w:val="1"/>
          <w:numId w:val="10"/>
        </w:numPr>
        <w:tabs>
          <w:tab w:val="clear" w:pos="1440"/>
          <w:tab w:val="num" w:pos="1800"/>
        </w:tabs>
        <w:spacing w:before="100" w:beforeAutospacing="1" w:after="100" w:afterAutospacing="1" w:line="240" w:lineRule="auto"/>
        <w:ind w:left="1800"/>
        <w:jc w:val="both"/>
        <w:rPr>
          <w:rFonts w:cstheme="minorHAnsi"/>
        </w:rPr>
      </w:pPr>
      <w:proofErr w:type="spellStart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player</w:t>
      </w:r>
      <w:proofErr w:type="spellEnd"/>
      <w:r w:rsidRPr="004402FD">
        <w:rPr>
          <w:rFonts w:cstheme="minorHAnsi"/>
        </w:rPr>
        <w:t xml:space="preserve">: </w:t>
      </w:r>
      <w:proofErr w:type="spellStart"/>
      <w:r w:rsidRPr="004402FD">
        <w:rPr>
          <w:rFonts w:cstheme="minorHAnsi"/>
        </w:rPr>
        <w:t>Transform</w:t>
      </w:r>
      <w:proofErr w:type="spellEnd"/>
      <w:r w:rsidRPr="004402FD">
        <w:rPr>
          <w:rFonts w:cstheme="minorHAnsi"/>
        </w:rPr>
        <w:t xml:space="preserve"> del jugador para calcular la distancia.</w:t>
      </w:r>
    </w:p>
    <w:p w14:paraId="18B5EF92" w14:textId="77777777" w:rsidR="004402FD" w:rsidRPr="004402FD" w:rsidRDefault="004402FD" w:rsidP="004402FD">
      <w:pPr>
        <w:numPr>
          <w:ilvl w:val="1"/>
          <w:numId w:val="10"/>
        </w:numPr>
        <w:tabs>
          <w:tab w:val="clear" w:pos="1440"/>
          <w:tab w:val="num" w:pos="1800"/>
        </w:tabs>
        <w:spacing w:before="100" w:beforeAutospacing="1" w:after="100" w:afterAutospacing="1" w:line="240" w:lineRule="auto"/>
        <w:ind w:left="1800"/>
        <w:jc w:val="both"/>
        <w:rPr>
          <w:rFonts w:cstheme="minorHAnsi"/>
        </w:rPr>
      </w:pPr>
      <w:proofErr w:type="spellStart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chaseRange</w:t>
      </w:r>
      <w:proofErr w:type="spellEnd"/>
      <w:r w:rsidRPr="004402FD">
        <w:rPr>
          <w:rFonts w:cstheme="minorHAnsi"/>
        </w:rPr>
        <w:t>: Distancia a la cual el agente comienza a perseguir al jugador.</w:t>
      </w:r>
    </w:p>
    <w:p w14:paraId="16B47F7F" w14:textId="77777777" w:rsidR="004402FD" w:rsidRPr="004402FD" w:rsidRDefault="004402FD" w:rsidP="004402FD">
      <w:pPr>
        <w:pStyle w:val="NormalWeb"/>
        <w:numPr>
          <w:ilvl w:val="0"/>
          <w:numId w:val="10"/>
        </w:numPr>
        <w:tabs>
          <w:tab w:val="clear" w:pos="720"/>
          <w:tab w:val="num" w:pos="1080"/>
        </w:tabs>
        <w:ind w:left="1080"/>
        <w:jc w:val="both"/>
        <w:rPr>
          <w:rFonts w:asciiTheme="minorHAnsi" w:hAnsiTheme="minorHAnsi" w:cstheme="minorHAnsi"/>
          <w:sz w:val="22"/>
          <w:szCs w:val="22"/>
        </w:rPr>
      </w:pPr>
      <w:r w:rsidRPr="004402FD">
        <w:rPr>
          <w:rStyle w:val="Textoennegrita"/>
          <w:rFonts w:asciiTheme="minorHAnsi" w:hAnsiTheme="minorHAnsi" w:cstheme="minorHAnsi"/>
          <w:sz w:val="22"/>
          <w:szCs w:val="22"/>
        </w:rPr>
        <w:t>Métodos Sobrecargados:</w:t>
      </w:r>
    </w:p>
    <w:p w14:paraId="258BDB3E" w14:textId="77777777" w:rsidR="004402FD" w:rsidRPr="004402FD" w:rsidRDefault="004402FD" w:rsidP="004402FD">
      <w:pPr>
        <w:numPr>
          <w:ilvl w:val="1"/>
          <w:numId w:val="10"/>
        </w:numPr>
        <w:tabs>
          <w:tab w:val="clear" w:pos="1440"/>
          <w:tab w:val="num" w:pos="1800"/>
        </w:tabs>
        <w:spacing w:before="100" w:beforeAutospacing="1" w:after="100" w:afterAutospacing="1" w:line="240" w:lineRule="auto"/>
        <w:ind w:left="1800"/>
        <w:jc w:val="both"/>
        <w:rPr>
          <w:rFonts w:cstheme="minorHAnsi"/>
        </w:rPr>
      </w:pPr>
      <w:proofErr w:type="spellStart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OnStateEnter</w:t>
      </w:r>
      <w:proofErr w:type="spellEnd"/>
      <w:r w:rsidRPr="004402FD">
        <w:rPr>
          <w:rFonts w:cstheme="minorHAnsi"/>
        </w:rPr>
        <w:t>: Inicializa las variables y configura el destino inicial del agente.</w:t>
      </w:r>
    </w:p>
    <w:p w14:paraId="0166A488" w14:textId="77777777" w:rsidR="004402FD" w:rsidRPr="004402FD" w:rsidRDefault="004402FD" w:rsidP="004402FD">
      <w:pPr>
        <w:numPr>
          <w:ilvl w:val="1"/>
          <w:numId w:val="10"/>
        </w:numPr>
        <w:tabs>
          <w:tab w:val="clear" w:pos="1440"/>
          <w:tab w:val="num" w:pos="1800"/>
        </w:tabs>
        <w:spacing w:before="100" w:beforeAutospacing="1" w:after="100" w:afterAutospacing="1" w:line="240" w:lineRule="auto"/>
        <w:ind w:left="1800"/>
        <w:jc w:val="both"/>
        <w:rPr>
          <w:rFonts w:cstheme="minorHAnsi"/>
        </w:rPr>
      </w:pPr>
      <w:proofErr w:type="spellStart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OnStateUpdate</w:t>
      </w:r>
      <w:proofErr w:type="spellEnd"/>
      <w:r w:rsidRPr="004402FD">
        <w:rPr>
          <w:rFonts w:cstheme="minorHAnsi"/>
        </w:rPr>
        <w:t>: Actualiza el destino del agente, controla el temporizador y cambia los parámetros del animador basado en la distancia al jugador.</w:t>
      </w:r>
    </w:p>
    <w:p w14:paraId="59C2A210" w14:textId="77777777" w:rsidR="004402FD" w:rsidRDefault="004402FD" w:rsidP="004402FD">
      <w:pPr>
        <w:numPr>
          <w:ilvl w:val="1"/>
          <w:numId w:val="10"/>
        </w:numPr>
        <w:tabs>
          <w:tab w:val="clear" w:pos="1440"/>
          <w:tab w:val="num" w:pos="1800"/>
        </w:tabs>
        <w:spacing w:before="100" w:beforeAutospacing="1" w:after="100" w:afterAutospacing="1" w:line="240" w:lineRule="auto"/>
        <w:ind w:left="1800"/>
        <w:jc w:val="both"/>
        <w:rPr>
          <w:rFonts w:cstheme="minorHAnsi"/>
        </w:rPr>
      </w:pPr>
      <w:proofErr w:type="spellStart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OnStateExit</w:t>
      </w:r>
      <w:proofErr w:type="spellEnd"/>
      <w:r w:rsidRPr="004402FD">
        <w:rPr>
          <w:rFonts w:cstheme="minorHAnsi"/>
        </w:rPr>
        <w:t>: Detiene el movimiento del agente cuando el estado se desactiva.</w:t>
      </w:r>
    </w:p>
    <w:p w14:paraId="11AF19C1" w14:textId="4F692EAA" w:rsidR="004402FD" w:rsidRPr="004402FD" w:rsidRDefault="004402FD" w:rsidP="004402FD">
      <w:pPr>
        <w:spacing w:before="100" w:beforeAutospacing="1" w:after="100" w:afterAutospacing="1" w:line="240" w:lineRule="auto"/>
        <w:jc w:val="both"/>
        <w:rPr>
          <w:rFonts w:cstheme="minorHAnsi"/>
          <w:b/>
          <w:bCs/>
          <w:sz w:val="28"/>
          <w:szCs w:val="28"/>
        </w:rPr>
      </w:pPr>
      <w:r w:rsidRPr="004402FD">
        <w:rPr>
          <w:rFonts w:cstheme="minorHAnsi"/>
          <w:b/>
          <w:bCs/>
          <w:sz w:val="28"/>
          <w:szCs w:val="28"/>
        </w:rPr>
        <w:t>Estado RUN:</w:t>
      </w:r>
    </w:p>
    <w:p w14:paraId="227C6985" w14:textId="15AFB312" w:rsidR="004402FD" w:rsidRPr="00042852" w:rsidRDefault="004402FD" w:rsidP="004402FD">
      <w:pPr>
        <w:pStyle w:val="NormalWeb"/>
        <w:jc w:val="both"/>
        <w:rPr>
          <w:rFonts w:asciiTheme="minorHAnsi" w:hAnsiTheme="minorHAnsi" w:cstheme="minorHAnsi"/>
          <w:color w:val="595959" w:themeColor="text1" w:themeTint="A6"/>
          <w:sz w:val="22"/>
          <w:szCs w:val="22"/>
        </w:rPr>
      </w:pPr>
      <w:r w:rsidRPr="00042852">
        <w:rPr>
          <w:rFonts w:asciiTheme="minorHAnsi" w:hAnsiTheme="minorHAnsi" w:cstheme="minorHAnsi"/>
          <w:color w:val="595959" w:themeColor="text1" w:themeTint="A6"/>
          <w:sz w:val="22"/>
          <w:szCs w:val="22"/>
        </w:rPr>
        <w:t>Si vemos el estado run, veremos que tiene añadido e</w:t>
      </w:r>
      <w:r w:rsidRPr="00042852">
        <w:rPr>
          <w:rFonts w:asciiTheme="minorHAnsi" w:hAnsiTheme="minorHAnsi" w:cstheme="minorHAnsi"/>
          <w:color w:val="595959" w:themeColor="text1" w:themeTint="A6"/>
          <w:sz w:val="22"/>
          <w:szCs w:val="22"/>
        </w:rPr>
        <w:t xml:space="preserve">l script </w:t>
      </w:r>
      <w:proofErr w:type="spellStart"/>
      <w:r w:rsidRPr="00042852">
        <w:rPr>
          <w:rStyle w:val="CdigoHTML"/>
          <w:rFonts w:asciiTheme="minorHAnsi" w:hAnsiTheme="minorHAnsi" w:cstheme="minorHAnsi"/>
          <w:color w:val="595959" w:themeColor="text1" w:themeTint="A6"/>
          <w:sz w:val="22"/>
          <w:szCs w:val="22"/>
        </w:rPr>
        <w:t>ChaseState</w:t>
      </w:r>
      <w:proofErr w:type="spellEnd"/>
      <w:r w:rsidRPr="00042852">
        <w:rPr>
          <w:rFonts w:asciiTheme="minorHAnsi" w:hAnsiTheme="minorHAnsi" w:cstheme="minorHAnsi"/>
          <w:color w:val="595959" w:themeColor="text1" w:themeTint="A6"/>
          <w:sz w:val="22"/>
          <w:szCs w:val="22"/>
        </w:rPr>
        <w:t xml:space="preserve"> es un comportamiento personalizado para agentes de IA en Unity que define cómo el agente persigue al jugador y reacciona cuando está lo suficientemente cerca para atacar. Este script se integra con el sistema de animaciones de Unity mediante la herencia de </w:t>
      </w:r>
      <w:proofErr w:type="spellStart"/>
      <w:r w:rsidRPr="00042852">
        <w:rPr>
          <w:rStyle w:val="CdigoHTML"/>
          <w:rFonts w:asciiTheme="minorHAnsi" w:hAnsiTheme="minorHAnsi" w:cstheme="minorHAnsi"/>
          <w:color w:val="595959" w:themeColor="text1" w:themeTint="A6"/>
          <w:sz w:val="22"/>
          <w:szCs w:val="22"/>
        </w:rPr>
        <w:t>StateMachineBehaviour</w:t>
      </w:r>
      <w:proofErr w:type="spellEnd"/>
      <w:r w:rsidRPr="00042852">
        <w:rPr>
          <w:rFonts w:asciiTheme="minorHAnsi" w:hAnsiTheme="minorHAnsi" w:cstheme="minorHAnsi"/>
          <w:color w:val="595959" w:themeColor="text1" w:themeTint="A6"/>
          <w:sz w:val="22"/>
          <w:szCs w:val="22"/>
        </w:rPr>
        <w:t>, permitiendo transiciones suaves entre estados.</w:t>
      </w:r>
    </w:p>
    <w:p w14:paraId="19E8DC00" w14:textId="77777777" w:rsidR="004402FD" w:rsidRPr="004402FD" w:rsidRDefault="004402FD" w:rsidP="004402FD">
      <w:pPr>
        <w:pStyle w:val="Ttulo4"/>
        <w:jc w:val="both"/>
        <w:rPr>
          <w:rFonts w:asciiTheme="minorHAnsi" w:hAnsiTheme="minorHAnsi" w:cstheme="minorHAnsi"/>
          <w:i w:val="0"/>
          <w:iCs w:val="0"/>
        </w:rPr>
      </w:pPr>
      <w:r w:rsidRPr="004402FD">
        <w:rPr>
          <w:rFonts w:asciiTheme="minorHAnsi" w:hAnsiTheme="minorHAnsi" w:cstheme="minorHAnsi"/>
          <w:i w:val="0"/>
          <w:iCs w:val="0"/>
        </w:rPr>
        <w:t>Funcionalidad Principal</w:t>
      </w:r>
    </w:p>
    <w:p w14:paraId="154CA6D2" w14:textId="77777777" w:rsidR="004402FD" w:rsidRPr="004402FD" w:rsidRDefault="004402FD" w:rsidP="004402FD">
      <w:pPr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4402FD">
        <w:rPr>
          <w:rStyle w:val="Textoennegrita"/>
          <w:rFonts w:cstheme="minorHAnsi"/>
        </w:rPr>
        <w:t>Persecución del Jugador:</w:t>
      </w:r>
      <w:r w:rsidRPr="004402FD">
        <w:rPr>
          <w:rFonts w:cstheme="minorHAnsi"/>
        </w:rPr>
        <w:t xml:space="preserve"> El agente persigue continuamente al jugador.</w:t>
      </w:r>
    </w:p>
    <w:p w14:paraId="38A89052" w14:textId="77777777" w:rsidR="004402FD" w:rsidRPr="004402FD" w:rsidRDefault="004402FD" w:rsidP="004402FD">
      <w:pPr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4402FD">
        <w:rPr>
          <w:rStyle w:val="Textoennegrita"/>
          <w:rFonts w:cstheme="minorHAnsi"/>
        </w:rPr>
        <w:t>Transición a Estado de Ataque:</w:t>
      </w:r>
      <w:r w:rsidRPr="004402FD">
        <w:rPr>
          <w:rFonts w:cstheme="minorHAnsi"/>
        </w:rPr>
        <w:t xml:space="preserve"> Si el agente se acerca lo suficiente al jugador, cambia su comportamiento para iniciar un ataque.</w:t>
      </w:r>
    </w:p>
    <w:p w14:paraId="35B55EF3" w14:textId="77777777" w:rsidR="004402FD" w:rsidRPr="004402FD" w:rsidRDefault="004402FD" w:rsidP="004402FD">
      <w:pPr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4402FD">
        <w:rPr>
          <w:rStyle w:val="Textoennegrita"/>
          <w:rFonts w:cstheme="minorHAnsi"/>
        </w:rPr>
        <w:t>Actualización del Animador:</w:t>
      </w:r>
      <w:r w:rsidRPr="004402FD">
        <w:rPr>
          <w:rFonts w:cstheme="minorHAnsi"/>
        </w:rPr>
        <w:t xml:space="preserve"> Dependiendo de la distancia al jugador, se actualizan los parámetros del animador (</w:t>
      </w:r>
      <w:proofErr w:type="spellStart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isRunning</w:t>
      </w:r>
      <w:proofErr w:type="spellEnd"/>
      <w:r w:rsidRPr="004402FD">
        <w:rPr>
          <w:rFonts w:cstheme="minorHAnsi"/>
        </w:rPr>
        <w:t xml:space="preserve">, </w:t>
      </w:r>
      <w:proofErr w:type="spellStart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isAttacking</w:t>
      </w:r>
      <w:proofErr w:type="spellEnd"/>
      <w:r w:rsidRPr="004402FD">
        <w:rPr>
          <w:rFonts w:cstheme="minorHAnsi"/>
        </w:rPr>
        <w:t>) para reflejar visualmente estos estados.</w:t>
      </w:r>
    </w:p>
    <w:p w14:paraId="0A085CDC" w14:textId="77777777" w:rsidR="004402FD" w:rsidRPr="004402FD" w:rsidRDefault="004402FD" w:rsidP="004402FD">
      <w:pPr>
        <w:pStyle w:val="Ttulo4"/>
        <w:jc w:val="both"/>
        <w:rPr>
          <w:rFonts w:asciiTheme="minorHAnsi" w:hAnsiTheme="minorHAnsi" w:cstheme="minorHAnsi"/>
          <w:i w:val="0"/>
          <w:iCs w:val="0"/>
        </w:rPr>
      </w:pPr>
      <w:r w:rsidRPr="004402FD">
        <w:rPr>
          <w:rFonts w:asciiTheme="minorHAnsi" w:hAnsiTheme="minorHAnsi" w:cstheme="minorHAnsi"/>
          <w:i w:val="0"/>
          <w:iCs w:val="0"/>
        </w:rPr>
        <w:t>Detalles de Implementación</w:t>
      </w:r>
    </w:p>
    <w:p w14:paraId="7DDF0975" w14:textId="77777777" w:rsidR="004402FD" w:rsidRPr="004402FD" w:rsidRDefault="004402FD" w:rsidP="004402FD">
      <w:pPr>
        <w:pStyle w:val="NormalWeb"/>
        <w:numPr>
          <w:ilvl w:val="0"/>
          <w:numId w:val="12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4402FD">
        <w:rPr>
          <w:rStyle w:val="Textoennegrita"/>
          <w:rFonts w:asciiTheme="minorHAnsi" w:hAnsiTheme="minorHAnsi" w:cstheme="minorHAnsi"/>
          <w:sz w:val="22"/>
          <w:szCs w:val="22"/>
        </w:rPr>
        <w:t>Variables:</w:t>
      </w:r>
    </w:p>
    <w:p w14:paraId="707ACDC7" w14:textId="77777777" w:rsidR="004402FD" w:rsidRPr="004402FD" w:rsidRDefault="004402FD" w:rsidP="004402FD">
      <w:pPr>
        <w:numPr>
          <w:ilvl w:val="1"/>
          <w:numId w:val="12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NavMeshAgent</w:t>
      </w:r>
      <w:proofErr w:type="spellEnd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 xml:space="preserve"> </w:t>
      </w:r>
      <w:proofErr w:type="spellStart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agent</w:t>
      </w:r>
      <w:proofErr w:type="spellEnd"/>
      <w:r w:rsidRPr="004402FD">
        <w:rPr>
          <w:rFonts w:cstheme="minorHAnsi"/>
        </w:rPr>
        <w:t>: Componente de Unity que maneja el movimiento del agente en una malla de navegación.</w:t>
      </w:r>
    </w:p>
    <w:p w14:paraId="32354A4C" w14:textId="77777777" w:rsidR="004402FD" w:rsidRPr="004402FD" w:rsidRDefault="004402FD" w:rsidP="004402FD">
      <w:pPr>
        <w:numPr>
          <w:ilvl w:val="1"/>
          <w:numId w:val="12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Transform</w:t>
      </w:r>
      <w:proofErr w:type="spellEnd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 xml:space="preserve"> </w:t>
      </w:r>
      <w:proofErr w:type="spellStart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player</w:t>
      </w:r>
      <w:proofErr w:type="spellEnd"/>
      <w:r w:rsidRPr="004402FD">
        <w:rPr>
          <w:rFonts w:cstheme="minorHAnsi"/>
        </w:rPr>
        <w:t xml:space="preserve">: </w:t>
      </w:r>
      <w:proofErr w:type="spellStart"/>
      <w:r w:rsidRPr="004402FD">
        <w:rPr>
          <w:rFonts w:cstheme="minorHAnsi"/>
        </w:rPr>
        <w:t>Transform</w:t>
      </w:r>
      <w:proofErr w:type="spellEnd"/>
      <w:r w:rsidRPr="004402FD">
        <w:rPr>
          <w:rFonts w:cstheme="minorHAnsi"/>
        </w:rPr>
        <w:t xml:space="preserve"> del jugador para calcular la distancia y establecer el destino.</w:t>
      </w:r>
    </w:p>
    <w:p w14:paraId="41701AF4" w14:textId="77777777" w:rsidR="004402FD" w:rsidRPr="004402FD" w:rsidRDefault="004402FD" w:rsidP="004402FD">
      <w:pPr>
        <w:pStyle w:val="NormalWeb"/>
        <w:numPr>
          <w:ilvl w:val="0"/>
          <w:numId w:val="12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4402FD">
        <w:rPr>
          <w:rStyle w:val="Textoennegrita"/>
          <w:rFonts w:asciiTheme="minorHAnsi" w:hAnsiTheme="minorHAnsi" w:cstheme="minorHAnsi"/>
          <w:sz w:val="22"/>
          <w:szCs w:val="22"/>
        </w:rPr>
        <w:t>Métodos Sobrecargados:</w:t>
      </w:r>
    </w:p>
    <w:p w14:paraId="04C6D836" w14:textId="77777777" w:rsidR="004402FD" w:rsidRPr="004402FD" w:rsidRDefault="004402FD" w:rsidP="004402FD">
      <w:pPr>
        <w:pStyle w:val="NormalWeb"/>
        <w:numPr>
          <w:ilvl w:val="1"/>
          <w:numId w:val="12"/>
        </w:numPr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4402FD">
        <w:rPr>
          <w:rStyle w:val="CdigoHTML"/>
          <w:rFonts w:asciiTheme="minorHAnsi" w:hAnsiTheme="minorHAnsi" w:cstheme="minorHAnsi"/>
          <w:sz w:val="22"/>
          <w:szCs w:val="22"/>
        </w:rPr>
        <w:t>OnStateEnter</w:t>
      </w:r>
      <w:proofErr w:type="spellEnd"/>
      <w:r w:rsidRPr="004402FD">
        <w:rPr>
          <w:rFonts w:asciiTheme="minorHAnsi" w:hAnsiTheme="minorHAnsi" w:cstheme="minorHAnsi"/>
          <w:sz w:val="22"/>
          <w:szCs w:val="22"/>
        </w:rPr>
        <w:t>:</w:t>
      </w:r>
    </w:p>
    <w:p w14:paraId="5B6153BA" w14:textId="77777777" w:rsidR="004402FD" w:rsidRPr="004402FD" w:rsidRDefault="004402FD" w:rsidP="004402FD">
      <w:pPr>
        <w:numPr>
          <w:ilvl w:val="2"/>
          <w:numId w:val="12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4402FD">
        <w:rPr>
          <w:rFonts w:cstheme="minorHAnsi"/>
        </w:rPr>
        <w:t xml:space="preserve">Se obtiene el componente </w:t>
      </w:r>
      <w:proofErr w:type="spellStart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NavMeshAgent</w:t>
      </w:r>
      <w:proofErr w:type="spellEnd"/>
      <w:r w:rsidRPr="004402FD">
        <w:rPr>
          <w:rFonts w:cstheme="minorHAnsi"/>
        </w:rPr>
        <w:t xml:space="preserve"> del agente.</w:t>
      </w:r>
    </w:p>
    <w:p w14:paraId="3FD5E4AE" w14:textId="77777777" w:rsidR="004402FD" w:rsidRPr="004402FD" w:rsidRDefault="004402FD" w:rsidP="004402FD">
      <w:pPr>
        <w:numPr>
          <w:ilvl w:val="2"/>
          <w:numId w:val="12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4402FD">
        <w:rPr>
          <w:rFonts w:cstheme="minorHAnsi"/>
        </w:rPr>
        <w:t>Se encuentra la posición del jugador.</w:t>
      </w:r>
    </w:p>
    <w:p w14:paraId="0BB2C673" w14:textId="77777777" w:rsidR="004402FD" w:rsidRPr="004402FD" w:rsidRDefault="004402FD" w:rsidP="004402FD">
      <w:pPr>
        <w:numPr>
          <w:ilvl w:val="2"/>
          <w:numId w:val="12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4402FD">
        <w:rPr>
          <w:rFonts w:cstheme="minorHAnsi"/>
        </w:rPr>
        <w:t>Se ajusta la velocidad del agente para la persecución (</w:t>
      </w:r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3.5f</w:t>
      </w:r>
      <w:r w:rsidRPr="004402FD">
        <w:rPr>
          <w:rFonts w:cstheme="minorHAnsi"/>
        </w:rPr>
        <w:t>).</w:t>
      </w:r>
    </w:p>
    <w:p w14:paraId="6473D815" w14:textId="77777777" w:rsidR="004402FD" w:rsidRPr="004402FD" w:rsidRDefault="004402FD" w:rsidP="004402FD">
      <w:pPr>
        <w:pStyle w:val="NormalWeb"/>
        <w:numPr>
          <w:ilvl w:val="1"/>
          <w:numId w:val="12"/>
        </w:numPr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4402FD">
        <w:rPr>
          <w:rStyle w:val="CdigoHTML"/>
          <w:rFonts w:asciiTheme="minorHAnsi" w:hAnsiTheme="minorHAnsi" w:cstheme="minorHAnsi"/>
          <w:sz w:val="22"/>
          <w:szCs w:val="22"/>
        </w:rPr>
        <w:t>OnStateUpdate</w:t>
      </w:r>
      <w:proofErr w:type="spellEnd"/>
      <w:r w:rsidRPr="004402FD">
        <w:rPr>
          <w:rFonts w:asciiTheme="minorHAnsi" w:hAnsiTheme="minorHAnsi" w:cstheme="minorHAnsi"/>
          <w:sz w:val="22"/>
          <w:szCs w:val="22"/>
        </w:rPr>
        <w:t>:</w:t>
      </w:r>
    </w:p>
    <w:p w14:paraId="4B358135" w14:textId="77777777" w:rsidR="004402FD" w:rsidRPr="004402FD" w:rsidRDefault="004402FD" w:rsidP="004402FD">
      <w:pPr>
        <w:numPr>
          <w:ilvl w:val="2"/>
          <w:numId w:val="12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4402FD">
        <w:rPr>
          <w:rFonts w:cstheme="minorHAnsi"/>
        </w:rPr>
        <w:t>Se establece la posición del jugador como el destino del agente.</w:t>
      </w:r>
    </w:p>
    <w:p w14:paraId="5EAAB774" w14:textId="77777777" w:rsidR="004402FD" w:rsidRPr="004402FD" w:rsidRDefault="004402FD" w:rsidP="004402FD">
      <w:pPr>
        <w:numPr>
          <w:ilvl w:val="2"/>
          <w:numId w:val="12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4402FD">
        <w:rPr>
          <w:rFonts w:cstheme="minorHAnsi"/>
        </w:rPr>
        <w:t>Se calcula la distancia entre el jugador y el agente.</w:t>
      </w:r>
    </w:p>
    <w:p w14:paraId="564CB7E1" w14:textId="77777777" w:rsidR="004402FD" w:rsidRPr="004402FD" w:rsidRDefault="004402FD" w:rsidP="004402FD">
      <w:pPr>
        <w:numPr>
          <w:ilvl w:val="2"/>
          <w:numId w:val="12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4402FD">
        <w:rPr>
          <w:rFonts w:cstheme="minorHAnsi"/>
        </w:rPr>
        <w:t xml:space="preserve">Si la distancia es mayor a 15 unidades, se desactiva el parámetro </w:t>
      </w:r>
      <w:proofErr w:type="spellStart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isRunning</w:t>
      </w:r>
      <w:proofErr w:type="spellEnd"/>
      <w:r w:rsidRPr="004402FD">
        <w:rPr>
          <w:rFonts w:cstheme="minorHAnsi"/>
        </w:rPr>
        <w:t xml:space="preserve"> del animador.</w:t>
      </w:r>
    </w:p>
    <w:p w14:paraId="58370B4D" w14:textId="77777777" w:rsidR="004402FD" w:rsidRPr="004402FD" w:rsidRDefault="004402FD" w:rsidP="004402FD">
      <w:pPr>
        <w:numPr>
          <w:ilvl w:val="2"/>
          <w:numId w:val="12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4402FD">
        <w:rPr>
          <w:rFonts w:cstheme="minorHAnsi"/>
        </w:rPr>
        <w:t xml:space="preserve">Si la distancia es menor a </w:t>
      </w:r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2.5</w:t>
      </w:r>
      <w:r w:rsidRPr="004402FD">
        <w:rPr>
          <w:rFonts w:cstheme="minorHAnsi"/>
        </w:rPr>
        <w:t xml:space="preserve"> unidades, se activa el parámetro </w:t>
      </w:r>
      <w:proofErr w:type="spellStart"/>
      <w:r w:rsidRPr="004402FD">
        <w:rPr>
          <w:rStyle w:val="CdigoHTML"/>
          <w:rFonts w:asciiTheme="minorHAnsi" w:eastAsiaTheme="minorHAnsi" w:hAnsiTheme="minorHAnsi" w:cstheme="minorHAnsi"/>
          <w:sz w:val="22"/>
          <w:szCs w:val="22"/>
        </w:rPr>
        <w:t>isAttacking</w:t>
      </w:r>
      <w:proofErr w:type="spellEnd"/>
      <w:r w:rsidRPr="004402FD">
        <w:rPr>
          <w:rFonts w:cstheme="minorHAnsi"/>
        </w:rPr>
        <w:t xml:space="preserve"> del animador.</w:t>
      </w:r>
    </w:p>
    <w:p w14:paraId="52B97DA3" w14:textId="77777777" w:rsidR="004402FD" w:rsidRPr="004402FD" w:rsidRDefault="004402FD" w:rsidP="004402FD">
      <w:pPr>
        <w:pStyle w:val="NormalWeb"/>
        <w:numPr>
          <w:ilvl w:val="1"/>
          <w:numId w:val="12"/>
        </w:numPr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4402FD">
        <w:rPr>
          <w:rStyle w:val="CdigoHTML"/>
          <w:rFonts w:asciiTheme="minorHAnsi" w:hAnsiTheme="minorHAnsi" w:cstheme="minorHAnsi"/>
          <w:sz w:val="22"/>
          <w:szCs w:val="22"/>
        </w:rPr>
        <w:t>OnStateExit</w:t>
      </w:r>
      <w:proofErr w:type="spellEnd"/>
      <w:r w:rsidRPr="004402FD">
        <w:rPr>
          <w:rFonts w:asciiTheme="minorHAnsi" w:hAnsiTheme="minorHAnsi" w:cstheme="minorHAnsi"/>
          <w:sz w:val="22"/>
          <w:szCs w:val="22"/>
        </w:rPr>
        <w:t>:</w:t>
      </w:r>
    </w:p>
    <w:p w14:paraId="3115A8F0" w14:textId="77777777" w:rsidR="004402FD" w:rsidRDefault="004402FD" w:rsidP="004402FD">
      <w:pPr>
        <w:numPr>
          <w:ilvl w:val="2"/>
          <w:numId w:val="12"/>
        </w:numPr>
        <w:spacing w:before="100" w:beforeAutospacing="1" w:after="100" w:afterAutospacing="1" w:line="240" w:lineRule="auto"/>
        <w:jc w:val="both"/>
      </w:pPr>
      <w:r w:rsidRPr="004402FD">
        <w:rPr>
          <w:rFonts w:cstheme="minorHAnsi"/>
        </w:rPr>
        <w:lastRenderedPageBreak/>
        <w:t>Se detiene el movimiento del agente estableciendo su posición actual como destino.</w:t>
      </w:r>
    </w:p>
    <w:p w14:paraId="732CF3BA" w14:textId="7EA2D907" w:rsidR="00D613F5" w:rsidRDefault="002D6116" w:rsidP="004402FD">
      <w:pPr>
        <w:jc w:val="both"/>
        <w:rPr>
          <w:b/>
          <w:bCs/>
          <w:sz w:val="28"/>
          <w:szCs w:val="28"/>
        </w:rPr>
      </w:pPr>
      <w:r w:rsidRPr="002D6116">
        <w:rPr>
          <w:b/>
          <w:bCs/>
          <w:sz w:val="28"/>
          <w:szCs w:val="28"/>
        </w:rPr>
        <w:t>Estado ATTACK</w:t>
      </w:r>
      <w:r>
        <w:rPr>
          <w:b/>
          <w:bCs/>
          <w:sz w:val="28"/>
          <w:szCs w:val="28"/>
        </w:rPr>
        <w:t>:</w:t>
      </w:r>
    </w:p>
    <w:p w14:paraId="78FB6798" w14:textId="77777777" w:rsidR="00E4228E" w:rsidRPr="00E4228E" w:rsidRDefault="00E4228E" w:rsidP="00E4228E">
      <w:pPr>
        <w:pStyle w:val="Ttulo4"/>
        <w:jc w:val="both"/>
        <w:rPr>
          <w:rFonts w:asciiTheme="minorHAnsi" w:hAnsiTheme="minorHAnsi" w:cstheme="minorHAnsi"/>
          <w:i w:val="0"/>
          <w:iCs w:val="0"/>
        </w:rPr>
      </w:pPr>
      <w:r w:rsidRPr="00E4228E">
        <w:rPr>
          <w:rFonts w:asciiTheme="minorHAnsi" w:hAnsiTheme="minorHAnsi" w:cstheme="minorHAnsi"/>
          <w:i w:val="0"/>
          <w:iCs w:val="0"/>
        </w:rPr>
        <w:t>Funcionalidad Principal</w:t>
      </w:r>
    </w:p>
    <w:p w14:paraId="5FC22AB4" w14:textId="77777777" w:rsidR="00E4228E" w:rsidRPr="00E4228E" w:rsidRDefault="00E4228E" w:rsidP="00E4228E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E4228E">
        <w:rPr>
          <w:rStyle w:val="Textoennegrita"/>
          <w:rFonts w:cstheme="minorHAnsi"/>
          <w:b w:val="0"/>
          <w:bCs w:val="0"/>
        </w:rPr>
        <w:t>Orientación hacia el Jugador:</w:t>
      </w:r>
      <w:r w:rsidRPr="00E4228E">
        <w:rPr>
          <w:rFonts w:cstheme="minorHAnsi"/>
        </w:rPr>
        <w:t xml:space="preserve"> El agente se orienta continuamente hacia el jugador.</w:t>
      </w:r>
    </w:p>
    <w:p w14:paraId="36ED183A" w14:textId="77777777" w:rsidR="00E4228E" w:rsidRPr="00E4228E" w:rsidRDefault="00E4228E" w:rsidP="00E4228E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E4228E">
        <w:rPr>
          <w:rStyle w:val="Textoennegrita"/>
          <w:rFonts w:cstheme="minorHAnsi"/>
          <w:b w:val="0"/>
          <w:bCs w:val="0"/>
        </w:rPr>
        <w:t>Detección de Proximidad:</w:t>
      </w:r>
      <w:r w:rsidRPr="00E4228E">
        <w:rPr>
          <w:rFonts w:cstheme="minorHAnsi"/>
        </w:rPr>
        <w:t xml:space="preserve"> Si el jugador está lo suficientemente cerca, el agente intentará atacar.</w:t>
      </w:r>
    </w:p>
    <w:p w14:paraId="40C744EF" w14:textId="77777777" w:rsidR="00E4228E" w:rsidRPr="00E4228E" w:rsidRDefault="00E4228E" w:rsidP="00E4228E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E4228E">
        <w:rPr>
          <w:rStyle w:val="Textoennegrita"/>
          <w:rFonts w:cstheme="minorHAnsi"/>
          <w:b w:val="0"/>
          <w:bCs w:val="0"/>
        </w:rPr>
        <w:t>Ataque con Retraso:</w:t>
      </w:r>
      <w:r w:rsidRPr="00E4228E">
        <w:rPr>
          <w:rFonts w:cstheme="minorHAnsi"/>
        </w:rPr>
        <w:t xml:space="preserve"> El ataque del agente tiene un retraso configurado para no ocurrir continuamente.</w:t>
      </w:r>
    </w:p>
    <w:p w14:paraId="37AC52D3" w14:textId="77777777" w:rsidR="00E4228E" w:rsidRPr="00E4228E" w:rsidRDefault="00E4228E" w:rsidP="00E4228E">
      <w:pPr>
        <w:numPr>
          <w:ilvl w:val="0"/>
          <w:numId w:val="13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E4228E">
        <w:rPr>
          <w:rStyle w:val="Textoennegrita"/>
          <w:rFonts w:cstheme="minorHAnsi"/>
          <w:b w:val="0"/>
          <w:bCs w:val="0"/>
        </w:rPr>
        <w:t>Actualización del Animador:</w:t>
      </w:r>
      <w:r w:rsidRPr="00E4228E">
        <w:rPr>
          <w:rFonts w:cstheme="minorHAnsi"/>
        </w:rPr>
        <w:t xml:space="preserve"> Dependiendo de la distancia al jugador, se actualiza el parámetro del animador (</w:t>
      </w:r>
      <w:proofErr w:type="spellStart"/>
      <w:r w:rsidRPr="00E4228E">
        <w:rPr>
          <w:rStyle w:val="CdigoHTML"/>
          <w:rFonts w:asciiTheme="minorHAnsi" w:eastAsiaTheme="minorHAnsi" w:hAnsiTheme="minorHAnsi" w:cstheme="minorHAnsi"/>
          <w:sz w:val="22"/>
          <w:szCs w:val="22"/>
        </w:rPr>
        <w:t>isAttacking</w:t>
      </w:r>
      <w:proofErr w:type="spellEnd"/>
      <w:r w:rsidRPr="00E4228E">
        <w:rPr>
          <w:rFonts w:cstheme="minorHAnsi"/>
        </w:rPr>
        <w:t>) para reflejar visualmente estos estados.</w:t>
      </w:r>
    </w:p>
    <w:p w14:paraId="68F245DC" w14:textId="77777777" w:rsidR="00E4228E" w:rsidRPr="00E4228E" w:rsidRDefault="00E4228E" w:rsidP="00E4228E">
      <w:pPr>
        <w:pStyle w:val="Ttulo4"/>
        <w:jc w:val="both"/>
        <w:rPr>
          <w:rFonts w:asciiTheme="minorHAnsi" w:hAnsiTheme="minorHAnsi" w:cstheme="minorHAnsi"/>
          <w:i w:val="0"/>
          <w:iCs w:val="0"/>
        </w:rPr>
      </w:pPr>
      <w:r w:rsidRPr="00E4228E">
        <w:rPr>
          <w:rFonts w:asciiTheme="minorHAnsi" w:hAnsiTheme="minorHAnsi" w:cstheme="minorHAnsi"/>
          <w:i w:val="0"/>
          <w:iCs w:val="0"/>
        </w:rPr>
        <w:t>Detalles de Implementación</w:t>
      </w:r>
    </w:p>
    <w:p w14:paraId="316F07A0" w14:textId="77777777" w:rsidR="00E4228E" w:rsidRPr="00E4228E" w:rsidRDefault="00E4228E" w:rsidP="00E4228E">
      <w:pPr>
        <w:pStyle w:val="NormalWeb"/>
        <w:numPr>
          <w:ilvl w:val="0"/>
          <w:numId w:val="14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E4228E">
        <w:rPr>
          <w:rStyle w:val="Textoennegrita"/>
          <w:rFonts w:asciiTheme="minorHAnsi" w:hAnsiTheme="minorHAnsi" w:cstheme="minorHAnsi"/>
          <w:b w:val="0"/>
          <w:bCs w:val="0"/>
          <w:sz w:val="22"/>
          <w:szCs w:val="22"/>
        </w:rPr>
        <w:t>Variables:</w:t>
      </w:r>
    </w:p>
    <w:p w14:paraId="0B8464E3" w14:textId="77777777" w:rsidR="00E4228E" w:rsidRPr="00E4228E" w:rsidRDefault="00E4228E" w:rsidP="00E4228E">
      <w:pPr>
        <w:numPr>
          <w:ilvl w:val="1"/>
          <w:numId w:val="14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r w:rsidRPr="00E4228E">
        <w:rPr>
          <w:rStyle w:val="CdigoHTML"/>
          <w:rFonts w:asciiTheme="minorHAnsi" w:eastAsiaTheme="minorHAnsi" w:hAnsiTheme="minorHAnsi" w:cstheme="minorHAnsi"/>
          <w:sz w:val="22"/>
          <w:szCs w:val="22"/>
        </w:rPr>
        <w:t>Transform</w:t>
      </w:r>
      <w:proofErr w:type="spellEnd"/>
      <w:r w:rsidRPr="00E4228E">
        <w:rPr>
          <w:rStyle w:val="CdigoHTML"/>
          <w:rFonts w:asciiTheme="minorHAnsi" w:eastAsiaTheme="minorHAnsi" w:hAnsiTheme="minorHAnsi" w:cstheme="minorHAnsi"/>
          <w:sz w:val="22"/>
          <w:szCs w:val="22"/>
        </w:rPr>
        <w:t xml:space="preserve"> </w:t>
      </w:r>
      <w:proofErr w:type="spellStart"/>
      <w:r w:rsidRPr="00E4228E">
        <w:rPr>
          <w:rStyle w:val="CdigoHTML"/>
          <w:rFonts w:asciiTheme="minorHAnsi" w:eastAsiaTheme="minorHAnsi" w:hAnsiTheme="minorHAnsi" w:cstheme="minorHAnsi"/>
          <w:sz w:val="22"/>
          <w:szCs w:val="22"/>
        </w:rPr>
        <w:t>player</w:t>
      </w:r>
      <w:proofErr w:type="spellEnd"/>
      <w:r w:rsidRPr="00E4228E">
        <w:rPr>
          <w:rFonts w:cstheme="minorHAnsi"/>
        </w:rPr>
        <w:t xml:space="preserve">: </w:t>
      </w:r>
      <w:proofErr w:type="spellStart"/>
      <w:r w:rsidRPr="00E4228E">
        <w:rPr>
          <w:rFonts w:cstheme="minorHAnsi"/>
        </w:rPr>
        <w:t>Transform</w:t>
      </w:r>
      <w:proofErr w:type="spellEnd"/>
      <w:r w:rsidRPr="00E4228E">
        <w:rPr>
          <w:rFonts w:cstheme="minorHAnsi"/>
        </w:rPr>
        <w:t xml:space="preserve"> del jugador para calcular la distancia y orientar al agente.</w:t>
      </w:r>
    </w:p>
    <w:p w14:paraId="711F112F" w14:textId="77777777" w:rsidR="00E4228E" w:rsidRPr="00E4228E" w:rsidRDefault="00E4228E" w:rsidP="00E4228E">
      <w:pPr>
        <w:numPr>
          <w:ilvl w:val="1"/>
          <w:numId w:val="14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r w:rsidRPr="00E4228E">
        <w:rPr>
          <w:rStyle w:val="CdigoHTML"/>
          <w:rFonts w:asciiTheme="minorHAnsi" w:eastAsiaTheme="minorHAnsi" w:hAnsiTheme="minorHAnsi" w:cstheme="minorHAnsi"/>
          <w:sz w:val="22"/>
          <w:szCs w:val="22"/>
        </w:rPr>
        <w:t>DateTime</w:t>
      </w:r>
      <w:proofErr w:type="spellEnd"/>
      <w:r w:rsidRPr="00E4228E">
        <w:rPr>
          <w:rStyle w:val="CdigoHTML"/>
          <w:rFonts w:asciiTheme="minorHAnsi" w:eastAsiaTheme="minorHAnsi" w:hAnsiTheme="minorHAnsi" w:cstheme="minorHAnsi"/>
          <w:sz w:val="22"/>
          <w:szCs w:val="22"/>
        </w:rPr>
        <w:t xml:space="preserve"> </w:t>
      </w:r>
      <w:proofErr w:type="spellStart"/>
      <w:r w:rsidRPr="00E4228E">
        <w:rPr>
          <w:rStyle w:val="CdigoHTML"/>
          <w:rFonts w:asciiTheme="minorHAnsi" w:eastAsiaTheme="minorHAnsi" w:hAnsiTheme="minorHAnsi" w:cstheme="minorHAnsi"/>
          <w:sz w:val="22"/>
          <w:szCs w:val="22"/>
        </w:rPr>
        <w:t>lastTimePlayerHit</w:t>
      </w:r>
      <w:proofErr w:type="spellEnd"/>
      <w:r w:rsidRPr="00E4228E">
        <w:rPr>
          <w:rFonts w:cstheme="minorHAnsi"/>
        </w:rPr>
        <w:t>: Almacena la última vez que el jugador fue golpeado.</w:t>
      </w:r>
    </w:p>
    <w:p w14:paraId="4FE3252B" w14:textId="77777777" w:rsidR="00E4228E" w:rsidRPr="00E4228E" w:rsidRDefault="00E4228E" w:rsidP="00E4228E">
      <w:pPr>
        <w:numPr>
          <w:ilvl w:val="1"/>
          <w:numId w:val="14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r w:rsidRPr="00E4228E">
        <w:rPr>
          <w:rStyle w:val="CdigoHTML"/>
          <w:rFonts w:asciiTheme="minorHAnsi" w:eastAsiaTheme="minorHAnsi" w:hAnsiTheme="minorHAnsi" w:cstheme="minorHAnsi"/>
          <w:sz w:val="22"/>
          <w:szCs w:val="22"/>
        </w:rPr>
        <w:t>int</w:t>
      </w:r>
      <w:proofErr w:type="spellEnd"/>
      <w:r w:rsidRPr="00E4228E">
        <w:rPr>
          <w:rStyle w:val="CdigoHTML"/>
          <w:rFonts w:asciiTheme="minorHAnsi" w:eastAsiaTheme="minorHAnsi" w:hAnsiTheme="minorHAnsi" w:cstheme="minorHAnsi"/>
          <w:sz w:val="22"/>
          <w:szCs w:val="22"/>
        </w:rPr>
        <w:t xml:space="preserve"> </w:t>
      </w:r>
      <w:proofErr w:type="spellStart"/>
      <w:r w:rsidRPr="00E4228E">
        <w:rPr>
          <w:rStyle w:val="CdigoHTML"/>
          <w:rFonts w:asciiTheme="minorHAnsi" w:eastAsiaTheme="minorHAnsi" w:hAnsiTheme="minorHAnsi" w:cstheme="minorHAnsi"/>
          <w:sz w:val="22"/>
          <w:szCs w:val="22"/>
        </w:rPr>
        <w:t>playerHitDelayInSeconds</w:t>
      </w:r>
      <w:proofErr w:type="spellEnd"/>
      <w:r w:rsidRPr="00E4228E">
        <w:rPr>
          <w:rFonts w:cstheme="minorHAnsi"/>
        </w:rPr>
        <w:t>: Intervalo de tiempo en segundos entre ataques consecutivos.</w:t>
      </w:r>
    </w:p>
    <w:p w14:paraId="5815CE71" w14:textId="77777777" w:rsidR="00E4228E" w:rsidRPr="00E4228E" w:rsidRDefault="00E4228E" w:rsidP="00E4228E">
      <w:pPr>
        <w:pStyle w:val="NormalWeb"/>
        <w:numPr>
          <w:ilvl w:val="0"/>
          <w:numId w:val="14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E4228E">
        <w:rPr>
          <w:rStyle w:val="Textoennegrita"/>
          <w:rFonts w:asciiTheme="minorHAnsi" w:hAnsiTheme="minorHAnsi" w:cstheme="minorHAnsi"/>
          <w:b w:val="0"/>
          <w:bCs w:val="0"/>
          <w:sz w:val="22"/>
          <w:szCs w:val="22"/>
        </w:rPr>
        <w:t>Métodos Sobrecargados:</w:t>
      </w:r>
    </w:p>
    <w:p w14:paraId="579DAD80" w14:textId="77777777" w:rsidR="00E4228E" w:rsidRPr="00E4228E" w:rsidRDefault="00E4228E" w:rsidP="00E4228E">
      <w:pPr>
        <w:pStyle w:val="NormalWeb"/>
        <w:numPr>
          <w:ilvl w:val="1"/>
          <w:numId w:val="14"/>
        </w:numPr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4228E">
        <w:rPr>
          <w:rStyle w:val="CdigoHTML"/>
          <w:rFonts w:asciiTheme="minorHAnsi" w:hAnsiTheme="minorHAnsi" w:cstheme="minorHAnsi"/>
          <w:sz w:val="22"/>
          <w:szCs w:val="22"/>
        </w:rPr>
        <w:t>OnStateEnter</w:t>
      </w:r>
      <w:proofErr w:type="spellEnd"/>
      <w:r w:rsidRPr="00E4228E">
        <w:rPr>
          <w:rFonts w:asciiTheme="minorHAnsi" w:hAnsiTheme="minorHAnsi" w:cstheme="minorHAnsi"/>
          <w:sz w:val="22"/>
          <w:szCs w:val="22"/>
        </w:rPr>
        <w:t>:</w:t>
      </w:r>
    </w:p>
    <w:p w14:paraId="5715E948" w14:textId="77777777" w:rsidR="00E4228E" w:rsidRPr="00E4228E" w:rsidRDefault="00E4228E" w:rsidP="00E4228E">
      <w:pPr>
        <w:numPr>
          <w:ilvl w:val="2"/>
          <w:numId w:val="14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E4228E">
        <w:rPr>
          <w:rFonts w:cstheme="minorHAnsi"/>
        </w:rPr>
        <w:t>Se obtiene la posición del jugador al iniciar el estado.</w:t>
      </w:r>
    </w:p>
    <w:p w14:paraId="7EA34A91" w14:textId="77777777" w:rsidR="00E4228E" w:rsidRPr="00E4228E" w:rsidRDefault="00E4228E" w:rsidP="00E4228E">
      <w:pPr>
        <w:pStyle w:val="NormalWeb"/>
        <w:numPr>
          <w:ilvl w:val="1"/>
          <w:numId w:val="14"/>
        </w:numPr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4228E">
        <w:rPr>
          <w:rStyle w:val="CdigoHTML"/>
          <w:rFonts w:asciiTheme="minorHAnsi" w:hAnsiTheme="minorHAnsi" w:cstheme="minorHAnsi"/>
          <w:sz w:val="22"/>
          <w:szCs w:val="22"/>
        </w:rPr>
        <w:t>OnStateUpdate</w:t>
      </w:r>
      <w:proofErr w:type="spellEnd"/>
      <w:r w:rsidRPr="00E4228E">
        <w:rPr>
          <w:rFonts w:asciiTheme="minorHAnsi" w:hAnsiTheme="minorHAnsi" w:cstheme="minorHAnsi"/>
          <w:sz w:val="22"/>
          <w:szCs w:val="22"/>
        </w:rPr>
        <w:t>:</w:t>
      </w:r>
    </w:p>
    <w:p w14:paraId="59708D97" w14:textId="77777777" w:rsidR="00E4228E" w:rsidRPr="00E4228E" w:rsidRDefault="00E4228E" w:rsidP="00E4228E">
      <w:pPr>
        <w:numPr>
          <w:ilvl w:val="2"/>
          <w:numId w:val="14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E4228E">
        <w:rPr>
          <w:rFonts w:cstheme="minorHAnsi"/>
        </w:rPr>
        <w:t>El agente se orienta hacia el jugador.</w:t>
      </w:r>
    </w:p>
    <w:p w14:paraId="4DF4CFDE" w14:textId="77777777" w:rsidR="00E4228E" w:rsidRPr="00E4228E" w:rsidRDefault="00E4228E" w:rsidP="00E4228E">
      <w:pPr>
        <w:numPr>
          <w:ilvl w:val="2"/>
          <w:numId w:val="14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E4228E">
        <w:rPr>
          <w:rFonts w:cstheme="minorHAnsi"/>
        </w:rPr>
        <w:t>Se calcula la distancia entre el jugador y el agente.</w:t>
      </w:r>
    </w:p>
    <w:p w14:paraId="43D754B6" w14:textId="77777777" w:rsidR="00E4228E" w:rsidRPr="00E4228E" w:rsidRDefault="00E4228E" w:rsidP="00E4228E">
      <w:pPr>
        <w:numPr>
          <w:ilvl w:val="2"/>
          <w:numId w:val="14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E4228E">
        <w:rPr>
          <w:rFonts w:cstheme="minorHAnsi"/>
        </w:rPr>
        <w:t xml:space="preserve">Si la distancia es mayor a </w:t>
      </w:r>
      <w:r w:rsidRPr="00E4228E">
        <w:rPr>
          <w:rStyle w:val="CdigoHTML"/>
          <w:rFonts w:asciiTheme="minorHAnsi" w:eastAsiaTheme="minorHAnsi" w:hAnsiTheme="minorHAnsi" w:cstheme="minorHAnsi"/>
          <w:sz w:val="22"/>
          <w:szCs w:val="22"/>
        </w:rPr>
        <w:t>3.5</w:t>
      </w:r>
      <w:r w:rsidRPr="00E4228E">
        <w:rPr>
          <w:rFonts w:cstheme="minorHAnsi"/>
        </w:rPr>
        <w:t xml:space="preserve"> unidades, se desactiva el parámetro </w:t>
      </w:r>
      <w:proofErr w:type="spellStart"/>
      <w:r w:rsidRPr="00E4228E">
        <w:rPr>
          <w:rStyle w:val="CdigoHTML"/>
          <w:rFonts w:asciiTheme="minorHAnsi" w:eastAsiaTheme="minorHAnsi" w:hAnsiTheme="minorHAnsi" w:cstheme="minorHAnsi"/>
          <w:sz w:val="22"/>
          <w:szCs w:val="22"/>
        </w:rPr>
        <w:t>isAttacking</w:t>
      </w:r>
      <w:proofErr w:type="spellEnd"/>
      <w:r w:rsidRPr="00E4228E">
        <w:rPr>
          <w:rFonts w:cstheme="minorHAnsi"/>
        </w:rPr>
        <w:t xml:space="preserve"> del animador.</w:t>
      </w:r>
    </w:p>
    <w:p w14:paraId="36D99486" w14:textId="77777777" w:rsidR="00E4228E" w:rsidRPr="00E4228E" w:rsidRDefault="00E4228E" w:rsidP="00E4228E">
      <w:pPr>
        <w:numPr>
          <w:ilvl w:val="2"/>
          <w:numId w:val="14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E4228E">
        <w:rPr>
          <w:rFonts w:cstheme="minorHAnsi"/>
        </w:rPr>
        <w:t xml:space="preserve">Si la distancia es menor o igual a </w:t>
      </w:r>
      <w:r w:rsidRPr="00E4228E">
        <w:rPr>
          <w:rStyle w:val="CdigoHTML"/>
          <w:rFonts w:asciiTheme="minorHAnsi" w:eastAsiaTheme="minorHAnsi" w:hAnsiTheme="minorHAnsi" w:cstheme="minorHAnsi"/>
          <w:sz w:val="22"/>
          <w:szCs w:val="22"/>
        </w:rPr>
        <w:t>3.5</w:t>
      </w:r>
      <w:r w:rsidRPr="00E4228E">
        <w:rPr>
          <w:rFonts w:cstheme="minorHAnsi"/>
        </w:rPr>
        <w:t xml:space="preserve"> unidades, se realiza un </w:t>
      </w:r>
      <w:proofErr w:type="spellStart"/>
      <w:r w:rsidRPr="00E4228E">
        <w:rPr>
          <w:rStyle w:val="CdigoHTML"/>
          <w:rFonts w:asciiTheme="minorHAnsi" w:eastAsiaTheme="minorHAnsi" w:hAnsiTheme="minorHAnsi" w:cstheme="minorHAnsi"/>
          <w:sz w:val="22"/>
          <w:szCs w:val="22"/>
        </w:rPr>
        <w:t>Raycast</w:t>
      </w:r>
      <w:proofErr w:type="spellEnd"/>
      <w:r w:rsidRPr="00E4228E">
        <w:rPr>
          <w:rFonts w:cstheme="minorHAnsi"/>
        </w:rPr>
        <w:t xml:space="preserve"> para detectar si el jugador está dentro del rango de ataque (</w:t>
      </w:r>
      <w:r w:rsidRPr="00E4228E">
        <w:rPr>
          <w:rStyle w:val="CdigoHTML"/>
          <w:rFonts w:asciiTheme="minorHAnsi" w:eastAsiaTheme="minorHAnsi" w:hAnsiTheme="minorHAnsi" w:cstheme="minorHAnsi"/>
          <w:sz w:val="22"/>
          <w:szCs w:val="22"/>
        </w:rPr>
        <w:t>2</w:t>
      </w:r>
      <w:r w:rsidRPr="00E4228E">
        <w:rPr>
          <w:rFonts w:cstheme="minorHAnsi"/>
        </w:rPr>
        <w:t xml:space="preserve"> unidades).</w:t>
      </w:r>
    </w:p>
    <w:p w14:paraId="54239A51" w14:textId="77777777" w:rsidR="00E4228E" w:rsidRPr="00E4228E" w:rsidRDefault="00E4228E" w:rsidP="00E4228E">
      <w:pPr>
        <w:numPr>
          <w:ilvl w:val="2"/>
          <w:numId w:val="14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E4228E">
        <w:rPr>
          <w:rFonts w:cstheme="minorHAnsi"/>
        </w:rPr>
        <w:t xml:space="preserve">Si el </w:t>
      </w:r>
      <w:proofErr w:type="spellStart"/>
      <w:r w:rsidRPr="00E4228E">
        <w:rPr>
          <w:rStyle w:val="CdigoHTML"/>
          <w:rFonts w:asciiTheme="minorHAnsi" w:eastAsiaTheme="minorHAnsi" w:hAnsiTheme="minorHAnsi" w:cstheme="minorHAnsi"/>
          <w:sz w:val="22"/>
          <w:szCs w:val="22"/>
        </w:rPr>
        <w:t>Raycast</w:t>
      </w:r>
      <w:proofErr w:type="spellEnd"/>
      <w:r w:rsidRPr="00E4228E">
        <w:rPr>
          <w:rFonts w:cstheme="minorHAnsi"/>
        </w:rPr>
        <w:t xml:space="preserve"> golpea al jugador y ha pasado el tiempo suficiente desde el último ataque, se aplica daño al jugador utilizando el componente </w:t>
      </w:r>
      <w:proofErr w:type="spellStart"/>
      <w:r w:rsidRPr="00E4228E">
        <w:rPr>
          <w:rStyle w:val="CdigoHTML"/>
          <w:rFonts w:asciiTheme="minorHAnsi" w:eastAsiaTheme="minorHAnsi" w:hAnsiTheme="minorHAnsi" w:cstheme="minorHAnsi"/>
          <w:sz w:val="22"/>
          <w:szCs w:val="22"/>
        </w:rPr>
        <w:t>PlayerController</w:t>
      </w:r>
      <w:proofErr w:type="spellEnd"/>
      <w:r w:rsidRPr="00E4228E">
        <w:rPr>
          <w:rFonts w:cstheme="minorHAnsi"/>
        </w:rPr>
        <w:t>.</w:t>
      </w:r>
    </w:p>
    <w:p w14:paraId="74E3F3C2" w14:textId="77777777" w:rsidR="00E4228E" w:rsidRPr="00E4228E" w:rsidRDefault="00E4228E" w:rsidP="00E4228E">
      <w:pPr>
        <w:pStyle w:val="NormalWeb"/>
        <w:numPr>
          <w:ilvl w:val="1"/>
          <w:numId w:val="14"/>
        </w:numPr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4228E">
        <w:rPr>
          <w:rStyle w:val="CdigoHTML"/>
          <w:rFonts w:asciiTheme="minorHAnsi" w:hAnsiTheme="minorHAnsi" w:cstheme="minorHAnsi"/>
          <w:sz w:val="22"/>
          <w:szCs w:val="22"/>
        </w:rPr>
        <w:t>OnStateExit</w:t>
      </w:r>
      <w:proofErr w:type="spellEnd"/>
      <w:r w:rsidRPr="00E4228E">
        <w:rPr>
          <w:rFonts w:asciiTheme="minorHAnsi" w:hAnsiTheme="minorHAnsi" w:cstheme="minorHAnsi"/>
          <w:sz w:val="22"/>
          <w:szCs w:val="22"/>
        </w:rPr>
        <w:t>:</w:t>
      </w:r>
    </w:p>
    <w:p w14:paraId="680B4D9D" w14:textId="77777777" w:rsidR="00E4228E" w:rsidRDefault="00E4228E" w:rsidP="00E4228E">
      <w:pPr>
        <w:numPr>
          <w:ilvl w:val="2"/>
          <w:numId w:val="14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E4228E">
        <w:rPr>
          <w:rFonts w:cstheme="minorHAnsi"/>
        </w:rPr>
        <w:t xml:space="preserve">Actualmente vacío, pero puede ser utilizado para limpiar o </w:t>
      </w:r>
      <w:proofErr w:type="gramStart"/>
      <w:r w:rsidRPr="00E4228E">
        <w:rPr>
          <w:rFonts w:cstheme="minorHAnsi"/>
        </w:rPr>
        <w:t>resetear</w:t>
      </w:r>
      <w:proofErr w:type="gramEnd"/>
      <w:r w:rsidRPr="00E4228E">
        <w:rPr>
          <w:rFonts w:cstheme="minorHAnsi"/>
        </w:rPr>
        <w:t xml:space="preserve"> variables al salir del estado.</w:t>
      </w:r>
    </w:p>
    <w:p w14:paraId="61C0A566" w14:textId="2897D4D2" w:rsidR="00E4228E" w:rsidRPr="00B068D5" w:rsidRDefault="00E4228E" w:rsidP="00E4228E">
      <w:pPr>
        <w:spacing w:before="100" w:beforeAutospacing="1" w:after="100" w:afterAutospacing="1" w:line="240" w:lineRule="auto"/>
        <w:jc w:val="both"/>
        <w:rPr>
          <w:rFonts w:cstheme="minorHAnsi"/>
        </w:rPr>
      </w:pPr>
      <w:r w:rsidRPr="00B068D5">
        <w:rPr>
          <w:rFonts w:cstheme="minorHAnsi"/>
        </w:rPr>
        <w:t xml:space="preserve">Por último, los estados Die y </w:t>
      </w:r>
      <w:proofErr w:type="spellStart"/>
      <w:r w:rsidRPr="00B068D5">
        <w:rPr>
          <w:rFonts w:cstheme="minorHAnsi"/>
        </w:rPr>
        <w:t>Hurt</w:t>
      </w:r>
      <w:proofErr w:type="spellEnd"/>
      <w:r w:rsidRPr="00B068D5">
        <w:rPr>
          <w:rFonts w:cstheme="minorHAnsi"/>
        </w:rPr>
        <w:t xml:space="preserve">, definen respectivamente el estado de muerte del enemigo y el estado de dañado cuando recibe daño y se activan sus </w:t>
      </w:r>
      <w:proofErr w:type="spellStart"/>
      <w:r w:rsidRPr="00B068D5">
        <w:rPr>
          <w:rFonts w:cstheme="minorHAnsi"/>
        </w:rPr>
        <w:t>triggers</w:t>
      </w:r>
      <w:proofErr w:type="spellEnd"/>
      <w:r w:rsidRPr="00B068D5">
        <w:rPr>
          <w:rFonts w:cstheme="minorHAnsi"/>
        </w:rPr>
        <w:t xml:space="preserve">, controlados ambos en el script </w:t>
      </w:r>
      <w:proofErr w:type="spellStart"/>
      <w:r w:rsidRPr="00B068D5">
        <w:rPr>
          <w:rFonts w:cstheme="minorHAnsi"/>
        </w:rPr>
        <w:t>EnemyCore</w:t>
      </w:r>
      <w:proofErr w:type="spellEnd"/>
      <w:r w:rsidRPr="00B068D5">
        <w:rPr>
          <w:rFonts w:cstheme="minorHAnsi"/>
        </w:rPr>
        <w:t>.</w:t>
      </w:r>
    </w:p>
    <w:p w14:paraId="15A6FC58" w14:textId="2E205DC5" w:rsidR="002D6116" w:rsidRPr="00B068D5" w:rsidRDefault="00326CB2" w:rsidP="004402FD">
      <w:pPr>
        <w:jc w:val="both"/>
      </w:pPr>
      <w:r w:rsidRPr="00B068D5">
        <w:t xml:space="preserve">Por otro lado, también se ha diseñado un algoritmo genético cuyo objetivo es mejorar las características de los enemigos del juego, veámoslo poco a poco: </w:t>
      </w:r>
    </w:p>
    <w:p w14:paraId="30D32213" w14:textId="185FC3CC" w:rsidR="00326CB2" w:rsidRDefault="00326CB2" w:rsidP="004402FD">
      <w:pPr>
        <w:jc w:val="both"/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2388FB82" wp14:editId="2CE71FA9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6457950" cy="2247900"/>
            <wp:effectExtent l="0" t="0" r="0" b="0"/>
            <wp:wrapNone/>
            <wp:docPr id="167739365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67A3E4" w14:textId="65C2637D" w:rsidR="00326CB2" w:rsidRDefault="00326CB2" w:rsidP="004402FD">
      <w:pPr>
        <w:jc w:val="both"/>
      </w:pPr>
    </w:p>
    <w:p w14:paraId="001388A1" w14:textId="77777777" w:rsidR="00326CB2" w:rsidRDefault="00326CB2" w:rsidP="004402FD">
      <w:pPr>
        <w:jc w:val="both"/>
      </w:pPr>
    </w:p>
    <w:p w14:paraId="62153F3B" w14:textId="5A58B68A" w:rsidR="00326CB2" w:rsidRDefault="00326CB2" w:rsidP="004402FD">
      <w:pPr>
        <w:jc w:val="both"/>
      </w:pPr>
    </w:p>
    <w:p w14:paraId="5DB5C7F2" w14:textId="77777777" w:rsidR="00326CB2" w:rsidRDefault="00326CB2" w:rsidP="004402FD">
      <w:pPr>
        <w:jc w:val="both"/>
      </w:pPr>
    </w:p>
    <w:p w14:paraId="08E4CF6A" w14:textId="4645C368" w:rsidR="00326CB2" w:rsidRDefault="00326CB2" w:rsidP="004402FD">
      <w:pPr>
        <w:jc w:val="both"/>
      </w:pPr>
    </w:p>
    <w:p w14:paraId="0E7F4274" w14:textId="77777777" w:rsidR="00326CB2" w:rsidRDefault="00326CB2" w:rsidP="004402FD">
      <w:pPr>
        <w:jc w:val="both"/>
      </w:pPr>
    </w:p>
    <w:p w14:paraId="7E67E27E" w14:textId="77777777" w:rsidR="00326CB2" w:rsidRDefault="00326CB2" w:rsidP="004402FD">
      <w:pPr>
        <w:jc w:val="both"/>
      </w:pPr>
    </w:p>
    <w:p w14:paraId="3E783016" w14:textId="2044C2F8" w:rsidR="00326CB2" w:rsidRDefault="00326CB2" w:rsidP="004402FD">
      <w:pPr>
        <w:jc w:val="both"/>
      </w:pPr>
    </w:p>
    <w:p w14:paraId="6B5BF4CF" w14:textId="77777777" w:rsidR="00326CB2" w:rsidRDefault="00326CB2" w:rsidP="004402FD">
      <w:pPr>
        <w:jc w:val="both"/>
      </w:pPr>
    </w:p>
    <w:p w14:paraId="2295B22B" w14:textId="03FF40CB" w:rsidR="00326CB2" w:rsidRDefault="00326CB2" w:rsidP="004402FD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59E7A40B" wp14:editId="726561EB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6486525" cy="3943350"/>
            <wp:effectExtent l="0" t="0" r="9525" b="0"/>
            <wp:wrapNone/>
            <wp:docPr id="68472693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891C8C" w14:textId="77777777" w:rsidR="00326CB2" w:rsidRDefault="00326CB2" w:rsidP="004402FD">
      <w:pPr>
        <w:jc w:val="both"/>
      </w:pPr>
    </w:p>
    <w:p w14:paraId="10201181" w14:textId="7B0F4DCF" w:rsidR="00326CB2" w:rsidRDefault="00326CB2" w:rsidP="004402FD">
      <w:pPr>
        <w:jc w:val="both"/>
      </w:pPr>
    </w:p>
    <w:p w14:paraId="3F3C1306" w14:textId="0DD6AB3F" w:rsidR="00326CB2" w:rsidRDefault="00326CB2" w:rsidP="004402FD">
      <w:pPr>
        <w:jc w:val="both"/>
      </w:pPr>
    </w:p>
    <w:p w14:paraId="25232EFC" w14:textId="06DC26AD" w:rsidR="00326CB2" w:rsidRDefault="00326CB2" w:rsidP="004402FD">
      <w:pPr>
        <w:jc w:val="both"/>
      </w:pPr>
    </w:p>
    <w:p w14:paraId="6FA77992" w14:textId="6AE2EC0C" w:rsidR="00326CB2" w:rsidRDefault="00326CB2" w:rsidP="004402FD">
      <w:pPr>
        <w:jc w:val="both"/>
      </w:pPr>
    </w:p>
    <w:p w14:paraId="37FB314B" w14:textId="3980FC82" w:rsidR="00326CB2" w:rsidRDefault="00326CB2" w:rsidP="004402FD">
      <w:pPr>
        <w:jc w:val="both"/>
      </w:pPr>
    </w:p>
    <w:p w14:paraId="788D809B" w14:textId="1860D60F" w:rsidR="00326CB2" w:rsidRDefault="00326CB2" w:rsidP="004402FD">
      <w:pPr>
        <w:jc w:val="both"/>
      </w:pPr>
    </w:p>
    <w:p w14:paraId="76652693" w14:textId="4E5E20FF" w:rsidR="00326CB2" w:rsidRDefault="00326CB2" w:rsidP="004402FD">
      <w:pPr>
        <w:jc w:val="both"/>
      </w:pPr>
    </w:p>
    <w:p w14:paraId="22753A44" w14:textId="77777777" w:rsidR="00326CB2" w:rsidRDefault="00326CB2" w:rsidP="004402FD">
      <w:pPr>
        <w:jc w:val="both"/>
      </w:pPr>
    </w:p>
    <w:p w14:paraId="3CEFFCA5" w14:textId="19A8C5C4" w:rsidR="00326CB2" w:rsidRDefault="00326CB2" w:rsidP="004402FD">
      <w:pPr>
        <w:jc w:val="both"/>
      </w:pPr>
    </w:p>
    <w:p w14:paraId="135301E5" w14:textId="77777777" w:rsidR="00326CB2" w:rsidRDefault="00326CB2" w:rsidP="004402FD">
      <w:pPr>
        <w:jc w:val="both"/>
      </w:pPr>
    </w:p>
    <w:p w14:paraId="29204A45" w14:textId="361A596C" w:rsidR="00326CB2" w:rsidRDefault="00326CB2" w:rsidP="004402FD">
      <w:pPr>
        <w:jc w:val="both"/>
      </w:pPr>
    </w:p>
    <w:p w14:paraId="364B92E9" w14:textId="19795939" w:rsidR="00326CB2" w:rsidRDefault="00326CB2" w:rsidP="004402FD">
      <w:pPr>
        <w:jc w:val="both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25400E44" wp14:editId="3C3E4DB6">
            <wp:simplePos x="0" y="0"/>
            <wp:positionH relativeFrom="margin">
              <wp:align>right</wp:align>
            </wp:positionH>
            <wp:positionV relativeFrom="paragraph">
              <wp:posOffset>265430</wp:posOffset>
            </wp:positionV>
            <wp:extent cx="6457950" cy="4505325"/>
            <wp:effectExtent l="0" t="0" r="0" b="9525"/>
            <wp:wrapNone/>
            <wp:docPr id="86198428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936D26" w14:textId="38CFDDB6" w:rsidR="00326CB2" w:rsidRDefault="00326CB2" w:rsidP="004402FD">
      <w:pPr>
        <w:jc w:val="both"/>
      </w:pPr>
    </w:p>
    <w:p w14:paraId="292749D8" w14:textId="77777777" w:rsidR="00326CB2" w:rsidRDefault="00326CB2" w:rsidP="004402FD">
      <w:pPr>
        <w:jc w:val="both"/>
      </w:pPr>
    </w:p>
    <w:p w14:paraId="4D2E9074" w14:textId="77777777" w:rsidR="00326CB2" w:rsidRDefault="00326CB2" w:rsidP="004402FD">
      <w:pPr>
        <w:jc w:val="both"/>
      </w:pPr>
    </w:p>
    <w:p w14:paraId="5AF197D0" w14:textId="77777777" w:rsidR="00326CB2" w:rsidRDefault="00326CB2" w:rsidP="004402FD">
      <w:pPr>
        <w:jc w:val="both"/>
      </w:pPr>
    </w:p>
    <w:p w14:paraId="7180EFE3" w14:textId="77777777" w:rsidR="00326CB2" w:rsidRDefault="00326CB2" w:rsidP="004402FD">
      <w:pPr>
        <w:jc w:val="both"/>
      </w:pPr>
    </w:p>
    <w:p w14:paraId="13C9CC1F" w14:textId="77777777" w:rsidR="00326CB2" w:rsidRDefault="00326CB2" w:rsidP="004402FD">
      <w:pPr>
        <w:jc w:val="both"/>
      </w:pPr>
    </w:p>
    <w:p w14:paraId="3EDDADF3" w14:textId="77777777" w:rsidR="00326CB2" w:rsidRDefault="00326CB2" w:rsidP="004402FD">
      <w:pPr>
        <w:jc w:val="both"/>
      </w:pPr>
    </w:p>
    <w:p w14:paraId="644214A7" w14:textId="77777777" w:rsidR="00326CB2" w:rsidRDefault="00326CB2" w:rsidP="004402FD">
      <w:pPr>
        <w:jc w:val="both"/>
      </w:pPr>
    </w:p>
    <w:p w14:paraId="08FE24E5" w14:textId="77777777" w:rsidR="00326CB2" w:rsidRDefault="00326CB2" w:rsidP="004402FD">
      <w:pPr>
        <w:jc w:val="both"/>
      </w:pPr>
    </w:p>
    <w:p w14:paraId="02C5E03A" w14:textId="77777777" w:rsidR="00326CB2" w:rsidRDefault="00326CB2" w:rsidP="004402FD">
      <w:pPr>
        <w:jc w:val="both"/>
      </w:pPr>
    </w:p>
    <w:p w14:paraId="02B57DF3" w14:textId="77777777" w:rsidR="00326CB2" w:rsidRDefault="00326CB2" w:rsidP="004402FD">
      <w:pPr>
        <w:jc w:val="both"/>
      </w:pPr>
    </w:p>
    <w:p w14:paraId="29A10E90" w14:textId="77777777" w:rsidR="00326CB2" w:rsidRDefault="00326CB2" w:rsidP="004402FD">
      <w:pPr>
        <w:jc w:val="both"/>
      </w:pPr>
    </w:p>
    <w:p w14:paraId="17BB8F85" w14:textId="77777777" w:rsidR="00326CB2" w:rsidRDefault="00326CB2" w:rsidP="004402FD">
      <w:pPr>
        <w:jc w:val="both"/>
      </w:pPr>
    </w:p>
    <w:p w14:paraId="1C4FF400" w14:textId="3CB0CA43" w:rsidR="00326CB2" w:rsidRDefault="00326CB2" w:rsidP="004402FD">
      <w:pPr>
        <w:jc w:val="both"/>
      </w:pPr>
    </w:p>
    <w:p w14:paraId="6B92818D" w14:textId="58BCC2B2" w:rsidR="00326CB2" w:rsidRDefault="00326CB2" w:rsidP="004402FD">
      <w:pPr>
        <w:jc w:val="both"/>
      </w:pPr>
    </w:p>
    <w:p w14:paraId="2D9ACFBC" w14:textId="77777777" w:rsidR="00326CB2" w:rsidRDefault="00326CB2" w:rsidP="004402FD">
      <w:pPr>
        <w:jc w:val="both"/>
      </w:pPr>
    </w:p>
    <w:p w14:paraId="4FC3516E" w14:textId="77777777" w:rsidR="00326CB2" w:rsidRDefault="00326CB2" w:rsidP="004402FD">
      <w:pPr>
        <w:jc w:val="both"/>
      </w:pPr>
    </w:p>
    <w:p w14:paraId="12149E96" w14:textId="77777777" w:rsidR="00326CB2" w:rsidRDefault="00326CB2" w:rsidP="004402FD">
      <w:pPr>
        <w:jc w:val="both"/>
      </w:pPr>
    </w:p>
    <w:p w14:paraId="1B766D08" w14:textId="77777777" w:rsidR="00326CB2" w:rsidRPr="009F4659" w:rsidRDefault="00326CB2" w:rsidP="00326CB2">
      <w:pPr>
        <w:pStyle w:val="NormalWeb"/>
        <w:jc w:val="both"/>
        <w:rPr>
          <w:rFonts w:asciiTheme="minorHAnsi" w:hAnsiTheme="minorHAnsi" w:cstheme="minorHAnsi"/>
          <w:color w:val="595959" w:themeColor="text1" w:themeTint="A6"/>
          <w:sz w:val="22"/>
          <w:szCs w:val="22"/>
        </w:rPr>
      </w:pPr>
      <w:r w:rsidRPr="009F4659">
        <w:rPr>
          <w:rFonts w:asciiTheme="minorHAnsi" w:hAnsiTheme="minorHAnsi" w:cstheme="minorHAnsi"/>
          <w:color w:val="595959" w:themeColor="text1" w:themeTint="A6"/>
          <w:sz w:val="22"/>
          <w:szCs w:val="22"/>
        </w:rPr>
        <w:lastRenderedPageBreak/>
        <w:t xml:space="preserve">El script </w:t>
      </w:r>
      <w:proofErr w:type="spellStart"/>
      <w:r w:rsidRPr="009F4659">
        <w:rPr>
          <w:rStyle w:val="CdigoHTML"/>
          <w:rFonts w:asciiTheme="minorHAnsi" w:hAnsiTheme="minorHAnsi" w:cstheme="minorHAnsi"/>
          <w:color w:val="595959" w:themeColor="text1" w:themeTint="A6"/>
          <w:sz w:val="22"/>
          <w:szCs w:val="22"/>
        </w:rPr>
        <w:t>GeneticAlgorithm</w:t>
      </w:r>
      <w:proofErr w:type="spellEnd"/>
      <w:r w:rsidRPr="009F4659">
        <w:rPr>
          <w:rFonts w:asciiTheme="minorHAnsi" w:hAnsiTheme="minorHAnsi" w:cstheme="minorHAnsi"/>
          <w:color w:val="595959" w:themeColor="text1" w:themeTint="A6"/>
          <w:sz w:val="22"/>
          <w:szCs w:val="22"/>
        </w:rPr>
        <w:t xml:space="preserve"> implementa un algoritmo genético para la evolución de una población de enemigos en Unity. Utiliza técnicas de selección, cruce y mutación para mejorar las características de los enemigos a lo largo del tiempo. Este script se adjunta a un objeto de Unity y gestiona la creación y evolución de la población de enemigos.</w:t>
      </w:r>
    </w:p>
    <w:p w14:paraId="29419E2E" w14:textId="77777777" w:rsidR="00326CB2" w:rsidRPr="00326CB2" w:rsidRDefault="00326CB2" w:rsidP="00326CB2">
      <w:pPr>
        <w:pStyle w:val="Ttulo4"/>
        <w:jc w:val="both"/>
        <w:rPr>
          <w:rFonts w:asciiTheme="minorHAnsi" w:hAnsiTheme="minorHAnsi" w:cstheme="minorHAnsi"/>
        </w:rPr>
      </w:pPr>
      <w:r w:rsidRPr="00326CB2">
        <w:rPr>
          <w:rFonts w:asciiTheme="minorHAnsi" w:hAnsiTheme="minorHAnsi" w:cstheme="minorHAnsi"/>
        </w:rPr>
        <w:t>Funcionalidad Principal</w:t>
      </w:r>
    </w:p>
    <w:p w14:paraId="555E0F1F" w14:textId="77777777" w:rsidR="00326CB2" w:rsidRPr="00326CB2" w:rsidRDefault="00326CB2" w:rsidP="00326CB2">
      <w:pPr>
        <w:numPr>
          <w:ilvl w:val="0"/>
          <w:numId w:val="15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326CB2">
        <w:rPr>
          <w:rStyle w:val="Textoennegrita"/>
          <w:rFonts w:cstheme="minorHAnsi"/>
        </w:rPr>
        <w:t>Inicialización de la Población:</w:t>
      </w:r>
      <w:r w:rsidRPr="00326CB2">
        <w:rPr>
          <w:rFonts w:cstheme="minorHAnsi"/>
        </w:rPr>
        <w:t xml:space="preserve"> Crea una población inicial de enemigos con genes aleatorios.</w:t>
      </w:r>
    </w:p>
    <w:p w14:paraId="1476EBE2" w14:textId="77777777" w:rsidR="00326CB2" w:rsidRPr="00326CB2" w:rsidRDefault="00326CB2" w:rsidP="00326CB2">
      <w:pPr>
        <w:numPr>
          <w:ilvl w:val="0"/>
          <w:numId w:val="15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326CB2">
        <w:rPr>
          <w:rStyle w:val="Textoennegrita"/>
          <w:rFonts w:cstheme="minorHAnsi"/>
        </w:rPr>
        <w:t>Evolución de la Población:</w:t>
      </w:r>
      <w:r w:rsidRPr="00326CB2">
        <w:rPr>
          <w:rFonts w:cstheme="minorHAnsi"/>
        </w:rPr>
        <w:t xml:space="preserve"> Cuando la población disminuye por debajo de un umbral, genera una nueva generación de enemigos mediante selección, cruce y mutación.</w:t>
      </w:r>
    </w:p>
    <w:p w14:paraId="31440BDA" w14:textId="77777777" w:rsidR="00326CB2" w:rsidRPr="00326CB2" w:rsidRDefault="00326CB2" w:rsidP="00326CB2">
      <w:pPr>
        <w:numPr>
          <w:ilvl w:val="0"/>
          <w:numId w:val="15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326CB2">
        <w:rPr>
          <w:rStyle w:val="Textoennegrita"/>
          <w:rFonts w:cstheme="minorHAnsi"/>
        </w:rPr>
        <w:t>Selección de Padres:</w:t>
      </w:r>
      <w:r w:rsidRPr="00326CB2">
        <w:rPr>
          <w:rFonts w:cstheme="minorHAnsi"/>
        </w:rPr>
        <w:t xml:space="preserve"> Selecciona padres basados en su aptitud para generar descendencia.</w:t>
      </w:r>
    </w:p>
    <w:p w14:paraId="1A87805E" w14:textId="77777777" w:rsidR="00326CB2" w:rsidRPr="00326CB2" w:rsidRDefault="00326CB2" w:rsidP="00326CB2">
      <w:pPr>
        <w:numPr>
          <w:ilvl w:val="0"/>
          <w:numId w:val="15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326CB2">
        <w:rPr>
          <w:rStyle w:val="Textoennegrita"/>
          <w:rFonts w:cstheme="minorHAnsi"/>
        </w:rPr>
        <w:t>Cruce y Mutación:</w:t>
      </w:r>
      <w:r w:rsidRPr="00326CB2">
        <w:rPr>
          <w:rFonts w:cstheme="minorHAnsi"/>
        </w:rPr>
        <w:t xml:space="preserve"> Combina los genes de dos padres para crear descendencia y aplica mutaciones aleatorias.</w:t>
      </w:r>
    </w:p>
    <w:p w14:paraId="5B544547" w14:textId="77777777" w:rsidR="00326CB2" w:rsidRPr="00326CB2" w:rsidRDefault="00326CB2" w:rsidP="00326CB2">
      <w:pPr>
        <w:pStyle w:val="Ttulo4"/>
        <w:jc w:val="both"/>
        <w:rPr>
          <w:rFonts w:asciiTheme="minorHAnsi" w:hAnsiTheme="minorHAnsi" w:cstheme="minorHAnsi"/>
        </w:rPr>
      </w:pPr>
      <w:r w:rsidRPr="00326CB2">
        <w:rPr>
          <w:rFonts w:asciiTheme="minorHAnsi" w:hAnsiTheme="minorHAnsi" w:cstheme="minorHAnsi"/>
        </w:rPr>
        <w:t>Detalles de Implementación</w:t>
      </w:r>
    </w:p>
    <w:p w14:paraId="4AF2984C" w14:textId="77777777" w:rsidR="00326CB2" w:rsidRPr="00326CB2" w:rsidRDefault="00326CB2" w:rsidP="00326CB2">
      <w:pPr>
        <w:pStyle w:val="NormalWeb"/>
        <w:numPr>
          <w:ilvl w:val="0"/>
          <w:numId w:val="16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326CB2">
        <w:rPr>
          <w:rStyle w:val="Textoennegrita"/>
          <w:rFonts w:asciiTheme="minorHAnsi" w:hAnsiTheme="minorHAnsi" w:cstheme="minorHAnsi"/>
          <w:sz w:val="22"/>
          <w:szCs w:val="22"/>
        </w:rPr>
        <w:t>Variables:</w:t>
      </w:r>
    </w:p>
    <w:p w14:paraId="57C97DD7" w14:textId="77777777" w:rsidR="00326CB2" w:rsidRPr="00326CB2" w:rsidRDefault="00326CB2" w:rsidP="00326CB2">
      <w:pPr>
        <w:numPr>
          <w:ilvl w:val="1"/>
          <w:numId w:val="16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GameObject</w:t>
      </w:r>
      <w:proofErr w:type="spell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 xml:space="preserve"> </w:t>
      </w:r>
      <w:proofErr w:type="spellStart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enemyPrefab</w:t>
      </w:r>
      <w:proofErr w:type="spellEnd"/>
      <w:r w:rsidRPr="00326CB2">
        <w:rPr>
          <w:rFonts w:cstheme="minorHAnsi"/>
        </w:rPr>
        <w:t xml:space="preserve">: </w:t>
      </w:r>
      <w:proofErr w:type="spellStart"/>
      <w:r w:rsidRPr="00326CB2">
        <w:rPr>
          <w:rFonts w:cstheme="minorHAnsi"/>
        </w:rPr>
        <w:t>Prefab</w:t>
      </w:r>
      <w:proofErr w:type="spellEnd"/>
      <w:r w:rsidRPr="00326CB2">
        <w:rPr>
          <w:rFonts w:cstheme="minorHAnsi"/>
        </w:rPr>
        <w:t xml:space="preserve"> del enemigo utilizado para instanciar nuevos enemigos.</w:t>
      </w:r>
    </w:p>
    <w:p w14:paraId="67ED7FF6" w14:textId="77777777" w:rsidR="00326CB2" w:rsidRPr="00326CB2" w:rsidRDefault="00326CB2" w:rsidP="00326CB2">
      <w:pPr>
        <w:numPr>
          <w:ilvl w:val="1"/>
          <w:numId w:val="16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List</w:t>
      </w:r>
      <w:proofErr w:type="spell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&lt;</w:t>
      </w:r>
      <w:proofErr w:type="spellStart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GameObject</w:t>
      </w:r>
      <w:proofErr w:type="spell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 xml:space="preserve">&gt; </w:t>
      </w:r>
      <w:proofErr w:type="spellStart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population</w:t>
      </w:r>
      <w:proofErr w:type="spellEnd"/>
      <w:r w:rsidRPr="00326CB2">
        <w:rPr>
          <w:rFonts w:cstheme="minorHAnsi"/>
        </w:rPr>
        <w:t>: Lista que almacena la población actual de enemigos.</w:t>
      </w:r>
    </w:p>
    <w:p w14:paraId="1D52FEEC" w14:textId="77777777" w:rsidR="00326CB2" w:rsidRPr="00326CB2" w:rsidRDefault="00326CB2" w:rsidP="00326CB2">
      <w:pPr>
        <w:numPr>
          <w:ilvl w:val="1"/>
          <w:numId w:val="16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int</w:t>
      </w:r>
      <w:proofErr w:type="spell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 xml:space="preserve"> </w:t>
      </w:r>
      <w:proofErr w:type="spellStart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populationSize</w:t>
      </w:r>
      <w:proofErr w:type="spellEnd"/>
      <w:r w:rsidRPr="00326CB2">
        <w:rPr>
          <w:rFonts w:cstheme="minorHAnsi"/>
        </w:rPr>
        <w:t>: Tamaño de la población.</w:t>
      </w:r>
    </w:p>
    <w:p w14:paraId="140A758F" w14:textId="77777777" w:rsidR="00326CB2" w:rsidRPr="00326CB2" w:rsidRDefault="00326CB2" w:rsidP="00326CB2">
      <w:pPr>
        <w:numPr>
          <w:ilvl w:val="1"/>
          <w:numId w:val="16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float</w:t>
      </w:r>
      <w:proofErr w:type="spell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 xml:space="preserve"> </w:t>
      </w:r>
      <w:proofErr w:type="spellStart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mutationRate</w:t>
      </w:r>
      <w:proofErr w:type="spellEnd"/>
      <w:r w:rsidRPr="00326CB2">
        <w:rPr>
          <w:rFonts w:cstheme="minorHAnsi"/>
        </w:rPr>
        <w:t>: Tasa de mutación aplicada a los genes de la descendencia.</w:t>
      </w:r>
    </w:p>
    <w:p w14:paraId="704CAFE9" w14:textId="77777777" w:rsidR="00326CB2" w:rsidRPr="00326CB2" w:rsidRDefault="00326CB2" w:rsidP="00326CB2">
      <w:pPr>
        <w:numPr>
          <w:ilvl w:val="1"/>
          <w:numId w:val="16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EnemySpawner</w:t>
      </w:r>
      <w:proofErr w:type="spell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 xml:space="preserve"> </w:t>
      </w:r>
      <w:proofErr w:type="spellStart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spawner</w:t>
      </w:r>
      <w:proofErr w:type="spellEnd"/>
      <w:r w:rsidRPr="00326CB2">
        <w:rPr>
          <w:rFonts w:cstheme="minorHAnsi"/>
        </w:rPr>
        <w:t xml:space="preserve">: Referencia al </w:t>
      </w:r>
      <w:proofErr w:type="spellStart"/>
      <w:r w:rsidRPr="00326CB2">
        <w:rPr>
          <w:rFonts w:cstheme="minorHAnsi"/>
        </w:rPr>
        <w:t>spawner</w:t>
      </w:r>
      <w:proofErr w:type="spellEnd"/>
      <w:r w:rsidRPr="00326CB2">
        <w:rPr>
          <w:rFonts w:cstheme="minorHAnsi"/>
        </w:rPr>
        <w:t xml:space="preserve"> de enemigos para instanciar nuevos enemigos.</w:t>
      </w:r>
    </w:p>
    <w:p w14:paraId="490569FE" w14:textId="77777777" w:rsidR="00326CB2" w:rsidRPr="00326CB2" w:rsidRDefault="00326CB2" w:rsidP="00326CB2">
      <w:pPr>
        <w:pStyle w:val="NormalWeb"/>
        <w:numPr>
          <w:ilvl w:val="0"/>
          <w:numId w:val="16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326CB2">
        <w:rPr>
          <w:rStyle w:val="Textoennegrita"/>
          <w:rFonts w:asciiTheme="minorHAnsi" w:hAnsiTheme="minorHAnsi" w:cstheme="minorHAnsi"/>
          <w:sz w:val="22"/>
          <w:szCs w:val="22"/>
        </w:rPr>
        <w:t>Métodos:</w:t>
      </w:r>
    </w:p>
    <w:p w14:paraId="6FC001EC" w14:textId="77777777" w:rsidR="00326CB2" w:rsidRPr="00326CB2" w:rsidRDefault="00326CB2" w:rsidP="00326CB2">
      <w:pPr>
        <w:numPr>
          <w:ilvl w:val="1"/>
          <w:numId w:val="16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proofErr w:type="gramStart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Start</w:t>
      </w:r>
      <w:proofErr w:type="spell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(</w:t>
      </w:r>
      <w:proofErr w:type="gram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)</w:t>
      </w:r>
      <w:r w:rsidRPr="00326CB2">
        <w:rPr>
          <w:rFonts w:cstheme="minorHAnsi"/>
        </w:rPr>
        <w:t>: Inicializa la población con enemigos instanciados con genes aleatorios.</w:t>
      </w:r>
    </w:p>
    <w:p w14:paraId="3416B3F8" w14:textId="77777777" w:rsidR="00326CB2" w:rsidRPr="00326CB2" w:rsidRDefault="00326CB2" w:rsidP="00326CB2">
      <w:pPr>
        <w:numPr>
          <w:ilvl w:val="1"/>
          <w:numId w:val="16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proofErr w:type="gramStart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Update</w:t>
      </w:r>
      <w:proofErr w:type="spell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(</w:t>
      </w:r>
      <w:proofErr w:type="gram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)</w:t>
      </w:r>
      <w:r w:rsidRPr="00326CB2">
        <w:rPr>
          <w:rFonts w:cstheme="minorHAnsi"/>
        </w:rPr>
        <w:t>: Supervisa el tamaño de la población y genera una nueva generación si es necesario.</w:t>
      </w:r>
    </w:p>
    <w:p w14:paraId="66030709" w14:textId="77777777" w:rsidR="00326CB2" w:rsidRPr="00326CB2" w:rsidRDefault="00326CB2" w:rsidP="00326CB2">
      <w:pPr>
        <w:numPr>
          <w:ilvl w:val="1"/>
          <w:numId w:val="16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proofErr w:type="gramStart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SelectParent</w:t>
      </w:r>
      <w:proofErr w:type="spell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(</w:t>
      </w:r>
      <w:proofErr w:type="gram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)</w:t>
      </w:r>
      <w:r w:rsidRPr="00326CB2">
        <w:rPr>
          <w:rFonts w:cstheme="minorHAnsi"/>
        </w:rPr>
        <w:t>: Selecciona los padres mediante un torneo de selección basado en la aptitud.</w:t>
      </w:r>
    </w:p>
    <w:p w14:paraId="1D31CB39" w14:textId="77777777" w:rsidR="00326CB2" w:rsidRPr="00326CB2" w:rsidRDefault="00326CB2" w:rsidP="00326CB2">
      <w:pPr>
        <w:numPr>
          <w:ilvl w:val="1"/>
          <w:numId w:val="16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proofErr w:type="gramStart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CalculateFitness</w:t>
      </w:r>
      <w:proofErr w:type="spell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(</w:t>
      </w:r>
      <w:proofErr w:type="spellStart"/>
      <w:proofErr w:type="gram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GameObject</w:t>
      </w:r>
      <w:proofErr w:type="spell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 xml:space="preserve"> </w:t>
      </w:r>
      <w:proofErr w:type="spellStart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enemy</w:t>
      </w:r>
      <w:proofErr w:type="spell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)</w:t>
      </w:r>
      <w:r w:rsidRPr="00326CB2">
        <w:rPr>
          <w:rFonts w:cstheme="minorHAnsi"/>
        </w:rPr>
        <w:t>: Calcula la aptitud de un enemigo basada en su daño y tiempo de vida.</w:t>
      </w:r>
    </w:p>
    <w:p w14:paraId="1A4E1337" w14:textId="77777777" w:rsidR="00326CB2" w:rsidRPr="00326CB2" w:rsidRDefault="00326CB2" w:rsidP="00326CB2">
      <w:pPr>
        <w:numPr>
          <w:ilvl w:val="1"/>
          <w:numId w:val="16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proofErr w:type="gramStart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CrossOver</w:t>
      </w:r>
      <w:proofErr w:type="spell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(</w:t>
      </w:r>
      <w:proofErr w:type="spellStart"/>
      <w:proofErr w:type="gram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GameObject</w:t>
      </w:r>
      <w:proofErr w:type="spell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 xml:space="preserve"> parent1, </w:t>
      </w:r>
      <w:proofErr w:type="spellStart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GameObject</w:t>
      </w:r>
      <w:proofErr w:type="spell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 xml:space="preserve"> parent2)</w:t>
      </w:r>
      <w:r w:rsidRPr="00326CB2">
        <w:rPr>
          <w:rFonts w:cstheme="minorHAnsi"/>
        </w:rPr>
        <w:t>: Crea un nuevo enemigo combinando los genes de dos padres.</w:t>
      </w:r>
    </w:p>
    <w:p w14:paraId="4043DFB9" w14:textId="77777777" w:rsidR="00326CB2" w:rsidRPr="00326CB2" w:rsidRDefault="00326CB2" w:rsidP="00326CB2">
      <w:pPr>
        <w:numPr>
          <w:ilvl w:val="1"/>
          <w:numId w:val="16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proofErr w:type="gramStart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Mutate</w:t>
      </w:r>
      <w:proofErr w:type="spell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(</w:t>
      </w:r>
      <w:proofErr w:type="spellStart"/>
      <w:proofErr w:type="gram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GameObject</w:t>
      </w:r>
      <w:proofErr w:type="spell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 xml:space="preserve"> </w:t>
      </w:r>
      <w:proofErr w:type="spellStart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enemy</w:t>
      </w:r>
      <w:proofErr w:type="spell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)</w:t>
      </w:r>
      <w:r w:rsidRPr="00326CB2">
        <w:rPr>
          <w:rFonts w:cstheme="minorHAnsi"/>
        </w:rPr>
        <w:t>: Aplica una mutación aleatoria a los genes de un enemigo.</w:t>
      </w:r>
    </w:p>
    <w:p w14:paraId="06EAA5A3" w14:textId="77777777" w:rsidR="00326CB2" w:rsidRPr="00326CB2" w:rsidRDefault="00326CB2" w:rsidP="00326CB2">
      <w:pPr>
        <w:numPr>
          <w:ilvl w:val="1"/>
          <w:numId w:val="16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proofErr w:type="gramStart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RemoveFromPopulation</w:t>
      </w:r>
      <w:proofErr w:type="spell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(</w:t>
      </w:r>
      <w:proofErr w:type="spellStart"/>
      <w:proofErr w:type="gram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GameObject</w:t>
      </w:r>
      <w:proofErr w:type="spell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 xml:space="preserve"> </w:t>
      </w:r>
      <w:proofErr w:type="spellStart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enemy</w:t>
      </w:r>
      <w:proofErr w:type="spellEnd"/>
      <w:r w:rsidRPr="00326CB2">
        <w:rPr>
          <w:rStyle w:val="CdigoHTML"/>
          <w:rFonts w:asciiTheme="minorHAnsi" w:eastAsiaTheme="minorHAnsi" w:hAnsiTheme="minorHAnsi" w:cstheme="minorHAnsi"/>
          <w:sz w:val="22"/>
          <w:szCs w:val="22"/>
        </w:rPr>
        <w:t>)</w:t>
      </w:r>
      <w:r w:rsidRPr="00326CB2">
        <w:rPr>
          <w:rFonts w:cstheme="minorHAnsi"/>
        </w:rPr>
        <w:t xml:space="preserve">: Elimina un enemigo de la población y actualiza el </w:t>
      </w:r>
      <w:proofErr w:type="spellStart"/>
      <w:r w:rsidRPr="00326CB2">
        <w:rPr>
          <w:rFonts w:cstheme="minorHAnsi"/>
        </w:rPr>
        <w:t>spawner</w:t>
      </w:r>
      <w:proofErr w:type="spellEnd"/>
      <w:r w:rsidRPr="00326CB2">
        <w:rPr>
          <w:rFonts w:cstheme="minorHAnsi"/>
        </w:rPr>
        <w:t>.</w:t>
      </w:r>
    </w:p>
    <w:p w14:paraId="55C7421D" w14:textId="4911168E" w:rsidR="00326CB2" w:rsidRPr="00CA7499" w:rsidRDefault="002A1122" w:rsidP="004402FD">
      <w:pPr>
        <w:jc w:val="both"/>
      </w:pPr>
      <w:r w:rsidRPr="00CA7499">
        <w:t xml:space="preserve">Para finalizar este apartado hay que explicar como son </w:t>
      </w:r>
      <w:proofErr w:type="spellStart"/>
      <w:r w:rsidRPr="00CA7499">
        <w:t>spawneados</w:t>
      </w:r>
      <w:proofErr w:type="spellEnd"/>
      <w:r w:rsidRPr="00CA7499">
        <w:t xml:space="preserve"> los enemigos generados por el algoritmo genético y para ello usamos el script </w:t>
      </w:r>
      <w:proofErr w:type="spellStart"/>
      <w:r w:rsidRPr="00CA7499">
        <w:t>EnemySpawner</w:t>
      </w:r>
      <w:proofErr w:type="spellEnd"/>
      <w:r w:rsidRPr="00CA7499">
        <w:t xml:space="preserve">: </w:t>
      </w:r>
    </w:p>
    <w:p w14:paraId="18B89903" w14:textId="77777777" w:rsidR="002A1122" w:rsidRPr="00CA7499" w:rsidRDefault="002A1122" w:rsidP="002A1122">
      <w:pPr>
        <w:pStyle w:val="NormalWeb"/>
        <w:jc w:val="both"/>
        <w:rPr>
          <w:rFonts w:asciiTheme="minorHAnsi" w:hAnsiTheme="minorHAnsi" w:cstheme="minorHAnsi"/>
          <w:color w:val="595959" w:themeColor="text1" w:themeTint="A6"/>
          <w:sz w:val="22"/>
          <w:szCs w:val="22"/>
        </w:rPr>
      </w:pPr>
      <w:r w:rsidRPr="00CA7499">
        <w:rPr>
          <w:rFonts w:asciiTheme="minorHAnsi" w:hAnsiTheme="minorHAnsi" w:cstheme="minorHAnsi"/>
          <w:color w:val="595959" w:themeColor="text1" w:themeTint="A6"/>
          <w:sz w:val="22"/>
          <w:szCs w:val="22"/>
        </w:rPr>
        <w:t xml:space="preserve">El script </w:t>
      </w:r>
      <w:proofErr w:type="spellStart"/>
      <w:r w:rsidRPr="00CA7499">
        <w:rPr>
          <w:rStyle w:val="CdigoHTML"/>
          <w:rFonts w:asciiTheme="minorHAnsi" w:hAnsiTheme="minorHAnsi" w:cstheme="minorHAnsi"/>
          <w:color w:val="595959" w:themeColor="text1" w:themeTint="A6"/>
          <w:sz w:val="22"/>
          <w:szCs w:val="22"/>
        </w:rPr>
        <w:t>EnemySpawner</w:t>
      </w:r>
      <w:proofErr w:type="spellEnd"/>
      <w:r w:rsidRPr="00CA7499">
        <w:rPr>
          <w:rFonts w:asciiTheme="minorHAnsi" w:hAnsiTheme="minorHAnsi" w:cstheme="minorHAnsi"/>
          <w:color w:val="595959" w:themeColor="text1" w:themeTint="A6"/>
          <w:sz w:val="22"/>
          <w:szCs w:val="22"/>
        </w:rPr>
        <w:t xml:space="preserve"> gestiona la aparición de enemigos en Unity, asegurando que se generen de manera periódica y controlando el número total de enemigos activos en el juego. Se integra con el algoritmo genético (</w:t>
      </w:r>
      <w:proofErr w:type="spellStart"/>
      <w:r w:rsidRPr="00CA7499">
        <w:rPr>
          <w:rStyle w:val="CdigoHTML"/>
          <w:rFonts w:asciiTheme="minorHAnsi" w:hAnsiTheme="minorHAnsi" w:cstheme="minorHAnsi"/>
          <w:color w:val="595959" w:themeColor="text1" w:themeTint="A6"/>
          <w:sz w:val="22"/>
          <w:szCs w:val="22"/>
        </w:rPr>
        <w:t>GeneticAlgorithm</w:t>
      </w:r>
      <w:proofErr w:type="spellEnd"/>
      <w:r w:rsidRPr="00CA7499">
        <w:rPr>
          <w:rFonts w:asciiTheme="minorHAnsi" w:hAnsiTheme="minorHAnsi" w:cstheme="minorHAnsi"/>
          <w:color w:val="595959" w:themeColor="text1" w:themeTint="A6"/>
          <w:sz w:val="22"/>
          <w:szCs w:val="22"/>
        </w:rPr>
        <w:t>) para mantener la población de enemigos.</w:t>
      </w:r>
    </w:p>
    <w:p w14:paraId="7CD2C23B" w14:textId="77777777" w:rsidR="002A1122" w:rsidRPr="002A1122" w:rsidRDefault="002A1122" w:rsidP="002A1122">
      <w:pPr>
        <w:pStyle w:val="Ttulo4"/>
        <w:jc w:val="both"/>
        <w:rPr>
          <w:rFonts w:asciiTheme="minorHAnsi" w:hAnsiTheme="minorHAnsi" w:cstheme="minorHAnsi"/>
        </w:rPr>
      </w:pPr>
      <w:r w:rsidRPr="002A1122">
        <w:rPr>
          <w:rFonts w:asciiTheme="minorHAnsi" w:hAnsiTheme="minorHAnsi" w:cstheme="minorHAnsi"/>
        </w:rPr>
        <w:t>Funcionalidad Principal</w:t>
      </w:r>
    </w:p>
    <w:p w14:paraId="3C724FD7" w14:textId="77777777" w:rsidR="002A1122" w:rsidRPr="002A1122" w:rsidRDefault="002A1122" w:rsidP="002A1122">
      <w:pPr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2A1122">
        <w:rPr>
          <w:rStyle w:val="Textoennegrita"/>
          <w:rFonts w:cstheme="minorHAnsi"/>
        </w:rPr>
        <w:t>Generación Periódica de Enemigos:</w:t>
      </w:r>
      <w:r w:rsidRPr="002A1122">
        <w:rPr>
          <w:rFonts w:cstheme="minorHAnsi"/>
        </w:rPr>
        <w:t xml:space="preserve"> Genera enemigos a intervalos regulares.</w:t>
      </w:r>
    </w:p>
    <w:p w14:paraId="086DAF12" w14:textId="77777777" w:rsidR="002A1122" w:rsidRPr="002A1122" w:rsidRDefault="002A1122" w:rsidP="002A1122">
      <w:pPr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2A1122">
        <w:rPr>
          <w:rStyle w:val="Textoennegrita"/>
          <w:rFonts w:cstheme="minorHAnsi"/>
        </w:rPr>
        <w:t>Control del Número de Enemigos:</w:t>
      </w:r>
      <w:r w:rsidRPr="002A1122">
        <w:rPr>
          <w:rFonts w:cstheme="minorHAnsi"/>
        </w:rPr>
        <w:t xml:space="preserve"> Asegura que el número de enemigos no exceda el tamaño de la población definida.</w:t>
      </w:r>
    </w:p>
    <w:p w14:paraId="72E1EF59" w14:textId="77777777" w:rsidR="002A1122" w:rsidRPr="002A1122" w:rsidRDefault="002A1122" w:rsidP="002A1122">
      <w:pPr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2A1122">
        <w:rPr>
          <w:rStyle w:val="Textoennegrita"/>
          <w:rFonts w:cstheme="minorHAnsi"/>
        </w:rPr>
        <w:t>Interacción con Algoritmo Genético:</w:t>
      </w:r>
      <w:r w:rsidRPr="002A1122">
        <w:rPr>
          <w:rFonts w:cstheme="minorHAnsi"/>
        </w:rPr>
        <w:t xml:space="preserve"> Utiliza la clase </w:t>
      </w:r>
      <w:proofErr w:type="spellStart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GeneticAlgorithm</w:t>
      </w:r>
      <w:proofErr w:type="spellEnd"/>
      <w:r w:rsidRPr="002A1122">
        <w:rPr>
          <w:rFonts w:cstheme="minorHAnsi"/>
        </w:rPr>
        <w:t xml:space="preserve"> para conocer el tamaño de la población y ajustarse a ella.</w:t>
      </w:r>
    </w:p>
    <w:p w14:paraId="60A810CE" w14:textId="77777777" w:rsidR="002A1122" w:rsidRPr="002A1122" w:rsidRDefault="002A1122" w:rsidP="002A1122">
      <w:pPr>
        <w:pStyle w:val="Ttulo4"/>
        <w:jc w:val="both"/>
        <w:rPr>
          <w:rFonts w:asciiTheme="minorHAnsi" w:hAnsiTheme="minorHAnsi" w:cstheme="minorHAnsi"/>
        </w:rPr>
      </w:pPr>
      <w:r w:rsidRPr="002A1122">
        <w:rPr>
          <w:rFonts w:asciiTheme="minorHAnsi" w:hAnsiTheme="minorHAnsi" w:cstheme="minorHAnsi"/>
        </w:rPr>
        <w:t>Detalles de Implementación</w:t>
      </w:r>
    </w:p>
    <w:p w14:paraId="2A99A932" w14:textId="77777777" w:rsidR="002A1122" w:rsidRPr="002A1122" w:rsidRDefault="002A1122" w:rsidP="002A1122">
      <w:pPr>
        <w:pStyle w:val="NormalWeb"/>
        <w:numPr>
          <w:ilvl w:val="0"/>
          <w:numId w:val="18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2A1122">
        <w:rPr>
          <w:rStyle w:val="Textoennegrita"/>
          <w:rFonts w:asciiTheme="minorHAnsi" w:hAnsiTheme="minorHAnsi" w:cstheme="minorHAnsi"/>
          <w:sz w:val="22"/>
          <w:szCs w:val="22"/>
        </w:rPr>
        <w:t>Variables:</w:t>
      </w:r>
    </w:p>
    <w:p w14:paraId="63FCAE64" w14:textId="77777777" w:rsidR="002A1122" w:rsidRPr="002A1122" w:rsidRDefault="002A1122" w:rsidP="002A1122">
      <w:pPr>
        <w:numPr>
          <w:ilvl w:val="1"/>
          <w:numId w:val="18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GameObject</w:t>
      </w:r>
      <w:proofErr w:type="spellEnd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 xml:space="preserve"> </w:t>
      </w:r>
      <w:proofErr w:type="spellStart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enemyPrefab</w:t>
      </w:r>
      <w:proofErr w:type="spellEnd"/>
      <w:r w:rsidRPr="002A1122">
        <w:rPr>
          <w:rFonts w:cstheme="minorHAnsi"/>
        </w:rPr>
        <w:t xml:space="preserve">: </w:t>
      </w:r>
      <w:proofErr w:type="spellStart"/>
      <w:r w:rsidRPr="002A1122">
        <w:rPr>
          <w:rFonts w:cstheme="minorHAnsi"/>
        </w:rPr>
        <w:t>Prefab</w:t>
      </w:r>
      <w:proofErr w:type="spellEnd"/>
      <w:r w:rsidRPr="002A1122">
        <w:rPr>
          <w:rFonts w:cstheme="minorHAnsi"/>
        </w:rPr>
        <w:t xml:space="preserve"> del enemigo utilizado para instanciar nuevos enemigos.</w:t>
      </w:r>
    </w:p>
    <w:p w14:paraId="6FBB1A40" w14:textId="77777777" w:rsidR="002A1122" w:rsidRPr="002A1122" w:rsidRDefault="002A1122" w:rsidP="002A1122">
      <w:pPr>
        <w:numPr>
          <w:ilvl w:val="1"/>
          <w:numId w:val="18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proofErr w:type="gramStart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Transform</w:t>
      </w:r>
      <w:proofErr w:type="spellEnd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[</w:t>
      </w:r>
      <w:proofErr w:type="gramEnd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 xml:space="preserve">] </w:t>
      </w:r>
      <w:proofErr w:type="spellStart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spawnPoints</w:t>
      </w:r>
      <w:proofErr w:type="spellEnd"/>
      <w:r w:rsidRPr="002A1122">
        <w:rPr>
          <w:rFonts w:cstheme="minorHAnsi"/>
        </w:rPr>
        <w:t>: Puntos de aparición predefinidos para los enemigos.</w:t>
      </w:r>
    </w:p>
    <w:p w14:paraId="77EB06FA" w14:textId="77777777" w:rsidR="002A1122" w:rsidRPr="002A1122" w:rsidRDefault="002A1122" w:rsidP="002A1122">
      <w:pPr>
        <w:numPr>
          <w:ilvl w:val="1"/>
          <w:numId w:val="18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float</w:t>
      </w:r>
      <w:proofErr w:type="spellEnd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 xml:space="preserve"> </w:t>
      </w:r>
      <w:proofErr w:type="spellStart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spawnInterval</w:t>
      </w:r>
      <w:proofErr w:type="spellEnd"/>
      <w:r w:rsidRPr="002A1122">
        <w:rPr>
          <w:rFonts w:cstheme="minorHAnsi"/>
        </w:rPr>
        <w:t>: Intervalo de tiempo entre cada aparición de enemigo.</w:t>
      </w:r>
    </w:p>
    <w:p w14:paraId="0E779D3C" w14:textId="77777777" w:rsidR="002A1122" w:rsidRPr="002A1122" w:rsidRDefault="002A1122" w:rsidP="002A1122">
      <w:pPr>
        <w:numPr>
          <w:ilvl w:val="1"/>
          <w:numId w:val="18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GeneticAlgorithm</w:t>
      </w:r>
      <w:proofErr w:type="spellEnd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 xml:space="preserve"> </w:t>
      </w:r>
      <w:proofErr w:type="spellStart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ga</w:t>
      </w:r>
      <w:proofErr w:type="spellEnd"/>
      <w:r w:rsidRPr="002A1122">
        <w:rPr>
          <w:rFonts w:cstheme="minorHAnsi"/>
        </w:rPr>
        <w:t>: Referencia al algoritmo genético para obtener el tamaño de la población.</w:t>
      </w:r>
    </w:p>
    <w:p w14:paraId="1DD7B661" w14:textId="77777777" w:rsidR="002A1122" w:rsidRPr="002A1122" w:rsidRDefault="002A1122" w:rsidP="002A1122">
      <w:pPr>
        <w:numPr>
          <w:ilvl w:val="1"/>
          <w:numId w:val="18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lastRenderedPageBreak/>
        <w:t>float</w:t>
      </w:r>
      <w:proofErr w:type="spellEnd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 xml:space="preserve"> </w:t>
      </w:r>
      <w:proofErr w:type="spellStart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timer</w:t>
      </w:r>
      <w:proofErr w:type="spellEnd"/>
      <w:r w:rsidRPr="002A1122">
        <w:rPr>
          <w:rFonts w:cstheme="minorHAnsi"/>
        </w:rPr>
        <w:t>: Temporizador para controlar el intervalo de aparición.</w:t>
      </w:r>
    </w:p>
    <w:p w14:paraId="777C67D3" w14:textId="77777777" w:rsidR="002A1122" w:rsidRPr="002A1122" w:rsidRDefault="002A1122" w:rsidP="002A1122">
      <w:pPr>
        <w:numPr>
          <w:ilvl w:val="1"/>
          <w:numId w:val="18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int</w:t>
      </w:r>
      <w:proofErr w:type="spellEnd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 xml:space="preserve"> </w:t>
      </w:r>
      <w:proofErr w:type="spellStart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currentEnemyCount</w:t>
      </w:r>
      <w:proofErr w:type="spellEnd"/>
      <w:r w:rsidRPr="002A1122">
        <w:rPr>
          <w:rFonts w:cstheme="minorHAnsi"/>
        </w:rPr>
        <w:t>: Contador del número actual de enemigos en el juego.</w:t>
      </w:r>
    </w:p>
    <w:p w14:paraId="7AA7F984" w14:textId="77777777" w:rsidR="002A1122" w:rsidRPr="002A1122" w:rsidRDefault="002A1122" w:rsidP="002A1122">
      <w:pPr>
        <w:pStyle w:val="NormalWeb"/>
        <w:numPr>
          <w:ilvl w:val="0"/>
          <w:numId w:val="18"/>
        </w:numPr>
        <w:jc w:val="both"/>
        <w:rPr>
          <w:rFonts w:asciiTheme="minorHAnsi" w:hAnsiTheme="minorHAnsi" w:cstheme="minorHAnsi"/>
          <w:sz w:val="22"/>
          <w:szCs w:val="22"/>
        </w:rPr>
      </w:pPr>
      <w:r w:rsidRPr="002A1122">
        <w:rPr>
          <w:rStyle w:val="Textoennegrita"/>
          <w:rFonts w:asciiTheme="minorHAnsi" w:hAnsiTheme="minorHAnsi" w:cstheme="minorHAnsi"/>
          <w:sz w:val="22"/>
          <w:szCs w:val="22"/>
        </w:rPr>
        <w:t>Métodos:</w:t>
      </w:r>
    </w:p>
    <w:p w14:paraId="191C4480" w14:textId="77777777" w:rsidR="002A1122" w:rsidRPr="002A1122" w:rsidRDefault="002A1122" w:rsidP="002A1122">
      <w:pPr>
        <w:numPr>
          <w:ilvl w:val="1"/>
          <w:numId w:val="18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proofErr w:type="gramStart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Start</w:t>
      </w:r>
      <w:proofErr w:type="spellEnd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(</w:t>
      </w:r>
      <w:proofErr w:type="gramEnd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)</w:t>
      </w:r>
      <w:r w:rsidRPr="002A1122">
        <w:rPr>
          <w:rFonts w:cstheme="minorHAnsi"/>
        </w:rPr>
        <w:t>: Inicializa el temporizador y obtiene la referencia al algoritmo genético.</w:t>
      </w:r>
    </w:p>
    <w:p w14:paraId="6C7CAC9A" w14:textId="77777777" w:rsidR="002A1122" w:rsidRPr="002A1122" w:rsidRDefault="002A1122" w:rsidP="002A1122">
      <w:pPr>
        <w:numPr>
          <w:ilvl w:val="1"/>
          <w:numId w:val="18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proofErr w:type="gramStart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Update</w:t>
      </w:r>
      <w:proofErr w:type="spellEnd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(</w:t>
      </w:r>
      <w:proofErr w:type="gramEnd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)</w:t>
      </w:r>
      <w:r w:rsidRPr="002A1122">
        <w:rPr>
          <w:rFonts w:cstheme="minorHAnsi"/>
        </w:rPr>
        <w:t>: Actualiza el temporizador y genera un enemigo si se ha alcanzado el intervalo de tiempo y el número de enemigos es menor al tamaño de la población.</w:t>
      </w:r>
    </w:p>
    <w:p w14:paraId="05F68271" w14:textId="77777777" w:rsidR="002A1122" w:rsidRPr="002A1122" w:rsidRDefault="002A1122" w:rsidP="002A1122">
      <w:pPr>
        <w:numPr>
          <w:ilvl w:val="1"/>
          <w:numId w:val="18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proofErr w:type="gramStart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SpawnEnemy</w:t>
      </w:r>
      <w:proofErr w:type="spellEnd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(</w:t>
      </w:r>
      <w:proofErr w:type="gramEnd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)</w:t>
      </w:r>
      <w:r w:rsidRPr="002A1122">
        <w:rPr>
          <w:rFonts w:cstheme="minorHAnsi"/>
        </w:rPr>
        <w:t>:</w:t>
      </w:r>
    </w:p>
    <w:p w14:paraId="5CF6CB24" w14:textId="77777777" w:rsidR="002A1122" w:rsidRPr="002A1122" w:rsidRDefault="002A1122" w:rsidP="002A1122">
      <w:pPr>
        <w:numPr>
          <w:ilvl w:val="2"/>
          <w:numId w:val="18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2A1122">
        <w:rPr>
          <w:rFonts w:cstheme="minorHAnsi"/>
        </w:rPr>
        <w:t>Selecciona un punto de aparición aleatorio.</w:t>
      </w:r>
    </w:p>
    <w:p w14:paraId="02DC16B9" w14:textId="77777777" w:rsidR="002A1122" w:rsidRPr="002A1122" w:rsidRDefault="002A1122" w:rsidP="002A1122">
      <w:pPr>
        <w:numPr>
          <w:ilvl w:val="2"/>
          <w:numId w:val="18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2A1122">
        <w:rPr>
          <w:rFonts w:cstheme="minorHAnsi"/>
        </w:rPr>
        <w:t>Instancia un nuevo enemigo en el punto seleccionado.</w:t>
      </w:r>
    </w:p>
    <w:p w14:paraId="5060673C" w14:textId="77777777" w:rsidR="002A1122" w:rsidRPr="002A1122" w:rsidRDefault="002A1122" w:rsidP="002A1122">
      <w:pPr>
        <w:numPr>
          <w:ilvl w:val="2"/>
          <w:numId w:val="18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2A1122">
        <w:rPr>
          <w:rFonts w:cstheme="minorHAnsi"/>
        </w:rPr>
        <w:t xml:space="preserve">Activa el </w:t>
      </w:r>
      <w:proofErr w:type="spellStart"/>
      <w:r w:rsidRPr="002A1122">
        <w:rPr>
          <w:rFonts w:cstheme="minorHAnsi"/>
        </w:rPr>
        <w:t>collider</w:t>
      </w:r>
      <w:proofErr w:type="spellEnd"/>
      <w:r w:rsidRPr="002A1122">
        <w:rPr>
          <w:rFonts w:cstheme="minorHAnsi"/>
        </w:rPr>
        <w:t xml:space="preserve"> del enemigo y lo marca como activo.</w:t>
      </w:r>
    </w:p>
    <w:p w14:paraId="1D655333" w14:textId="77777777" w:rsidR="002A1122" w:rsidRPr="002A1122" w:rsidRDefault="002A1122" w:rsidP="002A1122">
      <w:pPr>
        <w:numPr>
          <w:ilvl w:val="2"/>
          <w:numId w:val="18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r w:rsidRPr="002A1122">
        <w:rPr>
          <w:rFonts w:cstheme="minorHAnsi"/>
        </w:rPr>
        <w:t>Incrementa el contador de enemigos actuales.</w:t>
      </w:r>
    </w:p>
    <w:p w14:paraId="197C5601" w14:textId="41D3FC4F" w:rsidR="00D613F5" w:rsidRPr="002A1122" w:rsidRDefault="002A1122" w:rsidP="002A1122">
      <w:pPr>
        <w:numPr>
          <w:ilvl w:val="1"/>
          <w:numId w:val="18"/>
        </w:numPr>
        <w:spacing w:before="100" w:beforeAutospacing="1" w:after="100" w:afterAutospacing="1" w:line="240" w:lineRule="auto"/>
        <w:jc w:val="both"/>
        <w:rPr>
          <w:rFonts w:cstheme="minorHAnsi"/>
        </w:rPr>
      </w:pPr>
      <w:proofErr w:type="spellStart"/>
      <w:proofErr w:type="gramStart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EnemyDestroyed</w:t>
      </w:r>
      <w:proofErr w:type="spellEnd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(</w:t>
      </w:r>
      <w:proofErr w:type="gramEnd"/>
      <w:r w:rsidRPr="002A1122">
        <w:rPr>
          <w:rStyle w:val="CdigoHTML"/>
          <w:rFonts w:asciiTheme="minorHAnsi" w:eastAsiaTheme="minorHAnsi" w:hAnsiTheme="minorHAnsi" w:cstheme="minorHAnsi"/>
          <w:sz w:val="22"/>
          <w:szCs w:val="22"/>
        </w:rPr>
        <w:t>)</w:t>
      </w:r>
      <w:r w:rsidRPr="002A1122">
        <w:rPr>
          <w:rFonts w:cstheme="minorHAnsi"/>
        </w:rPr>
        <w:t>: Decrementa el contador de enemigos cuando un enemigo es destruido.</w:t>
      </w:r>
    </w:p>
    <w:p w14:paraId="4656732B" w14:textId="5A28A2A9" w:rsidR="00D613F5" w:rsidRPr="00E65BB5" w:rsidRDefault="00D613F5" w:rsidP="003E73C3">
      <w:pPr>
        <w:pStyle w:val="Prrafodelista"/>
        <w:jc w:val="both"/>
      </w:pPr>
    </w:p>
    <w:p w14:paraId="0D4B11DA" w14:textId="124BE520" w:rsidR="00A4771F" w:rsidRDefault="00A4771F" w:rsidP="007F7985">
      <w:pPr>
        <w:pStyle w:val="Ttulo1"/>
        <w:jc w:val="both"/>
      </w:pPr>
      <w:bookmarkStart w:id="3" w:name="_Toc168654322"/>
      <w:r>
        <w:t>PANTALLA DE PUNTUACIÓN</w:t>
      </w:r>
      <w:bookmarkEnd w:id="3"/>
    </w:p>
    <w:p w14:paraId="41C1FBCE" w14:textId="765DCD7A" w:rsidR="00CA7499" w:rsidRDefault="00CA7499" w:rsidP="00CA7499">
      <w:r>
        <w:t xml:space="preserve">En la pantalla de puntuación vemos una tabla con las puntuaciones de los 10 primeros jugadores de la siguiente forma: </w:t>
      </w:r>
    </w:p>
    <w:p w14:paraId="0823A8C2" w14:textId="7C8330D9" w:rsidR="00CA7499" w:rsidRDefault="00CA7499" w:rsidP="00CA7499">
      <w:r>
        <w:rPr>
          <w:noProof/>
        </w:rPr>
        <w:drawing>
          <wp:anchor distT="0" distB="0" distL="114300" distR="114300" simplePos="0" relativeHeight="251724800" behindDoc="0" locked="0" layoutInCell="1" allowOverlap="1" wp14:anchorId="32E92900" wp14:editId="4FF5DFFB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6457950" cy="3390900"/>
            <wp:effectExtent l="0" t="0" r="0" b="0"/>
            <wp:wrapNone/>
            <wp:docPr id="210817001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42EFF7" w14:textId="77777777" w:rsidR="00CA7499" w:rsidRDefault="00CA7499" w:rsidP="00CA7499"/>
    <w:p w14:paraId="161ECFDA" w14:textId="77777777" w:rsidR="00CA7499" w:rsidRDefault="00CA7499" w:rsidP="00CA7499"/>
    <w:p w14:paraId="27936127" w14:textId="77777777" w:rsidR="00CA7499" w:rsidRDefault="00CA7499" w:rsidP="00CA7499"/>
    <w:p w14:paraId="734148E8" w14:textId="77777777" w:rsidR="00CA7499" w:rsidRDefault="00CA7499" w:rsidP="00CA7499"/>
    <w:p w14:paraId="73D438AB" w14:textId="77777777" w:rsidR="00CA7499" w:rsidRDefault="00CA7499" w:rsidP="00CA7499"/>
    <w:p w14:paraId="6F7A3782" w14:textId="77777777" w:rsidR="00CA7499" w:rsidRDefault="00CA7499" w:rsidP="00CA7499"/>
    <w:p w14:paraId="72FCE4B8" w14:textId="77777777" w:rsidR="00CA7499" w:rsidRDefault="00CA7499" w:rsidP="00CA7499"/>
    <w:p w14:paraId="7146B88A" w14:textId="77777777" w:rsidR="00CA7499" w:rsidRDefault="00CA7499" w:rsidP="00CA7499"/>
    <w:p w14:paraId="711EE3A1" w14:textId="77777777" w:rsidR="00CA7499" w:rsidRDefault="00CA7499" w:rsidP="00CA7499"/>
    <w:p w14:paraId="510C470A" w14:textId="77777777" w:rsidR="00CA7499" w:rsidRDefault="00CA7499" w:rsidP="00CA7499"/>
    <w:p w14:paraId="26BE873E" w14:textId="77777777" w:rsidR="00CA7499" w:rsidRDefault="00CA7499" w:rsidP="00CA7499"/>
    <w:p w14:paraId="0A746058" w14:textId="77777777" w:rsidR="00CA7499" w:rsidRDefault="00CA7499" w:rsidP="00CA7499"/>
    <w:p w14:paraId="6629E662" w14:textId="70692CA8" w:rsidR="00CA7499" w:rsidRDefault="00CA7499" w:rsidP="00CA7499">
      <w:r>
        <w:t>Como vemos se permite introducir el nombre del jugador para</w:t>
      </w:r>
      <w:r w:rsidR="00E83FE8">
        <w:t>,</w:t>
      </w:r>
      <w:r>
        <w:t xml:space="preserve"> si supera las puntuaciones por defecto que se cargan a través de un .</w:t>
      </w:r>
      <w:proofErr w:type="spellStart"/>
      <w:r>
        <w:t>txt</w:t>
      </w:r>
      <w:proofErr w:type="spellEnd"/>
      <w:r>
        <w:t>, aparecerá en dicha tabla y luego será redireccionado a la pantalla de inicio.</w:t>
      </w:r>
    </w:p>
    <w:p w14:paraId="595F7130" w14:textId="77777777" w:rsidR="00CA7499" w:rsidRDefault="00CA7499" w:rsidP="00CA7499"/>
    <w:p w14:paraId="274C1A68" w14:textId="77777777" w:rsidR="00CA7499" w:rsidRDefault="00CA7499" w:rsidP="00CA7499"/>
    <w:p w14:paraId="1B6433C4" w14:textId="77777777" w:rsidR="00CA7499" w:rsidRDefault="00CA7499" w:rsidP="00CA7499"/>
    <w:p w14:paraId="5367DD28" w14:textId="77777777" w:rsidR="00CA7499" w:rsidRDefault="00CA7499" w:rsidP="00CA7499"/>
    <w:p w14:paraId="360E6E01" w14:textId="77777777" w:rsidR="00CA7499" w:rsidRDefault="00CA7499" w:rsidP="00CA7499"/>
    <w:p w14:paraId="34D6C9BB" w14:textId="77777777" w:rsidR="00CA7499" w:rsidRPr="00CA7499" w:rsidRDefault="00CA7499" w:rsidP="00CA7499"/>
    <w:p w14:paraId="617E898A" w14:textId="6832B042" w:rsidR="00A4771F" w:rsidRDefault="00A4771F" w:rsidP="007F7985">
      <w:pPr>
        <w:pStyle w:val="Ttulo1"/>
        <w:jc w:val="both"/>
      </w:pPr>
      <w:bookmarkStart w:id="4" w:name="_Toc168654323"/>
      <w:r>
        <w:lastRenderedPageBreak/>
        <w:t>RECURSOS EXTERNOS</w:t>
      </w:r>
      <w:bookmarkEnd w:id="4"/>
    </w:p>
    <w:p w14:paraId="37203A43" w14:textId="261C72F9" w:rsidR="00A4771F" w:rsidRDefault="007F7985" w:rsidP="007E2892">
      <w:pPr>
        <w:pStyle w:val="Prrafodelista"/>
        <w:numPr>
          <w:ilvl w:val="0"/>
          <w:numId w:val="6"/>
        </w:numPr>
        <w:jc w:val="both"/>
        <w:rPr>
          <w:color w:val="auto"/>
        </w:rPr>
      </w:pPr>
      <w:r w:rsidRPr="007E2892">
        <w:rPr>
          <w:b/>
          <w:bCs/>
          <w:color w:val="auto"/>
        </w:rPr>
        <w:t>Imagen de fondo en pantalla de título y puntuación:</w:t>
      </w:r>
      <w:r w:rsidRPr="007E2892">
        <w:rPr>
          <w:color w:val="auto"/>
        </w:rPr>
        <w:t xml:space="preserve"> </w:t>
      </w:r>
      <w:hyperlink r:id="rId25" w:history="1">
        <w:r w:rsidR="005F73A6" w:rsidRPr="005F73A6">
          <w:rPr>
            <w:rStyle w:val="Hipervnculo"/>
          </w:rPr>
          <w:t>https://create.microsoft.com/es-es/features/ai-image-generator</w:t>
        </w:r>
      </w:hyperlink>
    </w:p>
    <w:p w14:paraId="17D355F2" w14:textId="205950C9" w:rsidR="007E2892" w:rsidRDefault="007E2892" w:rsidP="009531BA">
      <w:pPr>
        <w:pStyle w:val="Prrafodelista"/>
        <w:numPr>
          <w:ilvl w:val="0"/>
          <w:numId w:val="6"/>
        </w:numPr>
        <w:rPr>
          <w:color w:val="auto"/>
        </w:rPr>
      </w:pPr>
      <w:proofErr w:type="spellStart"/>
      <w:r>
        <w:rPr>
          <w:b/>
          <w:bCs/>
          <w:color w:val="auto"/>
        </w:rPr>
        <w:t>Asset</w:t>
      </w:r>
      <w:proofErr w:type="spellEnd"/>
      <w:r>
        <w:rPr>
          <w:b/>
          <w:bCs/>
          <w:color w:val="auto"/>
        </w:rPr>
        <w:t xml:space="preserve"> para configuración gráfica:</w:t>
      </w:r>
      <w:r w:rsidR="009531BA">
        <w:rPr>
          <w:b/>
          <w:bCs/>
          <w:color w:val="auto"/>
        </w:rPr>
        <w:t xml:space="preserve"> </w:t>
      </w:r>
      <w:hyperlink r:id="rId26" w:history="1">
        <w:r w:rsidR="009531BA" w:rsidRPr="00050560">
          <w:rPr>
            <w:rStyle w:val="Hipervnculo"/>
          </w:rPr>
          <w:t>https://docs.unity3d.com/Packages/com.unity.render-pipelines.universal@17.0/manual/Setup.html</w:t>
        </w:r>
      </w:hyperlink>
    </w:p>
    <w:p w14:paraId="200364EF" w14:textId="10748C75" w:rsidR="007E2892" w:rsidRDefault="00582B6D" w:rsidP="007E2892">
      <w:pPr>
        <w:pStyle w:val="Prrafodelista"/>
        <w:numPr>
          <w:ilvl w:val="0"/>
          <w:numId w:val="6"/>
        </w:numPr>
        <w:jc w:val="both"/>
        <w:rPr>
          <w:color w:val="auto"/>
        </w:rPr>
      </w:pPr>
      <w:r w:rsidRPr="00582B6D">
        <w:rPr>
          <w:b/>
          <w:bCs/>
          <w:color w:val="auto"/>
        </w:rPr>
        <w:t>Fuente de texto para los títulos:</w:t>
      </w:r>
      <w:r>
        <w:rPr>
          <w:color w:val="auto"/>
        </w:rPr>
        <w:t xml:space="preserve"> </w:t>
      </w:r>
      <w:hyperlink r:id="rId27" w:history="1">
        <w:r w:rsidRPr="00050560">
          <w:rPr>
            <w:rStyle w:val="Hipervnculo"/>
          </w:rPr>
          <w:t>https://www.1001fonts.com/ethnocentric-font.html</w:t>
        </w:r>
      </w:hyperlink>
    </w:p>
    <w:p w14:paraId="65F771EE" w14:textId="4EF19A07" w:rsidR="00582B6D" w:rsidRDefault="00582B6D" w:rsidP="007E2892">
      <w:pPr>
        <w:pStyle w:val="Prrafodelista"/>
        <w:numPr>
          <w:ilvl w:val="0"/>
          <w:numId w:val="6"/>
        </w:numPr>
        <w:jc w:val="both"/>
        <w:rPr>
          <w:color w:val="auto"/>
        </w:rPr>
      </w:pPr>
      <w:r w:rsidRPr="00582B6D">
        <w:rPr>
          <w:b/>
          <w:bCs/>
          <w:color w:val="auto"/>
        </w:rPr>
        <w:t xml:space="preserve">Fuente de texto para el resto de </w:t>
      </w:r>
      <w:proofErr w:type="gramStart"/>
      <w:r w:rsidRPr="00582B6D">
        <w:rPr>
          <w:b/>
          <w:bCs/>
          <w:color w:val="auto"/>
        </w:rPr>
        <w:t>elementos</w:t>
      </w:r>
      <w:proofErr w:type="gramEnd"/>
      <w:r w:rsidRPr="00582B6D">
        <w:rPr>
          <w:b/>
          <w:bCs/>
          <w:color w:val="auto"/>
        </w:rPr>
        <w:t>:</w:t>
      </w:r>
      <w:r>
        <w:rPr>
          <w:color w:val="auto"/>
        </w:rPr>
        <w:t xml:space="preserve"> </w:t>
      </w:r>
      <w:hyperlink r:id="rId28" w:history="1">
        <w:r w:rsidRPr="00050560">
          <w:rPr>
            <w:rStyle w:val="Hipervnculo"/>
          </w:rPr>
          <w:t>https://www.1001fonts.com/ubuntu-font.html</w:t>
        </w:r>
      </w:hyperlink>
    </w:p>
    <w:p w14:paraId="0096EC1D" w14:textId="2FC4E953" w:rsidR="00582B6D" w:rsidRPr="005F73A6" w:rsidRDefault="005F73A6" w:rsidP="00B63D04">
      <w:pPr>
        <w:pStyle w:val="Prrafodelista"/>
        <w:numPr>
          <w:ilvl w:val="0"/>
          <w:numId w:val="6"/>
        </w:numPr>
        <w:rPr>
          <w:rStyle w:val="Hipervnculo"/>
          <w:color w:val="auto"/>
          <w:u w:val="none"/>
        </w:rPr>
      </w:pPr>
      <w:r>
        <w:rPr>
          <w:b/>
          <w:bCs/>
          <w:color w:val="auto"/>
        </w:rPr>
        <w:t>Mapa</w:t>
      </w:r>
      <w:r w:rsidR="00B63D04" w:rsidRPr="00B63D04">
        <w:rPr>
          <w:b/>
          <w:bCs/>
          <w:color w:val="auto"/>
        </w:rPr>
        <w:t xml:space="preserve"> Nivel 1</w:t>
      </w:r>
      <w:r>
        <w:rPr>
          <w:b/>
          <w:bCs/>
          <w:color w:val="auto"/>
        </w:rPr>
        <w:t xml:space="preserve">: </w:t>
      </w:r>
      <w:hyperlink r:id="rId29" w:history="1">
        <w:r w:rsidRPr="005F73A6">
          <w:rPr>
            <w:rStyle w:val="Hipervnculo"/>
          </w:rPr>
          <w:t>https://assetstore.unity.com/packages/3d/environments/sci-fi/sci-fi-styled-modular-pack-82913</w:t>
        </w:r>
      </w:hyperlink>
    </w:p>
    <w:p w14:paraId="049C5D19" w14:textId="79E58EA2" w:rsidR="007F128B" w:rsidRPr="007F128B" w:rsidRDefault="007F128B" w:rsidP="00B63D04">
      <w:pPr>
        <w:pStyle w:val="Prrafodelista"/>
        <w:numPr>
          <w:ilvl w:val="0"/>
          <w:numId w:val="6"/>
        </w:numPr>
        <w:rPr>
          <w:rStyle w:val="Hipervnculo"/>
          <w:color w:val="auto"/>
          <w:u w:val="none"/>
        </w:rPr>
      </w:pPr>
      <w:r>
        <w:rPr>
          <w:b/>
          <w:bCs/>
          <w:color w:val="auto"/>
        </w:rPr>
        <w:t>Animaciones nivel 1:</w:t>
      </w:r>
      <w:r>
        <w:rPr>
          <w:rStyle w:val="Hipervnculo"/>
          <w:color w:val="auto"/>
          <w:u w:val="none"/>
        </w:rPr>
        <w:t xml:space="preserve"> </w:t>
      </w:r>
      <w:hyperlink r:id="rId30" w:history="1">
        <w:r w:rsidR="005F73A6" w:rsidRPr="005F73A6">
          <w:rPr>
            <w:rStyle w:val="Hipervnculo"/>
          </w:rPr>
          <w:t>https://www.mixamo.com/#/?page=2&amp;query=&amp;type=Character</w:t>
        </w:r>
      </w:hyperlink>
    </w:p>
    <w:p w14:paraId="541416A9" w14:textId="143199DA" w:rsidR="007F128B" w:rsidRDefault="007F128B" w:rsidP="00B63D04">
      <w:pPr>
        <w:pStyle w:val="Prrafodelista"/>
        <w:numPr>
          <w:ilvl w:val="0"/>
          <w:numId w:val="6"/>
        </w:numPr>
        <w:rPr>
          <w:color w:val="auto"/>
        </w:rPr>
      </w:pPr>
      <w:r>
        <w:rPr>
          <w:b/>
          <w:bCs/>
          <w:color w:val="auto"/>
        </w:rPr>
        <w:t>Música nivel 1:</w:t>
      </w:r>
      <w:r>
        <w:rPr>
          <w:color w:val="auto"/>
        </w:rPr>
        <w:t xml:space="preserve"> </w:t>
      </w:r>
      <w:hyperlink r:id="rId31" w:history="1">
        <w:r w:rsidRPr="00BF47D7">
          <w:rPr>
            <w:rStyle w:val="Hipervnculo"/>
          </w:rPr>
          <w:t>https://pixabay.com/es/music/construir-escenas-dark-sci-fi-cyberpunk-112399/</w:t>
        </w:r>
      </w:hyperlink>
      <w:r>
        <w:rPr>
          <w:color w:val="auto"/>
        </w:rPr>
        <w:t xml:space="preserve"> </w:t>
      </w:r>
    </w:p>
    <w:p w14:paraId="3DB40FF2" w14:textId="61E92DAA" w:rsidR="00B63D04" w:rsidRDefault="00B455DF" w:rsidP="007E2892">
      <w:pPr>
        <w:pStyle w:val="Prrafodelista"/>
        <w:numPr>
          <w:ilvl w:val="0"/>
          <w:numId w:val="6"/>
        </w:numPr>
        <w:jc w:val="both"/>
        <w:rPr>
          <w:color w:val="auto"/>
        </w:rPr>
      </w:pPr>
      <w:r w:rsidRPr="00B455DF">
        <w:rPr>
          <w:b/>
          <w:bCs/>
          <w:color w:val="auto"/>
        </w:rPr>
        <w:t>Tema principal:</w:t>
      </w:r>
      <w:r>
        <w:rPr>
          <w:color w:val="auto"/>
        </w:rPr>
        <w:t xml:space="preserve"> </w:t>
      </w:r>
      <w:hyperlink r:id="rId32" w:history="1">
        <w:r w:rsidRPr="00050560">
          <w:rPr>
            <w:rStyle w:val="Hipervnculo"/>
          </w:rPr>
          <w:t>https://pixabay.com/es/music/optimista-cyborg-in-me-background-music-for-video-blog-promo-stories-188531/</w:t>
        </w:r>
      </w:hyperlink>
    </w:p>
    <w:p w14:paraId="7EA5049A" w14:textId="3779AFFD" w:rsidR="004E6665" w:rsidRPr="00DB6EA6" w:rsidRDefault="004E6665" w:rsidP="00DB6EA6">
      <w:pPr>
        <w:pStyle w:val="Prrafodelista"/>
        <w:numPr>
          <w:ilvl w:val="0"/>
          <w:numId w:val="6"/>
        </w:numPr>
        <w:rPr>
          <w:color w:val="auto"/>
        </w:rPr>
      </w:pPr>
      <w:r w:rsidRPr="004E6665">
        <w:rPr>
          <w:b/>
          <w:bCs/>
          <w:color w:val="auto"/>
        </w:rPr>
        <w:t xml:space="preserve">Pantalla de </w:t>
      </w:r>
      <w:proofErr w:type="spellStart"/>
      <w:r w:rsidRPr="004E6665">
        <w:rPr>
          <w:b/>
          <w:bCs/>
          <w:color w:val="auto"/>
        </w:rPr>
        <w:t>Game</w:t>
      </w:r>
      <w:proofErr w:type="spellEnd"/>
      <w:r w:rsidRPr="004E6665">
        <w:rPr>
          <w:b/>
          <w:bCs/>
          <w:color w:val="auto"/>
        </w:rPr>
        <w:t xml:space="preserve"> </w:t>
      </w:r>
      <w:proofErr w:type="spellStart"/>
      <w:r w:rsidRPr="004E6665">
        <w:rPr>
          <w:b/>
          <w:bCs/>
          <w:color w:val="auto"/>
        </w:rPr>
        <w:t>Over</w:t>
      </w:r>
      <w:proofErr w:type="spellEnd"/>
      <w:r w:rsidRPr="004E6665">
        <w:rPr>
          <w:b/>
          <w:bCs/>
          <w:color w:val="auto"/>
        </w:rPr>
        <w:t xml:space="preserve"> (Exclusiva para este proyecto por Álvaro Javier Rodríguez Naranjo): </w:t>
      </w:r>
      <w:hyperlink r:id="rId33" w:history="1">
        <w:r w:rsidRPr="00AB75EC">
          <w:rPr>
            <w:rStyle w:val="Hipervnculo"/>
          </w:rPr>
          <w:t>https://www.linkedin.com/in/%C3%A1lvaro-javier-rodriguez-naranjo-a68bb513b/?originalSubdomain=es</w:t>
        </w:r>
      </w:hyperlink>
    </w:p>
    <w:p w14:paraId="2E599716" w14:textId="77777777" w:rsidR="007F7985" w:rsidRPr="007F7985" w:rsidRDefault="007F7985" w:rsidP="007F7985">
      <w:pPr>
        <w:jc w:val="both"/>
        <w:rPr>
          <w:color w:val="auto"/>
        </w:rPr>
      </w:pPr>
    </w:p>
    <w:sectPr w:rsidR="007F7985" w:rsidRPr="007F7985" w:rsidSect="0088082E">
      <w:pgSz w:w="11906" w:h="16838" w:code="9"/>
      <w:pgMar w:top="994" w:right="864" w:bottom="720" w:left="864" w:header="706" w:footer="706" w:gutter="0"/>
      <w:cols w:space="851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FB554C" w14:textId="77777777" w:rsidR="000D2E13" w:rsidRDefault="000D2E13" w:rsidP="00A63A6C">
      <w:pPr>
        <w:spacing w:after="0" w:line="240" w:lineRule="auto"/>
      </w:pPr>
      <w:r>
        <w:separator/>
      </w:r>
    </w:p>
  </w:endnote>
  <w:endnote w:type="continuationSeparator" w:id="0">
    <w:p w14:paraId="1E341FF1" w14:textId="77777777" w:rsidR="000D2E13" w:rsidRDefault="000D2E13" w:rsidP="00A63A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Medium Cond">
    <w:altName w:val="Calibri"/>
    <w:panose1 w:val="020B06060304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w Cen MT">
    <w:altName w:val="Calibri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092492" w14:textId="77777777" w:rsidR="000D2E13" w:rsidRDefault="000D2E13" w:rsidP="00A63A6C">
      <w:pPr>
        <w:spacing w:after="0" w:line="240" w:lineRule="auto"/>
      </w:pPr>
      <w:r>
        <w:separator/>
      </w:r>
    </w:p>
  </w:footnote>
  <w:footnote w:type="continuationSeparator" w:id="0">
    <w:p w14:paraId="4B90DAC1" w14:textId="77777777" w:rsidR="000D2E13" w:rsidRDefault="000D2E13" w:rsidP="00A63A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DBC47B8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6326D4D"/>
    <w:multiLevelType w:val="hybridMultilevel"/>
    <w:tmpl w:val="FC12D6B8"/>
    <w:lvl w:ilvl="0" w:tplc="A5B0D4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4756E" w:themeColor="accen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681ADA"/>
    <w:multiLevelType w:val="multilevel"/>
    <w:tmpl w:val="9BF6D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821EE7"/>
    <w:multiLevelType w:val="hybridMultilevel"/>
    <w:tmpl w:val="6FB872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BE6F89"/>
    <w:multiLevelType w:val="multilevel"/>
    <w:tmpl w:val="6ADCE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3369F9"/>
    <w:multiLevelType w:val="multilevel"/>
    <w:tmpl w:val="738AE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623340"/>
    <w:multiLevelType w:val="hybridMultilevel"/>
    <w:tmpl w:val="DDFA83A0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5E74C1"/>
    <w:multiLevelType w:val="hybridMultilevel"/>
    <w:tmpl w:val="F6EE88F4"/>
    <w:lvl w:ilvl="0" w:tplc="14EE602C">
      <w:start w:val="1"/>
      <w:numFmt w:val="bullet"/>
      <w:lvlText w:val="►"/>
      <w:lvlJc w:val="left"/>
      <w:pPr>
        <w:ind w:left="720" w:hanging="360"/>
      </w:pPr>
      <w:rPr>
        <w:rFonts w:ascii="Franklin Gothic Medium Cond" w:hAnsi="Franklin Gothic Medium Cond" w:hint="default"/>
        <w:color w:val="14756E" w:themeColor="accen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7A64FF"/>
    <w:multiLevelType w:val="multilevel"/>
    <w:tmpl w:val="D278C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04226C"/>
    <w:multiLevelType w:val="multilevel"/>
    <w:tmpl w:val="80BE7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7620BB"/>
    <w:multiLevelType w:val="multilevel"/>
    <w:tmpl w:val="B3F08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3D604B0"/>
    <w:multiLevelType w:val="multilevel"/>
    <w:tmpl w:val="2B967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C13F47"/>
    <w:multiLevelType w:val="multilevel"/>
    <w:tmpl w:val="9774A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8BC342A"/>
    <w:multiLevelType w:val="hybridMultilevel"/>
    <w:tmpl w:val="3012AC96"/>
    <w:lvl w:ilvl="0" w:tplc="AA0285CC">
      <w:start w:val="1"/>
      <w:numFmt w:val="bullet"/>
      <w:pStyle w:val="Listaconvietas"/>
      <w:lvlText w:val="►"/>
      <w:lvlJc w:val="left"/>
      <w:pPr>
        <w:ind w:left="720" w:hanging="360"/>
      </w:pPr>
      <w:rPr>
        <w:rFonts w:ascii="Franklin Gothic Medium Cond" w:hAnsi="Franklin Gothic Medium Cond" w:hint="default"/>
        <w:color w:val="14756E" w:themeColor="accen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0A32DA"/>
    <w:multiLevelType w:val="multilevel"/>
    <w:tmpl w:val="23D87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0F70E0E"/>
    <w:multiLevelType w:val="multilevel"/>
    <w:tmpl w:val="9F40F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41525E8"/>
    <w:multiLevelType w:val="hybridMultilevel"/>
    <w:tmpl w:val="C212B1A2"/>
    <w:lvl w:ilvl="0" w:tplc="17B0115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FE4A01"/>
    <w:multiLevelType w:val="hybridMultilevel"/>
    <w:tmpl w:val="740E9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7265070">
    <w:abstractNumId w:val="7"/>
  </w:num>
  <w:num w:numId="2" w16cid:durableId="1205756376">
    <w:abstractNumId w:val="17"/>
  </w:num>
  <w:num w:numId="3" w16cid:durableId="685641533">
    <w:abstractNumId w:val="13"/>
  </w:num>
  <w:num w:numId="4" w16cid:durableId="97605028">
    <w:abstractNumId w:val="0"/>
  </w:num>
  <w:num w:numId="5" w16cid:durableId="1718432907">
    <w:abstractNumId w:val="1"/>
  </w:num>
  <w:num w:numId="6" w16cid:durableId="543253393">
    <w:abstractNumId w:val="3"/>
  </w:num>
  <w:num w:numId="7" w16cid:durableId="379519509">
    <w:abstractNumId w:val="16"/>
  </w:num>
  <w:num w:numId="8" w16cid:durableId="1774743749">
    <w:abstractNumId w:val="6"/>
  </w:num>
  <w:num w:numId="9" w16cid:durableId="1940675996">
    <w:abstractNumId w:val="8"/>
  </w:num>
  <w:num w:numId="10" w16cid:durableId="81873234">
    <w:abstractNumId w:val="15"/>
  </w:num>
  <w:num w:numId="11" w16cid:durableId="903300614">
    <w:abstractNumId w:val="12"/>
  </w:num>
  <w:num w:numId="12" w16cid:durableId="1325084967">
    <w:abstractNumId w:val="4"/>
  </w:num>
  <w:num w:numId="13" w16cid:durableId="887454993">
    <w:abstractNumId w:val="2"/>
  </w:num>
  <w:num w:numId="14" w16cid:durableId="864565057">
    <w:abstractNumId w:val="11"/>
  </w:num>
  <w:num w:numId="15" w16cid:durableId="816723461">
    <w:abstractNumId w:val="14"/>
  </w:num>
  <w:num w:numId="16" w16cid:durableId="610207595">
    <w:abstractNumId w:val="5"/>
  </w:num>
  <w:num w:numId="17" w16cid:durableId="760835183">
    <w:abstractNumId w:val="9"/>
  </w:num>
  <w:num w:numId="18" w16cid:durableId="206447819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removeDateAndTime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LA0NrQ0MLU0NDczNjRQ0lEKTi0uzszPAykwqQUArrNvbiwAAAA="/>
  </w:docVars>
  <w:rsids>
    <w:rsidRoot w:val="0050190A"/>
    <w:rsid w:val="00002642"/>
    <w:rsid w:val="00003C99"/>
    <w:rsid w:val="0001487E"/>
    <w:rsid w:val="0001638A"/>
    <w:rsid w:val="00024F90"/>
    <w:rsid w:val="0002620A"/>
    <w:rsid w:val="000279F5"/>
    <w:rsid w:val="00037F6E"/>
    <w:rsid w:val="00042852"/>
    <w:rsid w:val="00047CE7"/>
    <w:rsid w:val="000516BB"/>
    <w:rsid w:val="000529F1"/>
    <w:rsid w:val="00053705"/>
    <w:rsid w:val="0005379A"/>
    <w:rsid w:val="0006324A"/>
    <w:rsid w:val="00084FF8"/>
    <w:rsid w:val="0008671B"/>
    <w:rsid w:val="00087ED6"/>
    <w:rsid w:val="000A30A4"/>
    <w:rsid w:val="000A5176"/>
    <w:rsid w:val="000B3301"/>
    <w:rsid w:val="000B3B89"/>
    <w:rsid w:val="000B451E"/>
    <w:rsid w:val="000D2E13"/>
    <w:rsid w:val="000F323E"/>
    <w:rsid w:val="001237B0"/>
    <w:rsid w:val="00131AA0"/>
    <w:rsid w:val="001401F6"/>
    <w:rsid w:val="00197414"/>
    <w:rsid w:val="001B3360"/>
    <w:rsid w:val="001C621E"/>
    <w:rsid w:val="001D0736"/>
    <w:rsid w:val="001E01C3"/>
    <w:rsid w:val="001E2618"/>
    <w:rsid w:val="001F5C05"/>
    <w:rsid w:val="001F7BC5"/>
    <w:rsid w:val="0021311C"/>
    <w:rsid w:val="0021311F"/>
    <w:rsid w:val="00220B9B"/>
    <w:rsid w:val="00261BD5"/>
    <w:rsid w:val="002669F8"/>
    <w:rsid w:val="0028265E"/>
    <w:rsid w:val="002A1122"/>
    <w:rsid w:val="002A4639"/>
    <w:rsid w:val="002A5132"/>
    <w:rsid w:val="002B4439"/>
    <w:rsid w:val="002B5872"/>
    <w:rsid w:val="002D6116"/>
    <w:rsid w:val="002E700F"/>
    <w:rsid w:val="002F517F"/>
    <w:rsid w:val="00310C8A"/>
    <w:rsid w:val="003129F0"/>
    <w:rsid w:val="0032122F"/>
    <w:rsid w:val="00322033"/>
    <w:rsid w:val="00326CB2"/>
    <w:rsid w:val="00327A7B"/>
    <w:rsid w:val="0033160C"/>
    <w:rsid w:val="00332026"/>
    <w:rsid w:val="00333AAD"/>
    <w:rsid w:val="00333F79"/>
    <w:rsid w:val="003362AB"/>
    <w:rsid w:val="0033767E"/>
    <w:rsid w:val="00346072"/>
    <w:rsid w:val="00346FEB"/>
    <w:rsid w:val="0035690A"/>
    <w:rsid w:val="00357FD7"/>
    <w:rsid w:val="0038262D"/>
    <w:rsid w:val="003A1180"/>
    <w:rsid w:val="003A290D"/>
    <w:rsid w:val="003B19E1"/>
    <w:rsid w:val="003B7217"/>
    <w:rsid w:val="003C2F6B"/>
    <w:rsid w:val="003D0860"/>
    <w:rsid w:val="003D7B43"/>
    <w:rsid w:val="003E3496"/>
    <w:rsid w:val="003E73C3"/>
    <w:rsid w:val="003F234D"/>
    <w:rsid w:val="00405625"/>
    <w:rsid w:val="00422D77"/>
    <w:rsid w:val="004402FD"/>
    <w:rsid w:val="00446BCA"/>
    <w:rsid w:val="004574ED"/>
    <w:rsid w:val="00475E10"/>
    <w:rsid w:val="004A7CCE"/>
    <w:rsid w:val="004B2908"/>
    <w:rsid w:val="004C0C3F"/>
    <w:rsid w:val="004C43D2"/>
    <w:rsid w:val="004C6B8A"/>
    <w:rsid w:val="004E4BD9"/>
    <w:rsid w:val="004E5762"/>
    <w:rsid w:val="004E6665"/>
    <w:rsid w:val="0050190A"/>
    <w:rsid w:val="00503CB7"/>
    <w:rsid w:val="00506027"/>
    <w:rsid w:val="00506E3F"/>
    <w:rsid w:val="005143F7"/>
    <w:rsid w:val="00522DD6"/>
    <w:rsid w:val="00531772"/>
    <w:rsid w:val="00533DB7"/>
    <w:rsid w:val="005377D4"/>
    <w:rsid w:val="00557B03"/>
    <w:rsid w:val="00561959"/>
    <w:rsid w:val="005729DE"/>
    <w:rsid w:val="00582B6D"/>
    <w:rsid w:val="00583FA6"/>
    <w:rsid w:val="00593F53"/>
    <w:rsid w:val="00595B17"/>
    <w:rsid w:val="005978FD"/>
    <w:rsid w:val="005A20B8"/>
    <w:rsid w:val="005A586E"/>
    <w:rsid w:val="005B1DED"/>
    <w:rsid w:val="005B275C"/>
    <w:rsid w:val="005B383C"/>
    <w:rsid w:val="005B6BBD"/>
    <w:rsid w:val="005E351F"/>
    <w:rsid w:val="005F4B01"/>
    <w:rsid w:val="005F73A6"/>
    <w:rsid w:val="005F7996"/>
    <w:rsid w:val="00601D66"/>
    <w:rsid w:val="00602409"/>
    <w:rsid w:val="00617F7D"/>
    <w:rsid w:val="00642B92"/>
    <w:rsid w:val="0064312D"/>
    <w:rsid w:val="006470AD"/>
    <w:rsid w:val="006619C4"/>
    <w:rsid w:val="006960F4"/>
    <w:rsid w:val="006A2477"/>
    <w:rsid w:val="006A3A69"/>
    <w:rsid w:val="006A5377"/>
    <w:rsid w:val="006B6D4B"/>
    <w:rsid w:val="006C198F"/>
    <w:rsid w:val="006D6675"/>
    <w:rsid w:val="006E2F4D"/>
    <w:rsid w:val="006F5EA6"/>
    <w:rsid w:val="007574CB"/>
    <w:rsid w:val="007614FF"/>
    <w:rsid w:val="00767850"/>
    <w:rsid w:val="00767C53"/>
    <w:rsid w:val="007766B6"/>
    <w:rsid w:val="007831F1"/>
    <w:rsid w:val="007A48F0"/>
    <w:rsid w:val="007C106A"/>
    <w:rsid w:val="007C41F0"/>
    <w:rsid w:val="007E10BC"/>
    <w:rsid w:val="007E2892"/>
    <w:rsid w:val="007E3857"/>
    <w:rsid w:val="007E74F2"/>
    <w:rsid w:val="007F128B"/>
    <w:rsid w:val="007F19C0"/>
    <w:rsid w:val="007F250D"/>
    <w:rsid w:val="007F7985"/>
    <w:rsid w:val="00841014"/>
    <w:rsid w:val="00846719"/>
    <w:rsid w:val="00850095"/>
    <w:rsid w:val="008546A8"/>
    <w:rsid w:val="00857787"/>
    <w:rsid w:val="0086215B"/>
    <w:rsid w:val="00864509"/>
    <w:rsid w:val="00864DA0"/>
    <w:rsid w:val="0088082E"/>
    <w:rsid w:val="00885448"/>
    <w:rsid w:val="00885BC3"/>
    <w:rsid w:val="00891F68"/>
    <w:rsid w:val="008B4685"/>
    <w:rsid w:val="008C3979"/>
    <w:rsid w:val="008C770D"/>
    <w:rsid w:val="008D7016"/>
    <w:rsid w:val="008F2B87"/>
    <w:rsid w:val="00904666"/>
    <w:rsid w:val="009120B0"/>
    <w:rsid w:val="00922B8C"/>
    <w:rsid w:val="00922FCD"/>
    <w:rsid w:val="009246CD"/>
    <w:rsid w:val="009531BA"/>
    <w:rsid w:val="00964E71"/>
    <w:rsid w:val="00965DF5"/>
    <w:rsid w:val="00970860"/>
    <w:rsid w:val="009802BB"/>
    <w:rsid w:val="009920A7"/>
    <w:rsid w:val="00997338"/>
    <w:rsid w:val="009A3397"/>
    <w:rsid w:val="009D472B"/>
    <w:rsid w:val="009F3A7C"/>
    <w:rsid w:val="009F4659"/>
    <w:rsid w:val="009F4FE7"/>
    <w:rsid w:val="00A05C83"/>
    <w:rsid w:val="00A11954"/>
    <w:rsid w:val="00A4771F"/>
    <w:rsid w:val="00A57E76"/>
    <w:rsid w:val="00A618B4"/>
    <w:rsid w:val="00A63A6C"/>
    <w:rsid w:val="00AB538E"/>
    <w:rsid w:val="00AD7A9C"/>
    <w:rsid w:val="00AE6FF4"/>
    <w:rsid w:val="00B060F1"/>
    <w:rsid w:val="00B068D5"/>
    <w:rsid w:val="00B069D9"/>
    <w:rsid w:val="00B0794A"/>
    <w:rsid w:val="00B07FC3"/>
    <w:rsid w:val="00B225C1"/>
    <w:rsid w:val="00B31872"/>
    <w:rsid w:val="00B44E68"/>
    <w:rsid w:val="00B455DF"/>
    <w:rsid w:val="00B63D04"/>
    <w:rsid w:val="00B65961"/>
    <w:rsid w:val="00B674CE"/>
    <w:rsid w:val="00B927D2"/>
    <w:rsid w:val="00BD47D4"/>
    <w:rsid w:val="00BE0D18"/>
    <w:rsid w:val="00C034E4"/>
    <w:rsid w:val="00C21E13"/>
    <w:rsid w:val="00C271EF"/>
    <w:rsid w:val="00C35302"/>
    <w:rsid w:val="00C4776E"/>
    <w:rsid w:val="00C6044C"/>
    <w:rsid w:val="00C97BBF"/>
    <w:rsid w:val="00CA7499"/>
    <w:rsid w:val="00CB43CD"/>
    <w:rsid w:val="00CC1FE3"/>
    <w:rsid w:val="00CC79C9"/>
    <w:rsid w:val="00CD2A19"/>
    <w:rsid w:val="00CD7B1F"/>
    <w:rsid w:val="00CE4711"/>
    <w:rsid w:val="00CE723D"/>
    <w:rsid w:val="00D1081A"/>
    <w:rsid w:val="00D42475"/>
    <w:rsid w:val="00D528B9"/>
    <w:rsid w:val="00D613F5"/>
    <w:rsid w:val="00D91887"/>
    <w:rsid w:val="00D96B4A"/>
    <w:rsid w:val="00DA35F4"/>
    <w:rsid w:val="00DB1868"/>
    <w:rsid w:val="00DB1878"/>
    <w:rsid w:val="00DB5DAB"/>
    <w:rsid w:val="00DB6EA6"/>
    <w:rsid w:val="00DB766F"/>
    <w:rsid w:val="00DC49B0"/>
    <w:rsid w:val="00DC5C77"/>
    <w:rsid w:val="00DD144C"/>
    <w:rsid w:val="00DD402D"/>
    <w:rsid w:val="00DD55A0"/>
    <w:rsid w:val="00DD58CC"/>
    <w:rsid w:val="00DD5C5F"/>
    <w:rsid w:val="00DE03FC"/>
    <w:rsid w:val="00DE2F2B"/>
    <w:rsid w:val="00DE3223"/>
    <w:rsid w:val="00DE6CD4"/>
    <w:rsid w:val="00E036A9"/>
    <w:rsid w:val="00E203D4"/>
    <w:rsid w:val="00E274A2"/>
    <w:rsid w:val="00E33FB2"/>
    <w:rsid w:val="00E403F2"/>
    <w:rsid w:val="00E4228E"/>
    <w:rsid w:val="00E43389"/>
    <w:rsid w:val="00E45638"/>
    <w:rsid w:val="00E6258B"/>
    <w:rsid w:val="00E65BB5"/>
    <w:rsid w:val="00E77245"/>
    <w:rsid w:val="00E77529"/>
    <w:rsid w:val="00E819C5"/>
    <w:rsid w:val="00E83FE8"/>
    <w:rsid w:val="00E91500"/>
    <w:rsid w:val="00E94F13"/>
    <w:rsid w:val="00EA79BE"/>
    <w:rsid w:val="00EC6438"/>
    <w:rsid w:val="00EE1177"/>
    <w:rsid w:val="00EE76D2"/>
    <w:rsid w:val="00EF50A4"/>
    <w:rsid w:val="00EF570D"/>
    <w:rsid w:val="00F12C6D"/>
    <w:rsid w:val="00F13E0F"/>
    <w:rsid w:val="00F416BE"/>
    <w:rsid w:val="00F42192"/>
    <w:rsid w:val="00F4640E"/>
    <w:rsid w:val="00F75750"/>
    <w:rsid w:val="00F811C6"/>
    <w:rsid w:val="00FC0730"/>
    <w:rsid w:val="00FC0D61"/>
    <w:rsid w:val="00FD6126"/>
    <w:rsid w:val="00FF0E0C"/>
    <w:rsid w:val="00FF2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52DD88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66B6"/>
  </w:style>
  <w:style w:type="paragraph" w:styleId="Ttulo1">
    <w:name w:val="heading 1"/>
    <w:basedOn w:val="Normal"/>
    <w:next w:val="Normal"/>
    <w:link w:val="Ttulo1Car"/>
    <w:uiPriority w:val="9"/>
    <w:qFormat/>
    <w:rsid w:val="0001638A"/>
    <w:pPr>
      <w:keepNext/>
      <w:keepLines/>
      <w:outlineLvl w:val="0"/>
    </w:pPr>
    <w:rPr>
      <w:rFonts w:asciiTheme="majorHAnsi" w:eastAsiaTheme="majorEastAsia" w:hAnsiTheme="majorHAnsi" w:cstheme="majorBidi"/>
      <w:b/>
      <w:color w:val="14756E" w:themeColor="accent1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rsid w:val="00841014"/>
    <w:pPr>
      <w:outlineLvl w:val="1"/>
    </w:pPr>
    <w:rPr>
      <w:rFonts w:ascii="Tw Cen MT" w:hAnsi="Tw Cen MT"/>
      <w:b/>
      <w:bCs/>
      <w:color w:val="14756E" w:themeColor="accent1"/>
      <w:sz w:val="40"/>
      <w:szCs w:val="40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402F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575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5762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64312D"/>
    <w:rPr>
      <w:rFonts w:ascii="Tw Cen MT" w:hAnsi="Tw Cen MT"/>
      <w:b/>
      <w:bCs/>
      <w:color w:val="14756E" w:themeColor="accent1"/>
      <w:sz w:val="40"/>
      <w:szCs w:val="40"/>
    </w:rPr>
  </w:style>
  <w:style w:type="paragraph" w:styleId="Encabezado">
    <w:name w:val="header"/>
    <w:basedOn w:val="Normal"/>
    <w:link w:val="EncabezadoCar"/>
    <w:uiPriority w:val="99"/>
    <w:semiHidden/>
    <w:rsid w:val="00A63A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64312D"/>
  </w:style>
  <w:style w:type="paragraph" w:styleId="Piedepgina">
    <w:name w:val="footer"/>
    <w:basedOn w:val="Normal"/>
    <w:link w:val="PiedepginaCar"/>
    <w:uiPriority w:val="99"/>
    <w:semiHidden/>
    <w:rsid w:val="00A63A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64312D"/>
  </w:style>
  <w:style w:type="paragraph" w:styleId="Ttulo">
    <w:name w:val="Title"/>
    <w:basedOn w:val="Normal"/>
    <w:next w:val="Normal"/>
    <w:link w:val="TtuloCar"/>
    <w:uiPriority w:val="10"/>
    <w:qFormat/>
    <w:rsid w:val="00D528B9"/>
    <w:pPr>
      <w:spacing w:line="192" w:lineRule="auto"/>
      <w:contextualSpacing/>
    </w:pPr>
    <w:rPr>
      <w:rFonts w:asciiTheme="majorHAnsi" w:eastAsiaTheme="majorEastAsia" w:hAnsiTheme="majorHAnsi" w:cstheme="majorBidi"/>
      <w:color w:val="FFFFFF" w:themeColor="background1"/>
      <w:kern w:val="28"/>
      <w:sz w:val="72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528B9"/>
    <w:rPr>
      <w:rFonts w:asciiTheme="majorHAnsi" w:eastAsiaTheme="majorEastAsia" w:hAnsiTheme="majorHAnsi" w:cstheme="majorBidi"/>
      <w:color w:val="FFFFFF" w:themeColor="background1"/>
      <w:kern w:val="28"/>
      <w:sz w:val="72"/>
      <w:szCs w:val="56"/>
    </w:rPr>
  </w:style>
  <w:style w:type="character" w:styleId="Textodelmarcadordeposicin">
    <w:name w:val="Placeholder Text"/>
    <w:basedOn w:val="Fuentedeprrafopredeter"/>
    <w:uiPriority w:val="99"/>
    <w:semiHidden/>
    <w:rsid w:val="00DE3223"/>
    <w:rPr>
      <w:color w:val="808080"/>
    </w:rPr>
  </w:style>
  <w:style w:type="paragraph" w:styleId="Subttulo">
    <w:name w:val="Subtitle"/>
    <w:basedOn w:val="Normal"/>
    <w:next w:val="Normal"/>
    <w:link w:val="SubttuloCar"/>
    <w:uiPriority w:val="11"/>
    <w:qFormat/>
    <w:rsid w:val="00D528B9"/>
    <w:pPr>
      <w:numPr>
        <w:ilvl w:val="1"/>
      </w:numPr>
      <w:spacing w:line="192" w:lineRule="auto"/>
    </w:pPr>
    <w:rPr>
      <w:rFonts w:asciiTheme="majorHAnsi" w:eastAsiaTheme="minorEastAsia" w:hAnsiTheme="majorHAnsi"/>
      <w:b/>
      <w:color w:val="FFFFFF" w:themeColor="background1"/>
      <w:sz w:val="160"/>
    </w:rPr>
  </w:style>
  <w:style w:type="character" w:customStyle="1" w:styleId="SubttuloCar">
    <w:name w:val="Subtítulo Car"/>
    <w:basedOn w:val="Fuentedeprrafopredeter"/>
    <w:link w:val="Subttulo"/>
    <w:uiPriority w:val="11"/>
    <w:rsid w:val="00D528B9"/>
    <w:rPr>
      <w:rFonts w:asciiTheme="majorHAnsi" w:eastAsiaTheme="minorEastAsia" w:hAnsiTheme="majorHAnsi"/>
      <w:b/>
      <w:color w:val="FFFFFF" w:themeColor="background1"/>
      <w:sz w:val="160"/>
    </w:rPr>
  </w:style>
  <w:style w:type="paragraph" w:customStyle="1" w:styleId="Introduccin">
    <w:name w:val="Introducción"/>
    <w:basedOn w:val="Normal"/>
    <w:next w:val="Normal"/>
    <w:link w:val="Caracteresdeintroduccin"/>
    <w:uiPriority w:val="12"/>
    <w:qFormat/>
    <w:rsid w:val="00D528B9"/>
    <w:pPr>
      <w:spacing w:before="240"/>
    </w:pPr>
    <w:rPr>
      <w:color w:val="auto"/>
      <w:sz w:val="32"/>
      <w:szCs w:val="32"/>
    </w:rPr>
  </w:style>
  <w:style w:type="paragraph" w:customStyle="1" w:styleId="Autor">
    <w:name w:val="Autor"/>
    <w:basedOn w:val="Normal"/>
    <w:next w:val="Normal"/>
    <w:link w:val="Carcterdeautor"/>
    <w:uiPriority w:val="12"/>
    <w:qFormat/>
    <w:rsid w:val="0001638A"/>
    <w:rPr>
      <w:color w:val="auto"/>
    </w:rPr>
  </w:style>
  <w:style w:type="character" w:customStyle="1" w:styleId="Caracteresdeintroduccin">
    <w:name w:val="Caracteres de introducción"/>
    <w:basedOn w:val="Fuentedeprrafopredeter"/>
    <w:link w:val="Introduccin"/>
    <w:uiPriority w:val="12"/>
    <w:rsid w:val="00D528B9"/>
    <w:rPr>
      <w:color w:val="auto"/>
      <w:sz w:val="32"/>
      <w:szCs w:val="32"/>
    </w:rPr>
  </w:style>
  <w:style w:type="character" w:customStyle="1" w:styleId="Ttulo1Car">
    <w:name w:val="Título 1 Car"/>
    <w:basedOn w:val="Fuentedeprrafopredeter"/>
    <w:link w:val="Ttulo1"/>
    <w:uiPriority w:val="9"/>
    <w:rsid w:val="0001638A"/>
    <w:rPr>
      <w:rFonts w:asciiTheme="majorHAnsi" w:eastAsiaTheme="majorEastAsia" w:hAnsiTheme="majorHAnsi" w:cstheme="majorBidi"/>
      <w:b/>
      <w:color w:val="14756E" w:themeColor="accent1"/>
      <w:sz w:val="40"/>
      <w:szCs w:val="32"/>
    </w:rPr>
  </w:style>
  <w:style w:type="character" w:customStyle="1" w:styleId="Carcterdeautor">
    <w:name w:val="Carácter de autor"/>
    <w:basedOn w:val="Fuentedeprrafopredeter"/>
    <w:link w:val="Autor"/>
    <w:uiPriority w:val="12"/>
    <w:rsid w:val="0064312D"/>
    <w:rPr>
      <w:color w:val="auto"/>
    </w:rPr>
  </w:style>
  <w:style w:type="paragraph" w:styleId="Cita">
    <w:name w:val="Quote"/>
    <w:basedOn w:val="Cita8"/>
    <w:next w:val="Normal"/>
    <w:link w:val="CitaCar"/>
    <w:uiPriority w:val="29"/>
    <w:qFormat/>
    <w:rsid w:val="009802BB"/>
    <w:rPr>
      <w:color w:val="FFFFFF" w:themeColor="background1"/>
      <w:szCs w:val="36"/>
    </w:rPr>
  </w:style>
  <w:style w:type="character" w:customStyle="1" w:styleId="CitaCar">
    <w:name w:val="Cita Car"/>
    <w:basedOn w:val="Fuentedeprrafopredeter"/>
    <w:link w:val="Cita"/>
    <w:uiPriority w:val="29"/>
    <w:rsid w:val="009802BB"/>
    <w:rPr>
      <w:i/>
      <w:color w:val="FFFFFF" w:themeColor="background1"/>
      <w:sz w:val="36"/>
      <w:szCs w:val="36"/>
    </w:rPr>
  </w:style>
  <w:style w:type="paragraph" w:customStyle="1" w:styleId="Cita2">
    <w:name w:val="Cita 2"/>
    <w:basedOn w:val="Normal"/>
    <w:next w:val="Normal"/>
    <w:link w:val="Caracteresdecita2"/>
    <w:uiPriority w:val="29"/>
    <w:qFormat/>
    <w:rsid w:val="00333AAD"/>
    <w:pPr>
      <w:tabs>
        <w:tab w:val="left" w:pos="5812"/>
      </w:tabs>
      <w:spacing w:after="0"/>
      <w:ind w:left="709" w:right="766"/>
      <w:jc w:val="center"/>
    </w:pPr>
    <w:rPr>
      <w:i/>
      <w:iCs/>
      <w:color w:val="FFFFFF" w:themeColor="background1"/>
      <w:sz w:val="36"/>
      <w:szCs w:val="36"/>
    </w:rPr>
  </w:style>
  <w:style w:type="paragraph" w:customStyle="1" w:styleId="Ttulodelcaptulo">
    <w:name w:val="Título del capítulo"/>
    <w:basedOn w:val="Normal"/>
    <w:next w:val="Normal"/>
    <w:link w:val="Carcterdettulodelcaptulo"/>
    <w:uiPriority w:val="13"/>
    <w:qFormat/>
    <w:rsid w:val="00D528B9"/>
    <w:pPr>
      <w:spacing w:line="192" w:lineRule="auto"/>
    </w:pPr>
    <w:rPr>
      <w:rFonts w:asciiTheme="majorHAnsi" w:hAnsiTheme="majorHAnsi"/>
      <w:b/>
      <w:bCs/>
      <w:color w:val="FFFFFF" w:themeColor="background1"/>
      <w:spacing w:val="-40"/>
      <w:sz w:val="144"/>
      <w:szCs w:val="180"/>
    </w:rPr>
  </w:style>
  <w:style w:type="character" w:customStyle="1" w:styleId="Caracteresdecita2">
    <w:name w:val="Caracteres de cita 2"/>
    <w:basedOn w:val="Fuentedeprrafopredeter"/>
    <w:link w:val="Cita2"/>
    <w:uiPriority w:val="29"/>
    <w:rsid w:val="00333AAD"/>
    <w:rPr>
      <w:i/>
      <w:iCs/>
      <w:color w:val="FFFFFF" w:themeColor="background1"/>
      <w:sz w:val="36"/>
      <w:szCs w:val="36"/>
    </w:rPr>
  </w:style>
  <w:style w:type="paragraph" w:styleId="Listaconvietas">
    <w:name w:val="List Bullet"/>
    <w:basedOn w:val="Prrafodelista"/>
    <w:uiPriority w:val="99"/>
    <w:qFormat/>
    <w:rsid w:val="006A2477"/>
    <w:pPr>
      <w:numPr>
        <w:numId w:val="3"/>
      </w:numPr>
      <w:ind w:left="426" w:hanging="426"/>
    </w:pPr>
  </w:style>
  <w:style w:type="character" w:customStyle="1" w:styleId="Carcterdettulodelcaptulo">
    <w:name w:val="Carácter de título del capítulo"/>
    <w:basedOn w:val="Fuentedeprrafopredeter"/>
    <w:link w:val="Ttulodelcaptulo"/>
    <w:uiPriority w:val="13"/>
    <w:rsid w:val="00D528B9"/>
    <w:rPr>
      <w:rFonts w:asciiTheme="majorHAnsi" w:hAnsiTheme="majorHAnsi"/>
      <w:b/>
      <w:bCs/>
      <w:color w:val="FFFFFF" w:themeColor="background1"/>
      <w:spacing w:val="-40"/>
      <w:sz w:val="144"/>
      <w:szCs w:val="180"/>
    </w:rPr>
  </w:style>
  <w:style w:type="table" w:styleId="Tablaconcuadrcula">
    <w:name w:val="Table Grid"/>
    <w:basedOn w:val="Tablanormal"/>
    <w:uiPriority w:val="39"/>
    <w:rsid w:val="00922B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ita3">
    <w:name w:val="Cita 3"/>
    <w:basedOn w:val="Normal"/>
    <w:next w:val="Normal"/>
    <w:link w:val="Caracteresdecita3"/>
    <w:uiPriority w:val="29"/>
    <w:qFormat/>
    <w:rsid w:val="009802BB"/>
    <w:rPr>
      <w:rFonts w:asciiTheme="majorHAnsi" w:hAnsiTheme="majorHAnsi"/>
      <w:b/>
      <w:bCs/>
      <w:noProof/>
      <w:sz w:val="36"/>
      <w:szCs w:val="36"/>
    </w:rPr>
  </w:style>
  <w:style w:type="character" w:styleId="Textoennegrita">
    <w:name w:val="Strong"/>
    <w:basedOn w:val="Fuentedeprrafopredeter"/>
    <w:uiPriority w:val="22"/>
    <w:qFormat/>
    <w:rsid w:val="00BE0D18"/>
    <w:rPr>
      <w:b/>
      <w:bCs/>
    </w:rPr>
  </w:style>
  <w:style w:type="character" w:customStyle="1" w:styleId="Caracteresdecita3">
    <w:name w:val="Caracteres de cita 3"/>
    <w:basedOn w:val="Fuentedeprrafopredeter"/>
    <w:link w:val="Cita3"/>
    <w:uiPriority w:val="29"/>
    <w:rsid w:val="009802BB"/>
    <w:rPr>
      <w:rFonts w:asciiTheme="majorHAnsi" w:hAnsiTheme="majorHAnsi"/>
      <w:b/>
      <w:bCs/>
      <w:noProof/>
      <w:sz w:val="36"/>
      <w:szCs w:val="36"/>
    </w:rPr>
  </w:style>
  <w:style w:type="paragraph" w:customStyle="1" w:styleId="Cita4">
    <w:name w:val="Cita 4"/>
    <w:basedOn w:val="Normal"/>
    <w:next w:val="Normal"/>
    <w:link w:val="Caracteresdecita4"/>
    <w:uiPriority w:val="29"/>
    <w:qFormat/>
    <w:rsid w:val="009802BB"/>
    <w:pPr>
      <w:spacing w:after="0"/>
      <w:ind w:left="709" w:right="709"/>
      <w:jc w:val="center"/>
    </w:pPr>
    <w:rPr>
      <w:rFonts w:asciiTheme="majorHAnsi" w:hAnsiTheme="majorHAnsi"/>
      <w:i/>
      <w:color w:val="auto"/>
      <w:sz w:val="52"/>
    </w:rPr>
  </w:style>
  <w:style w:type="paragraph" w:styleId="Descripcin">
    <w:name w:val="caption"/>
    <w:basedOn w:val="Normal"/>
    <w:next w:val="Normal"/>
    <w:uiPriority w:val="35"/>
    <w:qFormat/>
    <w:rsid w:val="002B4439"/>
    <w:pPr>
      <w:spacing w:before="600" w:after="200" w:line="240" w:lineRule="auto"/>
    </w:pPr>
    <w:rPr>
      <w:iCs/>
      <w:color w:val="FFFFFF" w:themeColor="background1"/>
      <w:sz w:val="14"/>
      <w:szCs w:val="18"/>
    </w:rPr>
  </w:style>
  <w:style w:type="character" w:customStyle="1" w:styleId="Caracteresdecita4">
    <w:name w:val="Caracteres de cita 4"/>
    <w:basedOn w:val="Fuentedeprrafopredeter"/>
    <w:link w:val="Cita4"/>
    <w:uiPriority w:val="29"/>
    <w:rsid w:val="009802BB"/>
    <w:rPr>
      <w:rFonts w:asciiTheme="majorHAnsi" w:hAnsiTheme="majorHAnsi"/>
      <w:i/>
      <w:color w:val="auto"/>
      <w:sz w:val="52"/>
    </w:rPr>
  </w:style>
  <w:style w:type="paragraph" w:customStyle="1" w:styleId="Cita5">
    <w:name w:val="Cita 5"/>
    <w:basedOn w:val="Normal"/>
    <w:next w:val="Normal"/>
    <w:link w:val="Caracteresdecita5"/>
    <w:uiPriority w:val="29"/>
    <w:qFormat/>
    <w:rsid w:val="00333AAD"/>
    <w:rPr>
      <w:i/>
      <w:sz w:val="44"/>
      <w:szCs w:val="44"/>
    </w:rPr>
  </w:style>
  <w:style w:type="paragraph" w:customStyle="1" w:styleId="Leyenda2">
    <w:name w:val="Leyenda 2"/>
    <w:basedOn w:val="Normal"/>
    <w:next w:val="Normal"/>
    <w:link w:val="Caracteresdeleyenda2"/>
    <w:uiPriority w:val="99"/>
    <w:qFormat/>
    <w:rsid w:val="00E403F2"/>
    <w:rPr>
      <w:sz w:val="14"/>
    </w:rPr>
  </w:style>
  <w:style w:type="character" w:customStyle="1" w:styleId="Caracteresdecita5">
    <w:name w:val="Caracteres de cita 5"/>
    <w:basedOn w:val="Fuentedeprrafopredeter"/>
    <w:link w:val="Cita5"/>
    <w:uiPriority w:val="29"/>
    <w:rsid w:val="00333AAD"/>
    <w:rPr>
      <w:i/>
      <w:sz w:val="44"/>
      <w:szCs w:val="44"/>
    </w:rPr>
  </w:style>
  <w:style w:type="paragraph" w:customStyle="1" w:styleId="Cita6">
    <w:name w:val="Cita 6"/>
    <w:basedOn w:val="Normal"/>
    <w:next w:val="Normal"/>
    <w:link w:val="Caracteresdecita6"/>
    <w:uiPriority w:val="29"/>
    <w:qFormat/>
    <w:rsid w:val="001401F6"/>
    <w:rPr>
      <w:color w:val="14756E" w:themeColor="accent1"/>
      <w:sz w:val="44"/>
      <w:szCs w:val="44"/>
    </w:rPr>
  </w:style>
  <w:style w:type="character" w:customStyle="1" w:styleId="Caracteresdeleyenda2">
    <w:name w:val="Caracteres de leyenda 2"/>
    <w:basedOn w:val="Fuentedeprrafopredeter"/>
    <w:link w:val="Leyenda2"/>
    <w:uiPriority w:val="99"/>
    <w:rsid w:val="00E403F2"/>
    <w:rPr>
      <w:sz w:val="14"/>
    </w:rPr>
  </w:style>
  <w:style w:type="paragraph" w:customStyle="1" w:styleId="Cita7">
    <w:name w:val="Cita 7"/>
    <w:basedOn w:val="Normal"/>
    <w:next w:val="Normal"/>
    <w:link w:val="Caracteresdecita7"/>
    <w:uiPriority w:val="29"/>
    <w:qFormat/>
    <w:rsid w:val="00475E10"/>
    <w:pPr>
      <w:tabs>
        <w:tab w:val="left" w:pos="5812"/>
      </w:tabs>
      <w:spacing w:after="0"/>
      <w:ind w:left="709" w:right="766"/>
      <w:jc w:val="center"/>
    </w:pPr>
    <w:rPr>
      <w:i/>
      <w:noProof/>
      <w:color w:val="FFFFFF" w:themeColor="background1"/>
      <w:sz w:val="32"/>
      <w:szCs w:val="28"/>
    </w:rPr>
  </w:style>
  <w:style w:type="character" w:customStyle="1" w:styleId="Caracteresdecita6">
    <w:name w:val="Caracteres de cita 6"/>
    <w:basedOn w:val="Fuentedeprrafopredeter"/>
    <w:link w:val="Cita6"/>
    <w:uiPriority w:val="29"/>
    <w:rsid w:val="0064312D"/>
    <w:rPr>
      <w:color w:val="14756E" w:themeColor="accent1"/>
      <w:sz w:val="44"/>
      <w:szCs w:val="44"/>
    </w:rPr>
  </w:style>
  <w:style w:type="character" w:styleId="Referenciaintensa">
    <w:name w:val="Intense Reference"/>
    <w:basedOn w:val="Fuentedeprrafopredeter"/>
    <w:uiPriority w:val="32"/>
    <w:semiHidden/>
    <w:rsid w:val="0064312D"/>
    <w:rPr>
      <w:b/>
      <w:bCs/>
      <w:smallCaps/>
      <w:color w:val="14756E" w:themeColor="accent1"/>
      <w:spacing w:val="5"/>
    </w:rPr>
  </w:style>
  <w:style w:type="character" w:customStyle="1" w:styleId="Caracteresdecita7">
    <w:name w:val="Caracteres de cita 7"/>
    <w:basedOn w:val="Fuentedeprrafopredeter"/>
    <w:link w:val="Cita7"/>
    <w:uiPriority w:val="29"/>
    <w:rsid w:val="00475E10"/>
    <w:rPr>
      <w:i/>
      <w:noProof/>
      <w:color w:val="FFFFFF" w:themeColor="background1"/>
      <w:sz w:val="32"/>
      <w:szCs w:val="28"/>
    </w:rPr>
  </w:style>
  <w:style w:type="paragraph" w:customStyle="1" w:styleId="Cita8">
    <w:name w:val="Cita 8"/>
    <w:basedOn w:val="Cita4"/>
    <w:link w:val="Caracteresdecita8"/>
    <w:qFormat/>
    <w:rsid w:val="00475E10"/>
    <w:pPr>
      <w:ind w:left="0" w:right="0"/>
    </w:pPr>
    <w:rPr>
      <w:rFonts w:asciiTheme="minorHAnsi" w:hAnsiTheme="minorHAnsi"/>
      <w:color w:val="3A3A3A" w:themeColor="accent6"/>
      <w:sz w:val="36"/>
    </w:rPr>
  </w:style>
  <w:style w:type="character" w:customStyle="1" w:styleId="Caracteresdecita8">
    <w:name w:val="Caracteres de cita 8"/>
    <w:basedOn w:val="Caracteresdecita4"/>
    <w:link w:val="Cita8"/>
    <w:rsid w:val="00475E10"/>
    <w:rPr>
      <w:rFonts w:asciiTheme="majorHAnsi" w:hAnsiTheme="majorHAnsi"/>
      <w:i/>
      <w:color w:val="3A3A3A" w:themeColor="accent6"/>
      <w:sz w:val="36"/>
    </w:rPr>
  </w:style>
  <w:style w:type="character" w:styleId="Hipervnculo">
    <w:name w:val="Hyperlink"/>
    <w:basedOn w:val="Fuentedeprrafopredeter"/>
    <w:uiPriority w:val="99"/>
    <w:unhideWhenUsed/>
    <w:rsid w:val="007F7985"/>
    <w:rPr>
      <w:color w:val="01B1AE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F7985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904666"/>
    <w:pPr>
      <w:spacing w:before="240" w:after="0"/>
      <w:outlineLvl w:val="9"/>
    </w:pPr>
    <w:rPr>
      <w:b w:val="0"/>
      <w:color w:val="0F5751" w:themeColor="accent1" w:themeShade="BF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904666"/>
    <w:pPr>
      <w:spacing w:after="100"/>
    </w:pPr>
  </w:style>
  <w:style w:type="character" w:styleId="CdigoHTML">
    <w:name w:val="HTML Code"/>
    <w:basedOn w:val="Fuentedeprrafopredeter"/>
    <w:uiPriority w:val="99"/>
    <w:semiHidden/>
    <w:unhideWhenUsed/>
    <w:rsid w:val="00DA35F4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F12C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s-ES"/>
    </w:rPr>
  </w:style>
  <w:style w:type="character" w:styleId="Hipervnculovisitado">
    <w:name w:val="FollowedHyperlink"/>
    <w:basedOn w:val="Fuentedeprrafopredeter"/>
    <w:uiPriority w:val="99"/>
    <w:semiHidden/>
    <w:unhideWhenUsed/>
    <w:rsid w:val="00E65BB5"/>
    <w:rPr>
      <w:color w:val="01B1AE" w:themeColor="followed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402FD"/>
    <w:rPr>
      <w:rFonts w:asciiTheme="majorHAnsi" w:eastAsiaTheme="majorEastAsia" w:hAnsiTheme="majorHAnsi" w:cstheme="majorBidi"/>
      <w:i/>
      <w:iCs/>
      <w:color w:val="0F575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3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8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6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docs.unity3d.com/Packages/com.unity.render-pipelines.universal@17.0/manual/Setup.html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hyperlink" Target="https://create.microsoft.com/es-es/features/ai-image-generator" TargetMode="External"/><Relationship Id="rId33" Type="http://schemas.openxmlformats.org/officeDocument/2006/relationships/hyperlink" Target="https://www.linkedin.com/in/%C3%A1lvaro-javier-rodriguez-naranjo-a68bb513b/?originalSubdomain=es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assetstore.unity.com/packages/3d/environments/sci-fi/sci-fi-styled-modular-pack-82913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hyperlink" Target="https://pixabay.com/es/music/optimista-cyborg-in-me-background-music-for-video-blog-promo-stories-188531/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www.1001fonts.com/ubuntu-font.html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yperlink" Target="https://pixabay.com/es/music/construir-escenas-dark-sci-fi-cyberpunk-112399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www.1001fonts.com/ethnocentric-font.html" TargetMode="External"/><Relationship Id="rId30" Type="http://schemas.openxmlformats.org/officeDocument/2006/relationships/hyperlink" Target="https://www.mixamo.com/#/?page=2&amp;query=&amp;type=Character" TargetMode="Externa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ald\AppData\Roaming\Microsoft\Templates\Informe%20de%20estudiante%20multicolor.dotx" TargetMode="External"/></Relationships>
</file>

<file path=word/theme/theme1.xml><?xml version="1.0" encoding="utf-8"?>
<a:theme xmlns:a="http://schemas.openxmlformats.org/drawingml/2006/main" name="Office Theme">
  <a:themeElements>
    <a:clrScheme name="Custom 4">
      <a:dk1>
        <a:sysClr val="windowText" lastClr="000000"/>
      </a:dk1>
      <a:lt1>
        <a:sysClr val="window" lastClr="FFFFFF"/>
      </a:lt1>
      <a:dk2>
        <a:srgbClr val="2A2A2A"/>
      </a:dk2>
      <a:lt2>
        <a:srgbClr val="ACACAC"/>
      </a:lt2>
      <a:accent1>
        <a:srgbClr val="14756E"/>
      </a:accent1>
      <a:accent2>
        <a:srgbClr val="17A6B1"/>
      </a:accent2>
      <a:accent3>
        <a:srgbClr val="CB5577"/>
      </a:accent3>
      <a:accent4>
        <a:srgbClr val="F84C24"/>
      </a:accent4>
      <a:accent5>
        <a:srgbClr val="6A3B68"/>
      </a:accent5>
      <a:accent6>
        <a:srgbClr val="3A3A3A"/>
      </a:accent6>
      <a:hlink>
        <a:srgbClr val="01B1AE"/>
      </a:hlink>
      <a:folHlink>
        <a:srgbClr val="01B1AE"/>
      </a:folHlink>
    </a:clrScheme>
    <a:fontScheme name="Custom 291">
      <a:majorFont>
        <a:latin typeface="Tw Cen MT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TURABIAN.XSL" StyleName="Turabian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9086043-D45D-406A-9F14-16186BC2F3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DFD2183-E5C6-41AB-B475-FEC325927D6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635B084-AF06-459E-9FF3-A8531B9F619E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444753A9-7506-4DF0-8436-029231F1843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de estudiante multicolor.dotx</Template>
  <TotalTime>0</TotalTime>
  <Pages>12</Pages>
  <Words>2112</Words>
  <Characters>11620</Characters>
  <Application>Microsoft Office Word</Application>
  <DocSecurity>0</DocSecurity>
  <Lines>96</Lines>
  <Paragraphs>27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2024-04-27T11:48:00Z</dcterms:created>
  <dcterms:modified xsi:type="dcterms:W3CDTF">2024-06-07T11:45:00Z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